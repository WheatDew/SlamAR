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E30392">
      <w:pPr>
        <w:pStyle w:val="aff5"/>
        <w:outlineLvl w:val="0"/>
      </w:pPr>
      <w:r w:rsidRPr="00E30392">
        <w:t>Model_StandardUI</w:t>
      </w:r>
      <w:r w:rsidR="005E29F0" w:rsidRPr="005E29F0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911DB7" w:rsidRPr="00911DB7">
        <w:t>Model_StandardUI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AF3924" w:rsidRDefault="00AF3924" w:rsidP="00AF3924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AF3924">
        <w:lastRenderedPageBreak/>
        <w:t>Model_StandardUI</w:t>
      </w:r>
      <w:r w:rsidR="00911E32" w:rsidRPr="00AF3924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AD799B" w:rsidRDefault="001616F6" w:rsidP="00E60BD5">
      <w:pPr>
        <w:pStyle w:val="a5"/>
        <w:ind w:firstLineChars="0" w:firstLine="0"/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7C28D5">
        <w:rPr>
          <w:rFonts w:ascii="微软雅黑" w:eastAsia="微软雅黑" w:hAnsi="微软雅黑" w:hint="eastAsia"/>
          <w:color w:val="4D4D4D"/>
          <w:shd w:val="clear" w:color="auto" w:fill="FFFFFF"/>
        </w:rPr>
        <w:t>一些通用的按钮界面等UI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1A6D44" w:rsidRPr="00106263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E605A0" w:rsidRDefault="008D7EDC" w:rsidP="00351331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本模块只是提供一些通用UI，使用时可直接将如下目录某个UI拿来使用即可</w:t>
      </w:r>
    </w:p>
    <w:p w:rsidR="0080798A" w:rsidRPr="00106263" w:rsidRDefault="0080798A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Model_StandardUI/Resources/Prefab/</w:t>
      </w:r>
    </w:p>
    <w:p w:rsidR="00106263" w:rsidRDefault="00106263" w:rsidP="00351331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130DB2" w:rsidRPr="00D372A3" w:rsidRDefault="00D9012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D372A3">
        <w:rPr>
          <w:rFonts w:ascii="微软雅黑" w:eastAsia="微软雅黑" w:hAnsi="微软雅黑" w:hint="eastAsia"/>
          <w:sz w:val="20"/>
          <w:szCs w:val="20"/>
        </w:rPr>
        <w:t>无</w:t>
      </w:r>
      <w:bookmarkStart w:id="3" w:name="_GoBack"/>
      <w:bookmarkEnd w:id="3"/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05" w:rsidRDefault="009E5D05">
      <w:r>
        <w:separator/>
      </w:r>
    </w:p>
  </w:endnote>
  <w:endnote w:type="continuationSeparator" w:id="0">
    <w:p w:rsidR="009E5D05" w:rsidRDefault="009E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D372A3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D372A3">
        <w:rPr>
          <w:noProof/>
        </w:rPr>
        <w:t>4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D372A3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D372A3">
        <w:rPr>
          <w:noProof/>
        </w:rPr>
        <w:t>4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05" w:rsidRDefault="009E5D05">
      <w:r>
        <w:separator/>
      </w:r>
    </w:p>
  </w:footnote>
  <w:footnote w:type="continuationSeparator" w:id="0">
    <w:p w:rsidR="009E5D05" w:rsidRDefault="009E5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0C99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6FCA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BE5"/>
    <w:rsid w:val="007C1596"/>
    <w:rsid w:val="007C1E62"/>
    <w:rsid w:val="007C28D5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98A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D7EDC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DB7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5D05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433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924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2A3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125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392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0BD5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F800BC-BC97-48AC-8510-2EA7AB62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106</TotalTime>
  <Pages>4</Pages>
  <Words>109</Words>
  <Characters>624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231</cp:revision>
  <cp:lastPrinted>2019-06-18T09:08:00Z</cp:lastPrinted>
  <dcterms:created xsi:type="dcterms:W3CDTF">2020-05-07T06:37:00Z</dcterms:created>
  <dcterms:modified xsi:type="dcterms:W3CDTF">2020-05-07T08:32:00Z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