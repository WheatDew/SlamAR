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7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9"/>
        <w:gridCol w:w="4598"/>
      </w:tblGrid>
      <w:tr w:rsidR="00FF6F5C">
        <w:trPr>
          <w:cantSplit/>
          <w:trHeight w:val="269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产品名称</w:t>
            </w:r>
            <w:r w:rsidR="003E3E02">
              <w:t>1</w:t>
            </w:r>
            <w:r w:rsidR="00CC4568" w:rsidRPr="0005025C">
              <w:t>0_Common</w:t>
            </w: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83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产品版本</w:t>
            </w:r>
            <w:r w:rsidR="003E3E02">
              <w:t>1</w:t>
            </w:r>
            <w:r w:rsidR="00CC4568" w:rsidRPr="0005025C">
              <w:t>0_Common</w:t>
            </w:r>
          </w:p>
        </w:tc>
        <w:tc>
          <w:tcPr>
            <w:tcW w:w="4598" w:type="dxa"/>
            <w:vMerge w:val="restart"/>
            <w:vAlign w:val="center"/>
          </w:tcPr>
          <w:p w:rsidR="00FF6F5C" w:rsidRDefault="008456DB" w:rsidP="002F64DF">
            <w:pPr>
              <w:pStyle w:val="afe"/>
            </w:pPr>
            <w:r>
              <w:t xml:space="preserve">Total </w:t>
            </w:r>
            <w:r w:rsidR="00487BC7">
              <w:rPr>
                <w:rFonts w:hint="eastAsia"/>
              </w:rPr>
              <w:t>6</w:t>
            </w:r>
            <w:r w:rsidR="002F64DF">
              <w:rPr>
                <w:rFonts w:hint="eastAsia"/>
              </w:rPr>
              <w:t xml:space="preserve"> </w:t>
            </w:r>
            <w:r>
              <w:t xml:space="preserve"> pages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487BC7">
              <w:rPr>
                <w:rFonts w:hint="eastAsia"/>
              </w:rPr>
              <w:t>6</w:t>
            </w:r>
            <w:r>
              <w:rPr>
                <w:rFonts w:hint="eastAsia"/>
              </w:rPr>
              <w:t>页</w:t>
            </w: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  <w:vMerge/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f5"/>
      </w:pPr>
    </w:p>
    <w:p w:rsidR="00FF6F5C" w:rsidRDefault="003E3E02">
      <w:pPr>
        <w:pStyle w:val="aff5"/>
        <w:outlineLvl w:val="0"/>
      </w:pPr>
      <w:bookmarkStart w:id="0" w:name="文档名称"/>
      <w:r>
        <w:t>1</w:t>
      </w:r>
      <w:r w:rsidR="0005025C" w:rsidRPr="0005025C">
        <w:t>0_Common Release Notes</w:t>
      </w:r>
      <w:r w:rsidR="008456DB">
        <w:t xml:space="preserve"> </w:t>
      </w:r>
      <w:bookmarkEnd w:id="0"/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tbl>
      <w:tblPr>
        <w:tblW w:w="7913" w:type="dxa"/>
        <w:jc w:val="center"/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Prepared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 w:rsidP="00C53E02">
            <w:pPr>
              <w:pStyle w:val="afe"/>
            </w:pP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>
            <w:pPr>
              <w:pStyle w:val="afe"/>
            </w:pPr>
            <w:r>
              <w:t>20</w:t>
            </w:r>
            <w:r w:rsidR="001B60F5">
              <w:t>20</w:t>
            </w:r>
            <w:r>
              <w:rPr>
                <w:rFonts w:hint="eastAsia"/>
              </w:rPr>
              <w:t>/</w:t>
            </w:r>
            <w:r w:rsidR="001B60F5">
              <w:rPr>
                <w:rFonts w:hint="eastAsia"/>
              </w:rPr>
              <w:t>01</w:t>
            </w:r>
            <w:r>
              <w:rPr>
                <w:rFonts w:hint="eastAsia"/>
              </w:rPr>
              <w:t>/</w:t>
            </w:r>
            <w:r w:rsidR="001B60F5">
              <w:rPr>
                <w:rFonts w:hint="eastAsia"/>
              </w:rPr>
              <w:t>02</w:t>
            </w: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Reviewed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>Approved by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fe"/>
      </w:pPr>
    </w:p>
    <w:p w:rsidR="00FF6F5C" w:rsidRDefault="008456DB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5650" cy="471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766" cy="4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5C" w:rsidRDefault="008456DB">
      <w:pPr>
        <w:pStyle w:val="aff2"/>
      </w:pPr>
      <w:r>
        <w:t xml:space="preserve">Shadow Creator Information Technology Co.,Ltd. </w:t>
      </w:r>
    </w:p>
    <w:p w:rsidR="00FF6F5C" w:rsidRDefault="008456DB">
      <w:pPr>
        <w:pStyle w:val="aff2"/>
      </w:pPr>
      <w:r>
        <w:t>上海影创信息科技有限公司</w:t>
      </w:r>
    </w:p>
    <w:p w:rsidR="00FF6F5C" w:rsidRDefault="008456DB">
      <w:pPr>
        <w:pStyle w:val="afe"/>
      </w:pPr>
      <w:r>
        <w:t>All rights reserved</w:t>
      </w:r>
    </w:p>
    <w:p w:rsidR="00FF6F5C" w:rsidRDefault="008456DB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FF6F5C" w:rsidRDefault="00FF6F5C">
      <w:pPr>
        <w:pStyle w:val="afe"/>
      </w:pPr>
    </w:p>
    <w:p w:rsidR="00FF6F5C" w:rsidRDefault="008456DB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1373"/>
        <w:gridCol w:w="1984"/>
        <w:gridCol w:w="1843"/>
        <w:gridCol w:w="2268"/>
        <w:gridCol w:w="1462"/>
      </w:tblGrid>
      <w:tr w:rsidR="00FF6F5C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Date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Revision Version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Change Description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Author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作者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61D47" w:rsidP="006F2659">
            <w:pPr>
              <w:pStyle w:val="affd"/>
              <w:jc w:val="center"/>
            </w:pPr>
            <w:r>
              <w:t>2020</w:t>
            </w:r>
            <w:r>
              <w:rPr>
                <w:rFonts w:hint="eastAsia"/>
              </w:rPr>
              <w:t>/01/02</w:t>
            </w:r>
            <w:bookmarkStart w:id="1" w:name="_GoBack"/>
            <w:bookmarkEnd w:id="1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24F7C" w:rsidP="006F2659">
            <w:pPr>
              <w:pStyle w:val="affd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3E3E02" w:rsidP="006F2659">
            <w:pPr>
              <w:pStyle w:val="affd"/>
              <w:jc w:val="center"/>
              <w:rPr>
                <w:sz w:val="24"/>
                <w:szCs w:val="24"/>
              </w:rPr>
            </w:pPr>
            <w:r>
              <w:t>1</w:t>
            </w:r>
            <w:r w:rsidR="000F381F" w:rsidRPr="0005025C">
              <w:t>0_Common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 w:rsidP="006F2659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C53E02" w:rsidP="00C53E0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</w:tbl>
    <w:p w:rsidR="00FF6F5C" w:rsidRDefault="008456DB">
      <w:pPr>
        <w:pStyle w:val="affb"/>
      </w:pPr>
      <w:r>
        <w:t xml:space="preserve"> </w:t>
      </w:r>
    </w:p>
    <w:p w:rsidR="00FF6F5C" w:rsidRDefault="008456DB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FF6F5C" w:rsidRPr="00E666B4" w:rsidRDefault="008456DB" w:rsidP="00E666B4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 w:rsidR="00E666B4"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3E3E02">
        <w:t>1</w:t>
      </w:r>
      <w:r w:rsidR="008B56D9" w:rsidRPr="0005025C">
        <w:t>0_Common</w:t>
      </w:r>
      <w:r w:rsidR="00E666B4">
        <w:rPr>
          <w:rFonts w:hint="eastAsia"/>
        </w:rPr>
        <w:t>简介</w:t>
      </w:r>
      <w:r>
        <w:tab/>
      </w:r>
      <w:r>
        <w:rPr>
          <w:rFonts w:hint="eastAsia"/>
        </w:rPr>
        <w:t>4</w:t>
      </w:r>
    </w:p>
    <w:p w:rsidR="00535409" w:rsidRPr="002E48CA" w:rsidRDefault="00E666B4" w:rsidP="00FA0DAA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</w:t>
      </w:r>
      <w:r w:rsidR="008456DB">
        <w:t>.1</w:t>
      </w:r>
      <w:r w:rsidR="008456DB">
        <w:rPr>
          <w:rFonts w:asciiTheme="minorHAnsi" w:hAnsiTheme="minorHAnsi" w:cstheme="minorBidi"/>
          <w:sz w:val="22"/>
          <w:szCs w:val="22"/>
        </w:rPr>
        <w:tab/>
      </w:r>
      <w:r w:rsidR="00AA5100">
        <w:rPr>
          <w:rFonts w:asciiTheme="minorHAnsi" w:hAnsiTheme="minorHAnsi" w:cstheme="minorBidi" w:hint="eastAsia"/>
          <w:sz w:val="22"/>
          <w:szCs w:val="22"/>
        </w:rPr>
        <w:t>简介</w:t>
      </w:r>
      <w:r w:rsidR="008456DB">
        <w:tab/>
      </w:r>
      <w:r w:rsidR="008456DB">
        <w:rPr>
          <w:rFonts w:hint="eastAsia"/>
        </w:rPr>
        <w:t>4</w:t>
      </w:r>
    </w:p>
    <w:p w:rsidR="004B0E21" w:rsidRPr="002E48CA" w:rsidRDefault="004B0E21" w:rsidP="004B0E2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4B0E21" w:rsidRPr="001F7E5E" w:rsidRDefault="004B0E21" w:rsidP="004B0E2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F93F41" w:rsidRPr="001F7E5E" w:rsidRDefault="00F93F41" w:rsidP="00CF61EA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F93F41" w:rsidRPr="00F93F41" w:rsidRDefault="00F93F41" w:rsidP="00F93F41"/>
    <w:p w:rsidR="00F93F41" w:rsidRPr="00F93F41" w:rsidRDefault="00F93F41" w:rsidP="00F93F41"/>
    <w:p w:rsidR="00FF6F5C" w:rsidRDefault="00FF6F5C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FF6F5C" w:rsidRDefault="008456DB" w:rsidP="00711303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FF6F5C" w:rsidRDefault="008456DB">
      <w:pPr>
        <w:pStyle w:val="1"/>
      </w:pPr>
      <w:bookmarkStart w:id="2" w:name="_Toc33949675"/>
      <w:r>
        <w:br w:type="page"/>
      </w:r>
      <w:bookmarkEnd w:id="2"/>
    </w:p>
    <w:p w:rsidR="00FF6F5C" w:rsidRDefault="003E3E02" w:rsidP="00251DF8">
      <w:pPr>
        <w:pStyle w:val="1"/>
        <w:numPr>
          <w:ilvl w:val="0"/>
          <w:numId w:val="12"/>
        </w:numPr>
      </w:pPr>
      <w:bookmarkStart w:id="3" w:name="_Toc33949677"/>
      <w:r>
        <w:lastRenderedPageBreak/>
        <w:t>1</w:t>
      </w:r>
      <w:r w:rsidR="000B0289" w:rsidRPr="0005025C">
        <w:t>0_Common</w:t>
      </w:r>
      <w:r w:rsidR="0033245A">
        <w:rPr>
          <w:rFonts w:hint="eastAsia"/>
        </w:rPr>
        <w:t>简介</w:t>
      </w:r>
    </w:p>
    <w:p w:rsidR="00414CDF" w:rsidRDefault="00414CDF" w:rsidP="00414CDF">
      <w:pPr>
        <w:pStyle w:val="2"/>
        <w:numPr>
          <w:ilvl w:val="0"/>
          <w:numId w:val="0"/>
        </w:numPr>
        <w:ind w:left="576"/>
      </w:pPr>
    </w:p>
    <w:p w:rsidR="00C61CE6" w:rsidRDefault="00FA1082" w:rsidP="00C61CE6">
      <w:pPr>
        <w:pStyle w:val="2"/>
      </w:pPr>
      <w:r>
        <w:rPr>
          <w:rFonts w:hint="eastAsia"/>
        </w:rPr>
        <w:t>简介</w:t>
      </w:r>
    </w:p>
    <w:p w:rsidR="00517887" w:rsidRDefault="00397120" w:rsidP="003A5EE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79600B">
        <w:rPr>
          <w:rFonts w:ascii="仿宋" w:eastAsia="仿宋" w:hAnsi="仿宋" w:hint="eastAsia"/>
          <w:b/>
          <w:sz w:val="20"/>
          <w:szCs w:val="20"/>
        </w:rPr>
        <w:t>例程目的</w:t>
      </w:r>
      <w:r>
        <w:rPr>
          <w:rFonts w:ascii="仿宋" w:eastAsia="仿宋" w:hAnsi="仿宋" w:hint="eastAsia"/>
          <w:sz w:val="20"/>
          <w:szCs w:val="20"/>
        </w:rPr>
        <w:t>：</w:t>
      </w:r>
      <w:bookmarkEnd w:id="3"/>
      <w:r w:rsidR="003E3E02">
        <w:t>1</w:t>
      </w:r>
      <w:r w:rsidR="00C260FD" w:rsidRPr="0005025C">
        <w:t>0_Common</w:t>
      </w:r>
      <w:r w:rsidR="00526A41">
        <w:rPr>
          <w:rFonts w:ascii="仿宋" w:eastAsia="仿宋" w:hAnsi="仿宋" w:hint="eastAsia"/>
          <w:sz w:val="20"/>
          <w:szCs w:val="20"/>
        </w:rPr>
        <w:t>是SDK</w:t>
      </w:r>
      <w:r w:rsidR="00C51FC0">
        <w:rPr>
          <w:rFonts w:ascii="仿宋" w:eastAsia="仿宋" w:hAnsi="仿宋" w:hint="eastAsia"/>
          <w:sz w:val="20"/>
          <w:szCs w:val="20"/>
        </w:rPr>
        <w:t>中用于演示多种输入设备都具有的共性的一个Scene</w:t>
      </w:r>
      <w:r w:rsidR="00517887">
        <w:rPr>
          <w:rFonts w:ascii="仿宋" w:eastAsia="仿宋" w:hAnsi="仿宋" w:hint="eastAsia"/>
          <w:sz w:val="20"/>
          <w:szCs w:val="20"/>
        </w:rPr>
        <w:t>；</w:t>
      </w:r>
    </w:p>
    <w:p w:rsidR="003A5EE2" w:rsidRDefault="00C51FC0" w:rsidP="003A5EE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其中的多种输入设备：Head,HandShank(支持双手柄)</w:t>
      </w:r>
      <w:r w:rsidR="00284075">
        <w:rPr>
          <w:rFonts w:ascii="仿宋" w:eastAsia="仿宋" w:hAnsi="仿宋" w:hint="eastAsia"/>
          <w:sz w:val="20"/>
          <w:szCs w:val="20"/>
        </w:rPr>
        <w:t>，Gesture26Dof(支持双手势)</w:t>
      </w:r>
    </w:p>
    <w:p w:rsidR="002920B6" w:rsidRDefault="00286B2E" w:rsidP="003A5EE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其中的共性：</w:t>
      </w:r>
      <w:r w:rsidR="00E603FB">
        <w:rPr>
          <w:rFonts w:ascii="仿宋" w:eastAsia="仿宋" w:hAnsi="仿宋" w:hint="eastAsia"/>
          <w:sz w:val="20"/>
          <w:szCs w:val="20"/>
        </w:rPr>
        <w:t>使用统一的接口使得</w:t>
      </w:r>
      <w:r w:rsidR="00615EB9">
        <w:rPr>
          <w:rFonts w:ascii="仿宋" w:eastAsia="仿宋" w:hAnsi="仿宋" w:hint="eastAsia"/>
          <w:sz w:val="20"/>
          <w:szCs w:val="20"/>
        </w:rPr>
        <w:t>多个输入设备都支持的拖拽，点击物体</w:t>
      </w:r>
      <w:r w:rsidR="00C84C6A">
        <w:rPr>
          <w:rFonts w:ascii="仿宋" w:eastAsia="仿宋" w:hAnsi="仿宋" w:hint="eastAsia"/>
          <w:sz w:val="20"/>
          <w:szCs w:val="20"/>
        </w:rPr>
        <w:t>等操作</w:t>
      </w:r>
    </w:p>
    <w:p w:rsidR="00286B2E" w:rsidRDefault="0068178F" w:rsidP="003A5EE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4629D3">
        <w:rPr>
          <w:rFonts w:ascii="仿宋" w:eastAsia="仿宋" w:hAnsi="仿宋" w:hint="eastAsia"/>
          <w:sz w:val="20"/>
          <w:szCs w:val="20"/>
        </w:rPr>
        <w:t>Scene界面如下</w:t>
      </w:r>
      <w:r w:rsidR="00EC391F" w:rsidRPr="004629D3">
        <w:rPr>
          <w:rFonts w:ascii="仿宋" w:eastAsia="仿宋" w:hAnsi="仿宋" w:hint="eastAsia"/>
          <w:sz w:val="20"/>
          <w:szCs w:val="20"/>
        </w:rPr>
        <w:t>：</w:t>
      </w:r>
    </w:p>
    <w:p w:rsidR="007E58CA" w:rsidRDefault="003133E4" w:rsidP="009354C1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noProof/>
        </w:rPr>
        <w:drawing>
          <wp:inline distT="0" distB="0" distL="0" distR="0" wp14:anchorId="770FDF36" wp14:editId="2684059C">
            <wp:extent cx="5486400" cy="27120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A5626" w:rsidRDefault="002A5626" w:rsidP="003A5EE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723251" w:rsidRDefault="00774126" w:rsidP="003A5EE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79600B">
        <w:rPr>
          <w:rFonts w:ascii="仿宋" w:eastAsia="仿宋" w:hAnsi="仿宋" w:hint="eastAsia"/>
          <w:b/>
          <w:sz w:val="20"/>
          <w:szCs w:val="20"/>
        </w:rPr>
        <w:t>例程效果</w:t>
      </w:r>
      <w:r>
        <w:rPr>
          <w:rFonts w:ascii="仿宋" w:eastAsia="仿宋" w:hAnsi="仿宋" w:hint="eastAsia"/>
          <w:sz w:val="20"/>
          <w:szCs w:val="20"/>
        </w:rPr>
        <w:t>：</w:t>
      </w:r>
    </w:p>
    <w:p w:rsidR="00527774" w:rsidRPr="001F351E" w:rsidRDefault="00FE5DEC" w:rsidP="003F5141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 w:rsidRPr="001F351E">
        <w:rPr>
          <w:rFonts w:ascii="仿宋" w:eastAsia="仿宋" w:hAnsi="仿宋"/>
          <w:b/>
          <w:sz w:val="20"/>
          <w:szCs w:val="20"/>
        </w:rPr>
        <w:t>1：</w:t>
      </w:r>
      <w:r w:rsidR="00527774" w:rsidRPr="001F351E">
        <w:rPr>
          <w:rFonts w:ascii="仿宋" w:eastAsia="仿宋" w:hAnsi="仿宋" w:hint="eastAsia"/>
          <w:b/>
          <w:sz w:val="20"/>
          <w:szCs w:val="20"/>
        </w:rPr>
        <w:t>某种输入设备</w:t>
      </w:r>
      <w:r w:rsidR="006F739B" w:rsidRPr="001F351E">
        <w:rPr>
          <w:rFonts w:ascii="仿宋" w:eastAsia="仿宋" w:hAnsi="仿宋" w:hint="eastAsia"/>
          <w:b/>
          <w:sz w:val="20"/>
          <w:szCs w:val="20"/>
        </w:rPr>
        <w:t>的启用/关闭</w:t>
      </w:r>
    </w:p>
    <w:p w:rsidR="005A4128" w:rsidRPr="001F351E" w:rsidRDefault="005A4128" w:rsidP="003F5141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通过点击如下Button，可以达到启用/关闭某种输入设备</w:t>
      </w:r>
      <w:r w:rsidR="00FB581A" w:rsidRPr="001F351E">
        <w:rPr>
          <w:rFonts w:ascii="仿宋" w:eastAsia="仿宋" w:hAnsi="仿宋" w:hint="eastAsia"/>
          <w:sz w:val="20"/>
          <w:szCs w:val="20"/>
        </w:rPr>
        <w:t>，如下三个Button分别对应：</w:t>
      </w:r>
    </w:p>
    <w:p w:rsidR="00FB581A" w:rsidRPr="001F351E" w:rsidRDefault="00FB581A" w:rsidP="003F5141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Head输入设备，HandShank输入设备，Gesture26Dof输入设备；</w:t>
      </w:r>
    </w:p>
    <w:p w:rsidR="00497C6D" w:rsidRPr="00CC31B2" w:rsidRDefault="00CC31B2" w:rsidP="003F5141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noProof/>
        </w:rPr>
        <w:drawing>
          <wp:inline distT="0" distB="0" distL="0" distR="0" wp14:anchorId="5EB65678" wp14:editId="142035AE">
            <wp:extent cx="4762500" cy="800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22" w:rsidRPr="001F351E" w:rsidRDefault="00740122" w:rsidP="009B4D1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备注：当HandShank输入设备启用时，Head输入设备会隐藏，同理当HandShank输入设备</w:t>
      </w:r>
      <w:r w:rsidR="00FB581A" w:rsidRPr="001F351E">
        <w:rPr>
          <w:rFonts w:ascii="仿宋" w:eastAsia="仿宋" w:hAnsi="仿宋" w:hint="eastAsia"/>
          <w:sz w:val="20"/>
          <w:szCs w:val="20"/>
        </w:rPr>
        <w:t>关闭</w:t>
      </w:r>
      <w:r w:rsidRPr="001F351E">
        <w:rPr>
          <w:rFonts w:ascii="仿宋" w:eastAsia="仿宋" w:hAnsi="仿宋" w:hint="eastAsia"/>
          <w:sz w:val="20"/>
          <w:szCs w:val="20"/>
        </w:rPr>
        <w:t>时</w:t>
      </w:r>
      <w:r w:rsidR="00FB581A" w:rsidRPr="001F351E">
        <w:rPr>
          <w:rFonts w:ascii="仿宋" w:eastAsia="仿宋" w:hAnsi="仿宋" w:hint="eastAsia"/>
          <w:sz w:val="20"/>
          <w:szCs w:val="20"/>
        </w:rPr>
        <w:t>，Head输入设备会启用</w:t>
      </w:r>
    </w:p>
    <w:p w:rsidR="00FB581A" w:rsidRPr="001F351E" w:rsidRDefault="00FB581A" w:rsidP="009B4D1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备注：当Gesture26Dof输入设备</w:t>
      </w:r>
      <w:r w:rsidR="009F6102" w:rsidRPr="001F351E">
        <w:rPr>
          <w:rFonts w:ascii="仿宋" w:eastAsia="仿宋" w:hAnsi="仿宋" w:hint="eastAsia"/>
          <w:sz w:val="20"/>
          <w:szCs w:val="20"/>
        </w:rPr>
        <w:t>启用且有手识别时，Head输入设备会隐藏，当Gesture26Dof输入设备启用且</w:t>
      </w:r>
      <w:r w:rsidR="00831F68" w:rsidRPr="001F351E">
        <w:rPr>
          <w:rFonts w:ascii="仿宋" w:eastAsia="仿宋" w:hAnsi="仿宋" w:hint="eastAsia"/>
          <w:sz w:val="20"/>
          <w:szCs w:val="20"/>
        </w:rPr>
        <w:t>无</w:t>
      </w:r>
      <w:r w:rsidR="009F6102" w:rsidRPr="001F351E">
        <w:rPr>
          <w:rFonts w:ascii="仿宋" w:eastAsia="仿宋" w:hAnsi="仿宋" w:hint="eastAsia"/>
          <w:sz w:val="20"/>
          <w:szCs w:val="20"/>
        </w:rPr>
        <w:t>手识别时</w:t>
      </w:r>
      <w:r w:rsidR="00831F68" w:rsidRPr="001F351E">
        <w:rPr>
          <w:rFonts w:ascii="仿宋" w:eastAsia="仿宋" w:hAnsi="仿宋" w:hint="eastAsia"/>
          <w:sz w:val="20"/>
          <w:szCs w:val="20"/>
        </w:rPr>
        <w:t>或者Gesture26Dof输入设备</w:t>
      </w:r>
      <w:r w:rsidR="00231CE3" w:rsidRPr="001F351E">
        <w:rPr>
          <w:rFonts w:ascii="仿宋" w:eastAsia="仿宋" w:hAnsi="仿宋" w:hint="eastAsia"/>
          <w:sz w:val="20"/>
          <w:szCs w:val="20"/>
        </w:rPr>
        <w:t>关闭时，Head输入设备会启用</w:t>
      </w:r>
    </w:p>
    <w:p w:rsidR="00A3315B" w:rsidRPr="001F351E" w:rsidRDefault="00A3315B" w:rsidP="009B4D1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备注：HandShank</w:t>
      </w:r>
      <w:r w:rsidR="00CC6529" w:rsidRPr="001F351E">
        <w:rPr>
          <w:rFonts w:ascii="仿宋" w:eastAsia="仿宋" w:hAnsi="仿宋" w:hint="eastAsia"/>
          <w:sz w:val="20"/>
          <w:szCs w:val="20"/>
        </w:rPr>
        <w:t>输入设备和</w:t>
      </w:r>
      <w:r w:rsidR="006B6858" w:rsidRPr="001F351E">
        <w:rPr>
          <w:rFonts w:ascii="仿宋" w:eastAsia="仿宋" w:hAnsi="仿宋" w:hint="eastAsia"/>
          <w:sz w:val="20"/>
          <w:szCs w:val="20"/>
        </w:rPr>
        <w:t>Gesture26Dof输入设备</w:t>
      </w:r>
      <w:r w:rsidR="009A1D09" w:rsidRPr="001F351E">
        <w:rPr>
          <w:rFonts w:ascii="仿宋" w:eastAsia="仿宋" w:hAnsi="仿宋" w:hint="eastAsia"/>
          <w:sz w:val="20"/>
          <w:szCs w:val="20"/>
        </w:rPr>
        <w:t>可以共存；</w:t>
      </w:r>
    </w:p>
    <w:p w:rsidR="005D29F3" w:rsidRDefault="005D29F3" w:rsidP="009B4D19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</w:p>
    <w:p w:rsidR="005D29F3" w:rsidRPr="001F351E" w:rsidRDefault="005D29F3" w:rsidP="009B4D19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 w:rsidRPr="001F351E">
        <w:rPr>
          <w:rFonts w:ascii="仿宋" w:eastAsia="仿宋" w:hAnsi="仿宋" w:hint="eastAsia"/>
          <w:b/>
          <w:sz w:val="20"/>
          <w:szCs w:val="20"/>
        </w:rPr>
        <w:t>2：</w:t>
      </w:r>
      <w:r w:rsidR="00744741" w:rsidRPr="001F351E">
        <w:rPr>
          <w:rFonts w:ascii="仿宋" w:eastAsia="仿宋" w:hAnsi="仿宋" w:hint="eastAsia"/>
          <w:b/>
          <w:sz w:val="20"/>
          <w:szCs w:val="20"/>
        </w:rPr>
        <w:t>某种输入设备</w:t>
      </w:r>
      <w:r w:rsidR="008B3B70" w:rsidRPr="001F351E">
        <w:rPr>
          <w:rFonts w:ascii="仿宋" w:eastAsia="仿宋" w:hAnsi="仿宋" w:hint="eastAsia"/>
          <w:b/>
          <w:sz w:val="20"/>
          <w:szCs w:val="20"/>
        </w:rPr>
        <w:t>Drag某个GameObject</w:t>
      </w:r>
    </w:p>
    <w:p w:rsidR="00C86BA5" w:rsidRDefault="00C86BA5" w:rsidP="009B4D19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9DF4B9" wp14:editId="29DDEF05">
            <wp:extent cx="1143000" cy="1400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54D17" wp14:editId="66B8FA5A">
            <wp:extent cx="1315617" cy="1405069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0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70" w:rsidRPr="001F351E" w:rsidRDefault="00C86BA5" w:rsidP="009B4D1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这两个游戏对象可以拖拽，区别在于一个是没有缓动效果，一个有缓动效果，开发者可根据需求使用</w:t>
      </w:r>
    </w:p>
    <w:p w:rsidR="009D3701" w:rsidRPr="001F351E" w:rsidRDefault="009D3701" w:rsidP="009B4D1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Head输入设备拖拽的操作：光圈对准物体，按住设备上的+号按钮</w:t>
      </w:r>
      <w:r w:rsidR="009030A1" w:rsidRPr="001F351E">
        <w:rPr>
          <w:rFonts w:ascii="仿宋" w:eastAsia="仿宋" w:hAnsi="仿宋" w:hint="eastAsia"/>
          <w:sz w:val="20"/>
          <w:szCs w:val="20"/>
        </w:rPr>
        <w:t>，通过设备的运动，可以移动物体</w:t>
      </w:r>
      <w:r w:rsidR="00AE00F2" w:rsidRPr="001F351E">
        <w:rPr>
          <w:rFonts w:ascii="仿宋" w:eastAsia="仿宋" w:hAnsi="仿宋" w:hint="eastAsia"/>
          <w:sz w:val="20"/>
          <w:szCs w:val="20"/>
        </w:rPr>
        <w:t>；</w:t>
      </w:r>
    </w:p>
    <w:p w:rsidR="00AE00F2" w:rsidRPr="001F351E" w:rsidRDefault="00AE00F2" w:rsidP="009B4D1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HandShank输入设备拖拽的操作：设备连接手柄后，将手柄模型的光圈对准物体，</w:t>
      </w:r>
      <w:r w:rsidR="00E965C8" w:rsidRPr="001F351E">
        <w:rPr>
          <w:rFonts w:ascii="仿宋" w:eastAsia="仿宋" w:hAnsi="仿宋" w:hint="eastAsia"/>
          <w:sz w:val="20"/>
          <w:szCs w:val="20"/>
        </w:rPr>
        <w:t>按下</w:t>
      </w:r>
      <w:r w:rsidRPr="001F351E">
        <w:rPr>
          <w:rFonts w:ascii="仿宋" w:eastAsia="仿宋" w:hAnsi="仿宋" w:hint="eastAsia"/>
          <w:sz w:val="20"/>
          <w:szCs w:val="20"/>
        </w:rPr>
        <w:t>手柄上的Trigger键，旋转手柄，可以移动物体</w:t>
      </w:r>
      <w:r w:rsidR="00302620" w:rsidRPr="001F351E">
        <w:rPr>
          <w:rFonts w:ascii="仿宋" w:eastAsia="仿宋" w:hAnsi="仿宋" w:hint="eastAsia"/>
          <w:sz w:val="20"/>
          <w:szCs w:val="20"/>
        </w:rPr>
        <w:t>；</w:t>
      </w:r>
    </w:p>
    <w:p w:rsidR="00302620" w:rsidRPr="001F351E" w:rsidRDefault="00302620" w:rsidP="009B4D1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Gesture26Dof输入设备拖拽操作：</w:t>
      </w:r>
      <w:r w:rsidR="005A09D2" w:rsidRPr="001F351E">
        <w:rPr>
          <w:rFonts w:ascii="仿宋" w:eastAsia="仿宋" w:hAnsi="仿宋" w:hint="eastAsia"/>
          <w:sz w:val="20"/>
          <w:szCs w:val="20"/>
        </w:rPr>
        <w:t>将手放于RGB摄像头的事业方位，会出现虚拟的手及附带的光线，将光线末端对准物体，手做出OK形状或者捏住的形状，然后移动手，可以移动物体；</w:t>
      </w:r>
    </w:p>
    <w:p w:rsidR="00C86BA5" w:rsidRPr="001F351E" w:rsidRDefault="00BA2F61" w:rsidP="009B4D1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备注：多种输入设备拖拽物体的接口统一；</w:t>
      </w:r>
    </w:p>
    <w:p w:rsidR="00923372" w:rsidRPr="001F351E" w:rsidRDefault="00923372" w:rsidP="009B4D1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BA4BE1" w:rsidRPr="001F351E" w:rsidRDefault="00C86BA5" w:rsidP="009B4D19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 w:rsidRPr="001F351E">
        <w:rPr>
          <w:rFonts w:ascii="仿宋" w:eastAsia="仿宋" w:hAnsi="仿宋" w:hint="eastAsia"/>
          <w:b/>
          <w:sz w:val="20"/>
          <w:szCs w:val="20"/>
        </w:rPr>
        <w:t>3：</w:t>
      </w:r>
      <w:r w:rsidR="00724188" w:rsidRPr="001F351E">
        <w:rPr>
          <w:rFonts w:ascii="仿宋" w:eastAsia="仿宋" w:hAnsi="仿宋" w:hint="eastAsia"/>
          <w:b/>
          <w:sz w:val="20"/>
          <w:szCs w:val="20"/>
        </w:rPr>
        <w:t>某种输入设备</w:t>
      </w:r>
      <w:r w:rsidR="0092576A" w:rsidRPr="001F351E">
        <w:rPr>
          <w:rFonts w:ascii="仿宋" w:eastAsia="仿宋" w:hAnsi="仿宋" w:hint="eastAsia"/>
          <w:b/>
          <w:sz w:val="20"/>
          <w:szCs w:val="20"/>
        </w:rPr>
        <w:t>点击</w:t>
      </w:r>
    </w:p>
    <w:p w:rsidR="00C86BA5" w:rsidRDefault="0012400B" w:rsidP="009B4D19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noProof/>
        </w:rPr>
        <w:drawing>
          <wp:inline distT="0" distB="0" distL="0" distR="0" wp14:anchorId="702D755F" wp14:editId="6BC4F5B6">
            <wp:extent cx="1495425" cy="1219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11" w:rsidRPr="001F351E" w:rsidRDefault="00D7318F" w:rsidP="009B4D1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这个Button是可以点击，不管何种输入设备，触发点击的接口都是统一的</w:t>
      </w:r>
      <w:r w:rsidR="004822BB" w:rsidRPr="001F351E">
        <w:rPr>
          <w:rFonts w:ascii="仿宋" w:eastAsia="仿宋" w:hAnsi="仿宋" w:hint="eastAsia"/>
          <w:sz w:val="20"/>
          <w:szCs w:val="20"/>
        </w:rPr>
        <w:t>；</w:t>
      </w:r>
    </w:p>
    <w:p w:rsidR="007F6195" w:rsidRPr="001F351E" w:rsidRDefault="007F6195" w:rsidP="007F6195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Head输入设备</w:t>
      </w:r>
      <w:r w:rsidR="00326498" w:rsidRPr="001F351E">
        <w:rPr>
          <w:rFonts w:ascii="仿宋" w:eastAsia="仿宋" w:hAnsi="仿宋" w:hint="eastAsia"/>
          <w:sz w:val="20"/>
          <w:szCs w:val="20"/>
        </w:rPr>
        <w:t>点击</w:t>
      </w:r>
      <w:r w:rsidRPr="001F351E">
        <w:rPr>
          <w:rFonts w:ascii="仿宋" w:eastAsia="仿宋" w:hAnsi="仿宋" w:hint="eastAsia"/>
          <w:sz w:val="20"/>
          <w:szCs w:val="20"/>
        </w:rPr>
        <w:t>的操作：光圈对准物体，按住设备上的+号按钮，</w:t>
      </w:r>
      <w:r w:rsidR="000076D0" w:rsidRPr="001F351E">
        <w:rPr>
          <w:rFonts w:ascii="仿宋" w:eastAsia="仿宋" w:hAnsi="仿宋" w:hint="eastAsia"/>
          <w:sz w:val="20"/>
          <w:szCs w:val="20"/>
        </w:rPr>
        <w:t>点击物体</w:t>
      </w:r>
      <w:r w:rsidRPr="001F351E">
        <w:rPr>
          <w:rFonts w:ascii="仿宋" w:eastAsia="仿宋" w:hAnsi="仿宋" w:hint="eastAsia"/>
          <w:sz w:val="20"/>
          <w:szCs w:val="20"/>
        </w:rPr>
        <w:t>；</w:t>
      </w:r>
    </w:p>
    <w:p w:rsidR="007F6195" w:rsidRPr="001F351E" w:rsidRDefault="007F6195" w:rsidP="007F6195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HandShank输入设备拖拽的操作：设备连接手柄后，将手柄模型的光圈对准物体，</w:t>
      </w:r>
      <w:r w:rsidR="00D80DF6" w:rsidRPr="001F351E">
        <w:rPr>
          <w:rFonts w:ascii="仿宋" w:eastAsia="仿宋" w:hAnsi="仿宋" w:hint="eastAsia"/>
          <w:sz w:val="20"/>
          <w:szCs w:val="20"/>
        </w:rPr>
        <w:t>按下</w:t>
      </w:r>
      <w:r w:rsidRPr="001F351E">
        <w:rPr>
          <w:rFonts w:ascii="仿宋" w:eastAsia="仿宋" w:hAnsi="仿宋" w:hint="eastAsia"/>
          <w:sz w:val="20"/>
          <w:szCs w:val="20"/>
        </w:rPr>
        <w:t>手柄上的Trigger键</w:t>
      </w:r>
      <w:r w:rsidR="00D87E52" w:rsidRPr="001F351E">
        <w:rPr>
          <w:rFonts w:ascii="仿宋" w:eastAsia="仿宋" w:hAnsi="仿宋" w:hint="eastAsia"/>
          <w:sz w:val="20"/>
          <w:szCs w:val="20"/>
        </w:rPr>
        <w:t>，点击物体；</w:t>
      </w:r>
    </w:p>
    <w:p w:rsidR="0096270F" w:rsidRPr="001F351E" w:rsidRDefault="007F6195" w:rsidP="007F6195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Gesture26Dof输入设备拖拽操作：将手放于RGB摄像头的事业方位，会出现虚拟的手及附带的光线，将光线末端对准物体，手做出OK形状或者捏住的形状</w:t>
      </w:r>
      <w:r w:rsidR="00CA00A8" w:rsidRPr="001F351E">
        <w:rPr>
          <w:rFonts w:ascii="仿宋" w:eastAsia="仿宋" w:hAnsi="仿宋" w:hint="eastAsia"/>
          <w:sz w:val="20"/>
          <w:szCs w:val="20"/>
        </w:rPr>
        <w:t>，点击物体；</w:t>
      </w:r>
    </w:p>
    <w:p w:rsidR="007F6195" w:rsidRPr="001F351E" w:rsidRDefault="007F6195" w:rsidP="007F6195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96270F" w:rsidRPr="001F351E" w:rsidRDefault="00227083" w:rsidP="009B4D19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 w:rsidRPr="001F351E">
        <w:rPr>
          <w:rFonts w:ascii="仿宋" w:eastAsia="仿宋" w:hAnsi="仿宋" w:hint="eastAsia"/>
          <w:b/>
          <w:sz w:val="20"/>
          <w:szCs w:val="20"/>
        </w:rPr>
        <w:t>4：某种输入设备的凝视点击</w:t>
      </w:r>
      <w:r w:rsidR="00366557" w:rsidRPr="001F351E">
        <w:rPr>
          <w:rFonts w:ascii="仿宋" w:eastAsia="仿宋" w:hAnsi="仿宋" w:hint="eastAsia"/>
          <w:b/>
          <w:sz w:val="20"/>
          <w:szCs w:val="20"/>
        </w:rPr>
        <w:t>Button</w:t>
      </w:r>
    </w:p>
    <w:p w:rsidR="00EF2D53" w:rsidRDefault="00EF2D53" w:rsidP="009B4D19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noProof/>
        </w:rPr>
        <w:drawing>
          <wp:inline distT="0" distB="0" distL="0" distR="0" wp14:anchorId="16B0F7C7" wp14:editId="0DC3A7E9">
            <wp:extent cx="1428750" cy="1209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BB" w:rsidRPr="001F351E" w:rsidRDefault="006A6850" w:rsidP="009B4D1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凝视点击</w:t>
      </w:r>
      <w:r w:rsidR="00977D85" w:rsidRPr="001F351E">
        <w:rPr>
          <w:rFonts w:ascii="仿宋" w:eastAsia="仿宋" w:hAnsi="仿宋" w:hint="eastAsia"/>
          <w:sz w:val="20"/>
          <w:szCs w:val="20"/>
        </w:rPr>
        <w:t>是指通过输入设备的锚点对准物体一段时间，触发点击效果</w:t>
      </w:r>
    </w:p>
    <w:p w:rsidR="00A50DEF" w:rsidRPr="001F351E" w:rsidRDefault="00A50DEF" w:rsidP="00A50DE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Head输入设备点击的操作：光圈对准物体，</w:t>
      </w:r>
      <w:r w:rsidR="004179E8" w:rsidRPr="001F351E">
        <w:rPr>
          <w:rFonts w:ascii="仿宋" w:eastAsia="仿宋" w:hAnsi="仿宋" w:hint="eastAsia"/>
          <w:sz w:val="20"/>
          <w:szCs w:val="20"/>
        </w:rPr>
        <w:t>等待一段时间</w:t>
      </w:r>
      <w:r w:rsidRPr="001F351E">
        <w:rPr>
          <w:rFonts w:ascii="仿宋" w:eastAsia="仿宋" w:hAnsi="仿宋" w:hint="eastAsia"/>
          <w:sz w:val="20"/>
          <w:szCs w:val="20"/>
        </w:rPr>
        <w:t>，点击物体；</w:t>
      </w:r>
    </w:p>
    <w:p w:rsidR="00A50DEF" w:rsidRPr="001F351E" w:rsidRDefault="00A50DEF" w:rsidP="00A50DE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lastRenderedPageBreak/>
        <w:t>HandShank输入设备拖拽的操作：设备连接手柄后，将手柄模型的光圈对准物体，</w:t>
      </w:r>
      <w:r w:rsidR="008F0FAF" w:rsidRPr="001F351E">
        <w:rPr>
          <w:rFonts w:ascii="仿宋" w:eastAsia="仿宋" w:hAnsi="仿宋" w:hint="eastAsia"/>
          <w:sz w:val="20"/>
          <w:szCs w:val="20"/>
        </w:rPr>
        <w:t>等待一段时间，点击物体；</w:t>
      </w:r>
    </w:p>
    <w:p w:rsidR="00A50DEF" w:rsidRPr="001F351E" w:rsidRDefault="00A50DEF" w:rsidP="00A50DE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Gesture26Dof输入设备拖拽操作：将手放于RGB摄像头的事业方位，会出现虚拟的手及附带的光线，将光线末端对准物体，</w:t>
      </w:r>
      <w:r w:rsidR="00146151" w:rsidRPr="001F351E">
        <w:rPr>
          <w:rFonts w:ascii="仿宋" w:eastAsia="仿宋" w:hAnsi="仿宋" w:hint="eastAsia"/>
          <w:sz w:val="20"/>
          <w:szCs w:val="20"/>
        </w:rPr>
        <w:t>等待一段时间，点击物体；</w:t>
      </w:r>
    </w:p>
    <w:p w:rsidR="00076144" w:rsidRPr="001F351E" w:rsidRDefault="00076144" w:rsidP="009B4D1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076144" w:rsidRPr="001F351E" w:rsidRDefault="00D80BC8" w:rsidP="009B4D19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 w:rsidRPr="001F351E">
        <w:rPr>
          <w:rFonts w:ascii="仿宋" w:eastAsia="仿宋" w:hAnsi="仿宋" w:hint="eastAsia"/>
          <w:b/>
          <w:sz w:val="20"/>
          <w:szCs w:val="20"/>
        </w:rPr>
        <w:t>5：某个输入设备的Event</w:t>
      </w:r>
      <w:r w:rsidR="00585017" w:rsidRPr="001F351E">
        <w:rPr>
          <w:rFonts w:ascii="仿宋" w:eastAsia="仿宋" w:hAnsi="仿宋" w:hint="eastAsia"/>
          <w:b/>
          <w:sz w:val="20"/>
          <w:szCs w:val="20"/>
        </w:rPr>
        <w:t>接口的</w:t>
      </w:r>
      <w:r w:rsidRPr="001F351E">
        <w:rPr>
          <w:rFonts w:ascii="仿宋" w:eastAsia="仿宋" w:hAnsi="仿宋" w:hint="eastAsia"/>
          <w:b/>
          <w:sz w:val="20"/>
          <w:szCs w:val="20"/>
        </w:rPr>
        <w:t>使用</w:t>
      </w:r>
    </w:p>
    <w:p w:rsidR="00D80BC8" w:rsidRDefault="00275F9D" w:rsidP="009B4D19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noProof/>
        </w:rPr>
        <w:drawing>
          <wp:inline distT="0" distB="0" distL="0" distR="0" wp14:anchorId="16BECC2F" wp14:editId="30ABDE4C">
            <wp:extent cx="1315617" cy="1405069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0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7E" w:rsidRPr="001F351E" w:rsidRDefault="00537931" w:rsidP="009B4D1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当任意输入设备光圈对准此物体，然后触发点击后，物体的颜色会变化</w:t>
      </w:r>
    </w:p>
    <w:p w:rsidR="003D3929" w:rsidRPr="001F351E" w:rsidRDefault="003D3929" w:rsidP="009B4D1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所有输入设备都支持的接口封装与PointerHanders抽象类中；</w:t>
      </w:r>
    </w:p>
    <w:p w:rsidR="00537931" w:rsidRPr="001F351E" w:rsidRDefault="00537931" w:rsidP="009B4D1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755D6B" w:rsidRPr="001F351E" w:rsidRDefault="00755D6B" w:rsidP="009B4D19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 w:rsidRPr="001F351E">
        <w:rPr>
          <w:rFonts w:ascii="仿宋" w:eastAsia="仿宋" w:hAnsi="仿宋" w:hint="eastAsia"/>
          <w:b/>
          <w:sz w:val="20"/>
          <w:szCs w:val="20"/>
        </w:rPr>
        <w:t>6：某个输入设备的Event委托的使用</w:t>
      </w:r>
    </w:p>
    <w:p w:rsidR="00755D6B" w:rsidRPr="001F351E" w:rsidRDefault="00755D6B" w:rsidP="009B4D1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/>
          <w:noProof/>
          <w:sz w:val="20"/>
          <w:szCs w:val="20"/>
        </w:rPr>
        <w:drawing>
          <wp:inline distT="0" distB="0" distL="0" distR="0" wp14:anchorId="608719B7" wp14:editId="39F258C6">
            <wp:extent cx="5486400" cy="62420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8C" w:rsidRPr="001F351E" w:rsidRDefault="00202710" w:rsidP="009B4D1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当任意输入设备点击事件触发后，此游戏对象颜色变化</w:t>
      </w:r>
    </w:p>
    <w:p w:rsidR="00202710" w:rsidRPr="001F351E" w:rsidRDefault="00202710" w:rsidP="009B4D1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1F351E">
        <w:rPr>
          <w:rFonts w:ascii="仿宋" w:eastAsia="仿宋" w:hAnsi="仿宋" w:hint="eastAsia"/>
          <w:sz w:val="20"/>
          <w:szCs w:val="20"/>
        </w:rPr>
        <w:t>所有输入设备的的Event委托都封装于PointerDelegate抽象类中</w:t>
      </w:r>
      <w:r w:rsidR="00B13B16" w:rsidRPr="001F351E">
        <w:rPr>
          <w:rFonts w:ascii="仿宋" w:eastAsia="仿宋" w:hAnsi="仿宋" w:hint="eastAsia"/>
          <w:sz w:val="20"/>
          <w:szCs w:val="20"/>
        </w:rPr>
        <w:t>；</w:t>
      </w:r>
    </w:p>
    <w:p w:rsidR="00202710" w:rsidRPr="001F351E" w:rsidRDefault="00202710" w:rsidP="009B4D1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9B4D19" w:rsidRPr="001F351E" w:rsidRDefault="009B4D19" w:rsidP="009B4D19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 w:rsidRPr="001F351E">
        <w:rPr>
          <w:rFonts w:ascii="仿宋" w:eastAsia="仿宋" w:hAnsi="仿宋" w:hint="eastAsia"/>
          <w:b/>
          <w:sz w:val="20"/>
          <w:szCs w:val="20"/>
        </w:rPr>
        <w:t>例程路径：</w:t>
      </w:r>
    </w:p>
    <w:p w:rsidR="00497C6D" w:rsidRPr="001F351E" w:rsidRDefault="003952F3" w:rsidP="0042671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AE493D">
        <w:rPr>
          <w:rFonts w:ascii="仿宋" w:eastAsia="仿宋" w:hAnsi="仿宋"/>
          <w:sz w:val="20"/>
          <w:szCs w:val="20"/>
        </w:rPr>
        <w:t>Assets/Examples/10_Input/10_Common/Scene/10_Common.unity</w:t>
      </w:r>
    </w:p>
    <w:p w:rsidR="00DE1240" w:rsidRPr="00DE1240" w:rsidRDefault="00DE1240" w:rsidP="00A64252">
      <w:pPr>
        <w:rPr>
          <w:rFonts w:ascii="仿宋" w:eastAsia="仿宋" w:hAnsi="仿宋"/>
          <w:u w:val="single"/>
        </w:rPr>
      </w:pPr>
    </w:p>
    <w:sectPr w:rsidR="00DE1240" w:rsidRPr="00DE1240">
      <w:headerReference w:type="default" r:id="rId18"/>
      <w:footerReference w:type="default" r:id="rId19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837" w:rsidRDefault="00EE7837">
      <w:r>
        <w:separator/>
      </w:r>
    </w:p>
  </w:endnote>
  <w:endnote w:type="continuationSeparator" w:id="0">
    <w:p w:rsidR="00EE7837" w:rsidRDefault="00EE7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0B5" w:rsidRDefault="007400B5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861D47">
      <w:rPr>
        <w:noProof/>
      </w:rPr>
      <w:t>2</w:t>
    </w:r>
    <w:r>
      <w:fldChar w:fldCharType="end"/>
    </w:r>
    <w:r>
      <w:t xml:space="preserve"> , Total </w:t>
    </w:r>
    <w:fldSimple w:instr="numpages  \* MERGEFORMAT">
      <w:r w:rsidR="00861D47">
        <w:rPr>
          <w:noProof/>
        </w:rPr>
        <w:t>6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861D47">
      <w:rPr>
        <w:noProof/>
      </w:rPr>
      <w:t>2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861D47">
        <w:rPr>
          <w:noProof/>
        </w:rPr>
        <w:t>6</w:t>
      </w:r>
    </w:fldSimple>
    <w:r>
      <w:rPr>
        <w:rFonts w:ascii="宋体" w:hint="eastAsia"/>
      </w:rPr>
      <w:t>页</w:t>
    </w:r>
    <w:r>
      <w:t xml:space="preserve">  </w:t>
    </w:r>
  </w:p>
  <w:p w:rsidR="007400B5" w:rsidRDefault="007400B5">
    <w:pPr>
      <w:pStyle w:val="aff1"/>
      <w:tabs>
        <w:tab w:val="center" w:pos="4510"/>
        <w:tab w:val="right" w:pos="9020"/>
      </w:tabs>
    </w:pPr>
    <w:r>
      <w:tab/>
    </w:r>
    <w:r>
      <w:tab/>
    </w:r>
  </w:p>
  <w:p w:rsidR="007400B5" w:rsidRDefault="0074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837" w:rsidRDefault="00EE7837">
      <w:r>
        <w:separator/>
      </w:r>
    </w:p>
  </w:footnote>
  <w:footnote w:type="continuationSeparator" w:id="0">
    <w:p w:rsidR="00EE7837" w:rsidRDefault="00EE7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7400B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7400B5" w:rsidRDefault="007400B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00B5" w:rsidRDefault="007400B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7400B5" w:rsidRDefault="007400B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right"/>
          </w:pPr>
        </w:p>
      </w:tc>
    </w:tr>
  </w:tbl>
  <w:p w:rsidR="007400B5" w:rsidRDefault="0074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left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left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076D0"/>
    <w:rsid w:val="000102FC"/>
    <w:rsid w:val="0001101F"/>
    <w:rsid w:val="0001144D"/>
    <w:rsid w:val="00011703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3CC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25C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4E5"/>
    <w:rsid w:val="00075AF9"/>
    <w:rsid w:val="00076144"/>
    <w:rsid w:val="00076269"/>
    <w:rsid w:val="00076433"/>
    <w:rsid w:val="00076E29"/>
    <w:rsid w:val="000770FB"/>
    <w:rsid w:val="00077170"/>
    <w:rsid w:val="0007750F"/>
    <w:rsid w:val="000804CC"/>
    <w:rsid w:val="00080EA4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289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581F"/>
    <w:rsid w:val="000D646E"/>
    <w:rsid w:val="000E050A"/>
    <w:rsid w:val="000E0657"/>
    <w:rsid w:val="000E09C3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81F"/>
    <w:rsid w:val="000F3945"/>
    <w:rsid w:val="000F420A"/>
    <w:rsid w:val="000F4311"/>
    <w:rsid w:val="000F4487"/>
    <w:rsid w:val="000F4F37"/>
    <w:rsid w:val="000F5804"/>
    <w:rsid w:val="000F6B1A"/>
    <w:rsid w:val="000F72E6"/>
    <w:rsid w:val="000F74F3"/>
    <w:rsid w:val="000F76B6"/>
    <w:rsid w:val="0010107D"/>
    <w:rsid w:val="0010190E"/>
    <w:rsid w:val="00101DF1"/>
    <w:rsid w:val="0010350D"/>
    <w:rsid w:val="00103A0D"/>
    <w:rsid w:val="00103EDB"/>
    <w:rsid w:val="00104344"/>
    <w:rsid w:val="0010510B"/>
    <w:rsid w:val="00105828"/>
    <w:rsid w:val="00105A77"/>
    <w:rsid w:val="00105E10"/>
    <w:rsid w:val="00110576"/>
    <w:rsid w:val="001109BD"/>
    <w:rsid w:val="00110D21"/>
    <w:rsid w:val="0011178A"/>
    <w:rsid w:val="0011265E"/>
    <w:rsid w:val="0011280A"/>
    <w:rsid w:val="00112BC2"/>
    <w:rsid w:val="00114BF1"/>
    <w:rsid w:val="001157C0"/>
    <w:rsid w:val="00115BE8"/>
    <w:rsid w:val="00115DC0"/>
    <w:rsid w:val="001173CA"/>
    <w:rsid w:val="0011773F"/>
    <w:rsid w:val="00121DDB"/>
    <w:rsid w:val="00122F6A"/>
    <w:rsid w:val="00123425"/>
    <w:rsid w:val="00123B48"/>
    <w:rsid w:val="0012400B"/>
    <w:rsid w:val="00124C18"/>
    <w:rsid w:val="001252A2"/>
    <w:rsid w:val="001254AA"/>
    <w:rsid w:val="00126BC5"/>
    <w:rsid w:val="001270EE"/>
    <w:rsid w:val="00127FED"/>
    <w:rsid w:val="00130330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FE4"/>
    <w:rsid w:val="00137265"/>
    <w:rsid w:val="00140D62"/>
    <w:rsid w:val="0014137E"/>
    <w:rsid w:val="00141767"/>
    <w:rsid w:val="00141B81"/>
    <w:rsid w:val="00143268"/>
    <w:rsid w:val="00143297"/>
    <w:rsid w:val="00143A5C"/>
    <w:rsid w:val="0014426B"/>
    <w:rsid w:val="00144913"/>
    <w:rsid w:val="00144A1B"/>
    <w:rsid w:val="00144C64"/>
    <w:rsid w:val="00146151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446D"/>
    <w:rsid w:val="00164664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121"/>
    <w:rsid w:val="001756BA"/>
    <w:rsid w:val="00175A7D"/>
    <w:rsid w:val="00175FA8"/>
    <w:rsid w:val="00177145"/>
    <w:rsid w:val="00177DDA"/>
    <w:rsid w:val="0018010F"/>
    <w:rsid w:val="00180282"/>
    <w:rsid w:val="0018088F"/>
    <w:rsid w:val="0018123A"/>
    <w:rsid w:val="0018272B"/>
    <w:rsid w:val="001843F2"/>
    <w:rsid w:val="001867CE"/>
    <w:rsid w:val="00186D74"/>
    <w:rsid w:val="00187532"/>
    <w:rsid w:val="001902E6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0F5"/>
    <w:rsid w:val="001B6E9A"/>
    <w:rsid w:val="001B7734"/>
    <w:rsid w:val="001B7AD3"/>
    <w:rsid w:val="001C00A3"/>
    <w:rsid w:val="001C0C55"/>
    <w:rsid w:val="001C0DA0"/>
    <w:rsid w:val="001C1BBB"/>
    <w:rsid w:val="001C29F3"/>
    <w:rsid w:val="001C2E80"/>
    <w:rsid w:val="001C32A1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D3F"/>
    <w:rsid w:val="001D4473"/>
    <w:rsid w:val="001D450A"/>
    <w:rsid w:val="001D6419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51E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D9A"/>
    <w:rsid w:val="00201B19"/>
    <w:rsid w:val="00201B6A"/>
    <w:rsid w:val="00202710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7083"/>
    <w:rsid w:val="00227900"/>
    <w:rsid w:val="00227E69"/>
    <w:rsid w:val="00231CE3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1DF8"/>
    <w:rsid w:val="00252D0C"/>
    <w:rsid w:val="002533CB"/>
    <w:rsid w:val="00253908"/>
    <w:rsid w:val="00253C86"/>
    <w:rsid w:val="002544DC"/>
    <w:rsid w:val="002549B1"/>
    <w:rsid w:val="00256EE3"/>
    <w:rsid w:val="00257990"/>
    <w:rsid w:val="0026038C"/>
    <w:rsid w:val="00260417"/>
    <w:rsid w:val="0026045A"/>
    <w:rsid w:val="00261B3D"/>
    <w:rsid w:val="00261F8E"/>
    <w:rsid w:val="00262CB6"/>
    <w:rsid w:val="00262CD5"/>
    <w:rsid w:val="00262ED5"/>
    <w:rsid w:val="00266285"/>
    <w:rsid w:val="002666C5"/>
    <w:rsid w:val="002666F2"/>
    <w:rsid w:val="00266968"/>
    <w:rsid w:val="00270B1E"/>
    <w:rsid w:val="00272667"/>
    <w:rsid w:val="00274536"/>
    <w:rsid w:val="002748FF"/>
    <w:rsid w:val="0027551C"/>
    <w:rsid w:val="002757EB"/>
    <w:rsid w:val="00275F9D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075"/>
    <w:rsid w:val="00284B34"/>
    <w:rsid w:val="00285293"/>
    <w:rsid w:val="002863BE"/>
    <w:rsid w:val="00286B2E"/>
    <w:rsid w:val="00286EEC"/>
    <w:rsid w:val="002901D5"/>
    <w:rsid w:val="002901D8"/>
    <w:rsid w:val="00290269"/>
    <w:rsid w:val="002919D1"/>
    <w:rsid w:val="002920B6"/>
    <w:rsid w:val="00292929"/>
    <w:rsid w:val="0029295A"/>
    <w:rsid w:val="002932B8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2D5"/>
    <w:rsid w:val="002A1357"/>
    <w:rsid w:val="002A5626"/>
    <w:rsid w:val="002A62DA"/>
    <w:rsid w:val="002A6E44"/>
    <w:rsid w:val="002A7DEB"/>
    <w:rsid w:val="002B0EC6"/>
    <w:rsid w:val="002B1421"/>
    <w:rsid w:val="002B2253"/>
    <w:rsid w:val="002B25E8"/>
    <w:rsid w:val="002B299E"/>
    <w:rsid w:val="002B3AEF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2620"/>
    <w:rsid w:val="003047AB"/>
    <w:rsid w:val="00304BCC"/>
    <w:rsid w:val="00304E8E"/>
    <w:rsid w:val="00305669"/>
    <w:rsid w:val="003058C6"/>
    <w:rsid w:val="00305D13"/>
    <w:rsid w:val="0030622B"/>
    <w:rsid w:val="0030623B"/>
    <w:rsid w:val="00306E2B"/>
    <w:rsid w:val="00306F27"/>
    <w:rsid w:val="00307DF6"/>
    <w:rsid w:val="0031050D"/>
    <w:rsid w:val="0031187F"/>
    <w:rsid w:val="00312322"/>
    <w:rsid w:val="003133E4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498"/>
    <w:rsid w:val="00326C47"/>
    <w:rsid w:val="00327A78"/>
    <w:rsid w:val="00330D41"/>
    <w:rsid w:val="0033114B"/>
    <w:rsid w:val="003312DB"/>
    <w:rsid w:val="003319A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6557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036C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52F3"/>
    <w:rsid w:val="0039631B"/>
    <w:rsid w:val="00396B74"/>
    <w:rsid w:val="00397120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633"/>
    <w:rsid w:val="003D2BDE"/>
    <w:rsid w:val="003D3929"/>
    <w:rsid w:val="003D4C8E"/>
    <w:rsid w:val="003D4D3B"/>
    <w:rsid w:val="003E02F7"/>
    <w:rsid w:val="003E08A7"/>
    <w:rsid w:val="003E1781"/>
    <w:rsid w:val="003E24D0"/>
    <w:rsid w:val="003E3E02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5141"/>
    <w:rsid w:val="003F6631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179E8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2671A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2F8"/>
    <w:rsid w:val="0044684C"/>
    <w:rsid w:val="00450A8F"/>
    <w:rsid w:val="00450E40"/>
    <w:rsid w:val="00452115"/>
    <w:rsid w:val="004523C0"/>
    <w:rsid w:val="004523EF"/>
    <w:rsid w:val="00452735"/>
    <w:rsid w:val="00453018"/>
    <w:rsid w:val="00453953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D3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C27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BB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87BC7"/>
    <w:rsid w:val="004903E1"/>
    <w:rsid w:val="004905E2"/>
    <w:rsid w:val="004908D4"/>
    <w:rsid w:val="00491490"/>
    <w:rsid w:val="00491499"/>
    <w:rsid w:val="004931EF"/>
    <w:rsid w:val="004952F0"/>
    <w:rsid w:val="00497527"/>
    <w:rsid w:val="00497A2E"/>
    <w:rsid w:val="00497C6D"/>
    <w:rsid w:val="004A03AB"/>
    <w:rsid w:val="004A04A1"/>
    <w:rsid w:val="004A0D27"/>
    <w:rsid w:val="004A1A1B"/>
    <w:rsid w:val="004A1AD6"/>
    <w:rsid w:val="004A1CE6"/>
    <w:rsid w:val="004A37F2"/>
    <w:rsid w:val="004A3AD1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394E"/>
    <w:rsid w:val="004E3F66"/>
    <w:rsid w:val="004E4A50"/>
    <w:rsid w:val="004E4EB7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59BA"/>
    <w:rsid w:val="005069CB"/>
    <w:rsid w:val="00510786"/>
    <w:rsid w:val="0051306C"/>
    <w:rsid w:val="00513ADD"/>
    <w:rsid w:val="00514D47"/>
    <w:rsid w:val="005159A1"/>
    <w:rsid w:val="00516419"/>
    <w:rsid w:val="00516E30"/>
    <w:rsid w:val="005174FC"/>
    <w:rsid w:val="00517611"/>
    <w:rsid w:val="00517887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6A41"/>
    <w:rsid w:val="00527774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37931"/>
    <w:rsid w:val="0054039C"/>
    <w:rsid w:val="005408BC"/>
    <w:rsid w:val="0054145A"/>
    <w:rsid w:val="00541F03"/>
    <w:rsid w:val="00542005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715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2124"/>
    <w:rsid w:val="0058231F"/>
    <w:rsid w:val="00583CD0"/>
    <w:rsid w:val="005842E2"/>
    <w:rsid w:val="00585017"/>
    <w:rsid w:val="00586573"/>
    <w:rsid w:val="00586D46"/>
    <w:rsid w:val="00586F2E"/>
    <w:rsid w:val="00591A5C"/>
    <w:rsid w:val="00593113"/>
    <w:rsid w:val="00593366"/>
    <w:rsid w:val="00593916"/>
    <w:rsid w:val="0059592C"/>
    <w:rsid w:val="005A0775"/>
    <w:rsid w:val="005A09D2"/>
    <w:rsid w:val="005A19AB"/>
    <w:rsid w:val="005A1F1C"/>
    <w:rsid w:val="005A40A4"/>
    <w:rsid w:val="005A4128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4213"/>
    <w:rsid w:val="005C4FD8"/>
    <w:rsid w:val="005C5817"/>
    <w:rsid w:val="005C591D"/>
    <w:rsid w:val="005C6C45"/>
    <w:rsid w:val="005C6D33"/>
    <w:rsid w:val="005C74EA"/>
    <w:rsid w:val="005D0CE5"/>
    <w:rsid w:val="005D16A1"/>
    <w:rsid w:val="005D1B0B"/>
    <w:rsid w:val="005D1F7F"/>
    <w:rsid w:val="005D268F"/>
    <w:rsid w:val="005D29F3"/>
    <w:rsid w:val="005D34A4"/>
    <w:rsid w:val="005D356B"/>
    <w:rsid w:val="005D35A9"/>
    <w:rsid w:val="005D3F25"/>
    <w:rsid w:val="005D43AC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12D52"/>
    <w:rsid w:val="006134C1"/>
    <w:rsid w:val="00614AF0"/>
    <w:rsid w:val="00614C24"/>
    <w:rsid w:val="00615EB9"/>
    <w:rsid w:val="00616257"/>
    <w:rsid w:val="0061690E"/>
    <w:rsid w:val="0062029B"/>
    <w:rsid w:val="00622E1C"/>
    <w:rsid w:val="00623240"/>
    <w:rsid w:val="00623E79"/>
    <w:rsid w:val="00623F69"/>
    <w:rsid w:val="006242F1"/>
    <w:rsid w:val="00624B57"/>
    <w:rsid w:val="00625C26"/>
    <w:rsid w:val="00627253"/>
    <w:rsid w:val="00627305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48E8"/>
    <w:rsid w:val="00644EAA"/>
    <w:rsid w:val="006461C9"/>
    <w:rsid w:val="006461D9"/>
    <w:rsid w:val="00650701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C07"/>
    <w:rsid w:val="00680A82"/>
    <w:rsid w:val="00680EC0"/>
    <w:rsid w:val="0068178F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50AE"/>
    <w:rsid w:val="006956FA"/>
    <w:rsid w:val="0069762D"/>
    <w:rsid w:val="006A0F7E"/>
    <w:rsid w:val="006A1B7B"/>
    <w:rsid w:val="006A2F29"/>
    <w:rsid w:val="006A3797"/>
    <w:rsid w:val="006A417D"/>
    <w:rsid w:val="006A4ED0"/>
    <w:rsid w:val="006A56A3"/>
    <w:rsid w:val="006A6850"/>
    <w:rsid w:val="006A71E1"/>
    <w:rsid w:val="006A75F8"/>
    <w:rsid w:val="006A7F86"/>
    <w:rsid w:val="006B0A08"/>
    <w:rsid w:val="006B2F16"/>
    <w:rsid w:val="006B4188"/>
    <w:rsid w:val="006B4582"/>
    <w:rsid w:val="006B5A8A"/>
    <w:rsid w:val="006B6858"/>
    <w:rsid w:val="006B783F"/>
    <w:rsid w:val="006B7C66"/>
    <w:rsid w:val="006B7E25"/>
    <w:rsid w:val="006C1A8D"/>
    <w:rsid w:val="006C3708"/>
    <w:rsid w:val="006C4727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E774B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6F739B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251"/>
    <w:rsid w:val="0072348A"/>
    <w:rsid w:val="00724188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22"/>
    <w:rsid w:val="007401AF"/>
    <w:rsid w:val="00740376"/>
    <w:rsid w:val="00741084"/>
    <w:rsid w:val="007416AB"/>
    <w:rsid w:val="007418D1"/>
    <w:rsid w:val="00742800"/>
    <w:rsid w:val="00742A31"/>
    <w:rsid w:val="00742F99"/>
    <w:rsid w:val="0074322C"/>
    <w:rsid w:val="00743EEB"/>
    <w:rsid w:val="00743F74"/>
    <w:rsid w:val="00744741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5705"/>
    <w:rsid w:val="00755D6B"/>
    <w:rsid w:val="00756571"/>
    <w:rsid w:val="00756A1B"/>
    <w:rsid w:val="007572AF"/>
    <w:rsid w:val="007608B8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4126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2AB8"/>
    <w:rsid w:val="00783138"/>
    <w:rsid w:val="00783981"/>
    <w:rsid w:val="007906B4"/>
    <w:rsid w:val="00791CF6"/>
    <w:rsid w:val="007939AA"/>
    <w:rsid w:val="00795973"/>
    <w:rsid w:val="007963FE"/>
    <w:rsid w:val="007964E6"/>
    <w:rsid w:val="00796BD6"/>
    <w:rsid w:val="00797672"/>
    <w:rsid w:val="00797F73"/>
    <w:rsid w:val="007A0D6E"/>
    <w:rsid w:val="007A3F7B"/>
    <w:rsid w:val="007A4630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7A38"/>
    <w:rsid w:val="007C0BE5"/>
    <w:rsid w:val="007C1596"/>
    <w:rsid w:val="007C1E62"/>
    <w:rsid w:val="007C4AC7"/>
    <w:rsid w:val="007C4E71"/>
    <w:rsid w:val="007C59DC"/>
    <w:rsid w:val="007C609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E0A96"/>
    <w:rsid w:val="007E171F"/>
    <w:rsid w:val="007E17F3"/>
    <w:rsid w:val="007E1CC4"/>
    <w:rsid w:val="007E269D"/>
    <w:rsid w:val="007E33CC"/>
    <w:rsid w:val="007E4075"/>
    <w:rsid w:val="007E58CA"/>
    <w:rsid w:val="007E6DBB"/>
    <w:rsid w:val="007E6FCC"/>
    <w:rsid w:val="007E7393"/>
    <w:rsid w:val="007F01AE"/>
    <w:rsid w:val="007F0BEA"/>
    <w:rsid w:val="007F15A4"/>
    <w:rsid w:val="007F2229"/>
    <w:rsid w:val="007F3410"/>
    <w:rsid w:val="007F6195"/>
    <w:rsid w:val="007F6514"/>
    <w:rsid w:val="007F7FFE"/>
    <w:rsid w:val="00800B8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107F"/>
    <w:rsid w:val="00811EE1"/>
    <w:rsid w:val="0081225E"/>
    <w:rsid w:val="00812D73"/>
    <w:rsid w:val="0081339A"/>
    <w:rsid w:val="00813A3F"/>
    <w:rsid w:val="00813ADD"/>
    <w:rsid w:val="008150E2"/>
    <w:rsid w:val="0081547F"/>
    <w:rsid w:val="0081581E"/>
    <w:rsid w:val="008170A7"/>
    <w:rsid w:val="00817E99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1056"/>
    <w:rsid w:val="008316E9"/>
    <w:rsid w:val="00831F68"/>
    <w:rsid w:val="00831FF5"/>
    <w:rsid w:val="008326AE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1D47"/>
    <w:rsid w:val="0086209E"/>
    <w:rsid w:val="008624F5"/>
    <w:rsid w:val="0086254E"/>
    <w:rsid w:val="008631FC"/>
    <w:rsid w:val="008635E4"/>
    <w:rsid w:val="00864263"/>
    <w:rsid w:val="00864BB6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2B5E"/>
    <w:rsid w:val="00892FC4"/>
    <w:rsid w:val="00893461"/>
    <w:rsid w:val="0089354F"/>
    <w:rsid w:val="008948FF"/>
    <w:rsid w:val="008951A5"/>
    <w:rsid w:val="008A05A9"/>
    <w:rsid w:val="008A17A3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3B70"/>
    <w:rsid w:val="008B4E66"/>
    <w:rsid w:val="008B5192"/>
    <w:rsid w:val="008B56D9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20EF"/>
    <w:rsid w:val="008D249E"/>
    <w:rsid w:val="008D3E3D"/>
    <w:rsid w:val="008D3EFD"/>
    <w:rsid w:val="008D44A6"/>
    <w:rsid w:val="008D5BCA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0FAF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0A1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1729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2472"/>
    <w:rsid w:val="00922AAB"/>
    <w:rsid w:val="00923372"/>
    <w:rsid w:val="00923E2C"/>
    <w:rsid w:val="0092576A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54C1"/>
    <w:rsid w:val="00936F0B"/>
    <w:rsid w:val="009409A6"/>
    <w:rsid w:val="00940B00"/>
    <w:rsid w:val="00942666"/>
    <w:rsid w:val="00944E99"/>
    <w:rsid w:val="00944F73"/>
    <w:rsid w:val="00945338"/>
    <w:rsid w:val="00946543"/>
    <w:rsid w:val="00946975"/>
    <w:rsid w:val="009473EF"/>
    <w:rsid w:val="009500AB"/>
    <w:rsid w:val="00951960"/>
    <w:rsid w:val="00952D5F"/>
    <w:rsid w:val="009555B7"/>
    <w:rsid w:val="00956395"/>
    <w:rsid w:val="0096270F"/>
    <w:rsid w:val="00963CA6"/>
    <w:rsid w:val="00966813"/>
    <w:rsid w:val="00967E7A"/>
    <w:rsid w:val="0097227F"/>
    <w:rsid w:val="00973EC5"/>
    <w:rsid w:val="009741F9"/>
    <w:rsid w:val="009762FC"/>
    <w:rsid w:val="00976A90"/>
    <w:rsid w:val="00977D85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7450"/>
    <w:rsid w:val="009A0100"/>
    <w:rsid w:val="009A0F78"/>
    <w:rsid w:val="009A1D09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4D19"/>
    <w:rsid w:val="009B7567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20F5"/>
    <w:rsid w:val="009D3701"/>
    <w:rsid w:val="009D3F6A"/>
    <w:rsid w:val="009D5077"/>
    <w:rsid w:val="009D50A7"/>
    <w:rsid w:val="009D6BCE"/>
    <w:rsid w:val="009D6F5F"/>
    <w:rsid w:val="009E2616"/>
    <w:rsid w:val="009E4E03"/>
    <w:rsid w:val="009F00BF"/>
    <w:rsid w:val="009F0751"/>
    <w:rsid w:val="009F23C0"/>
    <w:rsid w:val="009F34E1"/>
    <w:rsid w:val="009F3525"/>
    <w:rsid w:val="009F4C1F"/>
    <w:rsid w:val="009F5D92"/>
    <w:rsid w:val="009F6102"/>
    <w:rsid w:val="009F666F"/>
    <w:rsid w:val="009F680A"/>
    <w:rsid w:val="009F694D"/>
    <w:rsid w:val="009F78A5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15B"/>
    <w:rsid w:val="00A33B66"/>
    <w:rsid w:val="00A34A3E"/>
    <w:rsid w:val="00A34EFF"/>
    <w:rsid w:val="00A34F09"/>
    <w:rsid w:val="00A36973"/>
    <w:rsid w:val="00A36D72"/>
    <w:rsid w:val="00A422F2"/>
    <w:rsid w:val="00A42676"/>
    <w:rsid w:val="00A42C1C"/>
    <w:rsid w:val="00A43A45"/>
    <w:rsid w:val="00A4479C"/>
    <w:rsid w:val="00A500D9"/>
    <w:rsid w:val="00A50DEF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2E1C"/>
    <w:rsid w:val="00A63E7B"/>
    <w:rsid w:val="00A64252"/>
    <w:rsid w:val="00A662F0"/>
    <w:rsid w:val="00A66975"/>
    <w:rsid w:val="00A66C68"/>
    <w:rsid w:val="00A67B12"/>
    <w:rsid w:val="00A70290"/>
    <w:rsid w:val="00A708E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E00F2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93D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3B16"/>
    <w:rsid w:val="00B14362"/>
    <w:rsid w:val="00B14423"/>
    <w:rsid w:val="00B14CAD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093B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018C"/>
    <w:rsid w:val="00B513F1"/>
    <w:rsid w:val="00B51B43"/>
    <w:rsid w:val="00B521B8"/>
    <w:rsid w:val="00B52344"/>
    <w:rsid w:val="00B526FD"/>
    <w:rsid w:val="00B54B2B"/>
    <w:rsid w:val="00B5516E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1DA6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2F61"/>
    <w:rsid w:val="00BA37D1"/>
    <w:rsid w:val="00BA38AA"/>
    <w:rsid w:val="00BA3AFC"/>
    <w:rsid w:val="00BA3C25"/>
    <w:rsid w:val="00BA43F5"/>
    <w:rsid w:val="00BA4BE1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04D6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0FD"/>
    <w:rsid w:val="00C26E4F"/>
    <w:rsid w:val="00C30055"/>
    <w:rsid w:val="00C30B91"/>
    <w:rsid w:val="00C318A8"/>
    <w:rsid w:val="00C31A99"/>
    <w:rsid w:val="00C31AAE"/>
    <w:rsid w:val="00C31F13"/>
    <w:rsid w:val="00C32189"/>
    <w:rsid w:val="00C3219F"/>
    <w:rsid w:val="00C32292"/>
    <w:rsid w:val="00C348F1"/>
    <w:rsid w:val="00C35C9B"/>
    <w:rsid w:val="00C35CFE"/>
    <w:rsid w:val="00C36B31"/>
    <w:rsid w:val="00C37478"/>
    <w:rsid w:val="00C37AB4"/>
    <w:rsid w:val="00C37F7E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1FC0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5FFD"/>
    <w:rsid w:val="00C6613E"/>
    <w:rsid w:val="00C66302"/>
    <w:rsid w:val="00C664A6"/>
    <w:rsid w:val="00C676CD"/>
    <w:rsid w:val="00C678BD"/>
    <w:rsid w:val="00C67EB4"/>
    <w:rsid w:val="00C7081C"/>
    <w:rsid w:val="00C7260B"/>
    <w:rsid w:val="00C73A16"/>
    <w:rsid w:val="00C75844"/>
    <w:rsid w:val="00C75B0D"/>
    <w:rsid w:val="00C77DCB"/>
    <w:rsid w:val="00C81B4E"/>
    <w:rsid w:val="00C82EB7"/>
    <w:rsid w:val="00C83B4C"/>
    <w:rsid w:val="00C84C6A"/>
    <w:rsid w:val="00C85D32"/>
    <w:rsid w:val="00C86BA5"/>
    <w:rsid w:val="00C87848"/>
    <w:rsid w:val="00C87A1C"/>
    <w:rsid w:val="00C9005E"/>
    <w:rsid w:val="00C907FD"/>
    <w:rsid w:val="00C916BE"/>
    <w:rsid w:val="00C91727"/>
    <w:rsid w:val="00C93669"/>
    <w:rsid w:val="00C938DA"/>
    <w:rsid w:val="00C95E5D"/>
    <w:rsid w:val="00C96751"/>
    <w:rsid w:val="00C96811"/>
    <w:rsid w:val="00C96D17"/>
    <w:rsid w:val="00C9750E"/>
    <w:rsid w:val="00C97EF4"/>
    <w:rsid w:val="00CA00A8"/>
    <w:rsid w:val="00CA0554"/>
    <w:rsid w:val="00CA05B6"/>
    <w:rsid w:val="00CA3CEE"/>
    <w:rsid w:val="00CA40A6"/>
    <w:rsid w:val="00CA515A"/>
    <w:rsid w:val="00CA5F38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C106D"/>
    <w:rsid w:val="00CC1315"/>
    <w:rsid w:val="00CC2DFE"/>
    <w:rsid w:val="00CC31B2"/>
    <w:rsid w:val="00CC353F"/>
    <w:rsid w:val="00CC3EEC"/>
    <w:rsid w:val="00CC4568"/>
    <w:rsid w:val="00CC47D2"/>
    <w:rsid w:val="00CC4AB7"/>
    <w:rsid w:val="00CC4D24"/>
    <w:rsid w:val="00CC5EF6"/>
    <w:rsid w:val="00CC6529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4243"/>
    <w:rsid w:val="00CE6D42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989"/>
    <w:rsid w:val="00D22092"/>
    <w:rsid w:val="00D2242F"/>
    <w:rsid w:val="00D22952"/>
    <w:rsid w:val="00D22C11"/>
    <w:rsid w:val="00D23728"/>
    <w:rsid w:val="00D23A23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ACA"/>
    <w:rsid w:val="00D36526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5B2"/>
    <w:rsid w:val="00D60F04"/>
    <w:rsid w:val="00D618F3"/>
    <w:rsid w:val="00D62F51"/>
    <w:rsid w:val="00D637B3"/>
    <w:rsid w:val="00D63CDB"/>
    <w:rsid w:val="00D648A4"/>
    <w:rsid w:val="00D64DD8"/>
    <w:rsid w:val="00D6511B"/>
    <w:rsid w:val="00D66A45"/>
    <w:rsid w:val="00D67627"/>
    <w:rsid w:val="00D71C58"/>
    <w:rsid w:val="00D729CD"/>
    <w:rsid w:val="00D7318F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BC8"/>
    <w:rsid w:val="00D80C92"/>
    <w:rsid w:val="00D80DF6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87E52"/>
    <w:rsid w:val="00D908BA"/>
    <w:rsid w:val="00D9093A"/>
    <w:rsid w:val="00D91BC9"/>
    <w:rsid w:val="00D92EC0"/>
    <w:rsid w:val="00D930E6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1240"/>
    <w:rsid w:val="00DE2AC4"/>
    <w:rsid w:val="00DE2ADB"/>
    <w:rsid w:val="00DE2C87"/>
    <w:rsid w:val="00DE348D"/>
    <w:rsid w:val="00DE3590"/>
    <w:rsid w:val="00DE3944"/>
    <w:rsid w:val="00DE3FD8"/>
    <w:rsid w:val="00DE4036"/>
    <w:rsid w:val="00DE4639"/>
    <w:rsid w:val="00DE4A74"/>
    <w:rsid w:val="00DE4BD9"/>
    <w:rsid w:val="00DE5EC3"/>
    <w:rsid w:val="00DE6B73"/>
    <w:rsid w:val="00DE76D0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3380"/>
    <w:rsid w:val="00E2355E"/>
    <w:rsid w:val="00E23D1A"/>
    <w:rsid w:val="00E24499"/>
    <w:rsid w:val="00E24A7C"/>
    <w:rsid w:val="00E26551"/>
    <w:rsid w:val="00E26EA6"/>
    <w:rsid w:val="00E26ECF"/>
    <w:rsid w:val="00E3065A"/>
    <w:rsid w:val="00E30D62"/>
    <w:rsid w:val="00E31DB7"/>
    <w:rsid w:val="00E33F79"/>
    <w:rsid w:val="00E348A5"/>
    <w:rsid w:val="00E350D7"/>
    <w:rsid w:val="00E36057"/>
    <w:rsid w:val="00E37779"/>
    <w:rsid w:val="00E41C93"/>
    <w:rsid w:val="00E429C1"/>
    <w:rsid w:val="00E442EB"/>
    <w:rsid w:val="00E46867"/>
    <w:rsid w:val="00E513DA"/>
    <w:rsid w:val="00E51812"/>
    <w:rsid w:val="00E52022"/>
    <w:rsid w:val="00E527EA"/>
    <w:rsid w:val="00E539D6"/>
    <w:rsid w:val="00E54D03"/>
    <w:rsid w:val="00E56C8C"/>
    <w:rsid w:val="00E57AC8"/>
    <w:rsid w:val="00E603FB"/>
    <w:rsid w:val="00E61BBD"/>
    <w:rsid w:val="00E626A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38BD"/>
    <w:rsid w:val="00E7390D"/>
    <w:rsid w:val="00E73BC1"/>
    <w:rsid w:val="00E755EE"/>
    <w:rsid w:val="00E757C5"/>
    <w:rsid w:val="00E75EF0"/>
    <w:rsid w:val="00E76F8E"/>
    <w:rsid w:val="00E81027"/>
    <w:rsid w:val="00E8188A"/>
    <w:rsid w:val="00E82EEC"/>
    <w:rsid w:val="00E83071"/>
    <w:rsid w:val="00E83A8D"/>
    <w:rsid w:val="00E848E5"/>
    <w:rsid w:val="00E85FED"/>
    <w:rsid w:val="00E87008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5C8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7CA6"/>
    <w:rsid w:val="00EC04BE"/>
    <w:rsid w:val="00EC0C4F"/>
    <w:rsid w:val="00EC15E1"/>
    <w:rsid w:val="00EC237A"/>
    <w:rsid w:val="00EC2DA3"/>
    <w:rsid w:val="00EC391F"/>
    <w:rsid w:val="00EC4B38"/>
    <w:rsid w:val="00EC580D"/>
    <w:rsid w:val="00EC63C9"/>
    <w:rsid w:val="00EC643F"/>
    <w:rsid w:val="00EC7084"/>
    <w:rsid w:val="00EC73DA"/>
    <w:rsid w:val="00EC7F44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837"/>
    <w:rsid w:val="00EE7DE8"/>
    <w:rsid w:val="00EF0AE6"/>
    <w:rsid w:val="00EF2D53"/>
    <w:rsid w:val="00EF4CE9"/>
    <w:rsid w:val="00EF4D68"/>
    <w:rsid w:val="00EF61ED"/>
    <w:rsid w:val="00EF6511"/>
    <w:rsid w:val="00F00C52"/>
    <w:rsid w:val="00F011AF"/>
    <w:rsid w:val="00F014ED"/>
    <w:rsid w:val="00F02C51"/>
    <w:rsid w:val="00F03034"/>
    <w:rsid w:val="00F04BAF"/>
    <w:rsid w:val="00F0541F"/>
    <w:rsid w:val="00F0599A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F24"/>
    <w:rsid w:val="00F72CA2"/>
    <w:rsid w:val="00F73E30"/>
    <w:rsid w:val="00F74669"/>
    <w:rsid w:val="00F74C13"/>
    <w:rsid w:val="00F7596A"/>
    <w:rsid w:val="00F75DA0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DAA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581A"/>
    <w:rsid w:val="00FB6989"/>
    <w:rsid w:val="00FB780D"/>
    <w:rsid w:val="00FC3916"/>
    <w:rsid w:val="00FC406C"/>
    <w:rsid w:val="00FC7F2E"/>
    <w:rsid w:val="00FC7F3B"/>
    <w:rsid w:val="00FD0540"/>
    <w:rsid w:val="00FD096A"/>
    <w:rsid w:val="00FD2DB3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DEC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460C"/>
    <w:rsid w:val="00FF518F"/>
    <w:rsid w:val="00FF5E16"/>
    <w:rsid w:val="00FF610B"/>
    <w:rsid w:val="00FF6F5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"/>
  </w:style>
  <w:style w:type="paragraph" w:styleId="ab">
    <w:name w:val="Body Text"/>
    <w:basedOn w:val="a4"/>
    <w:link w:val="Char0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1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2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2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3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3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0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">
    <w:name w:val="批注文字 Char"/>
    <w:basedOn w:val="a6"/>
    <w:link w:val="aa"/>
  </w:style>
  <w:style w:type="character" w:customStyle="1" w:styleId="Char1">
    <w:name w:val="批注主题 Char"/>
    <w:basedOn w:val="Char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"/>
  </w:style>
  <w:style w:type="paragraph" w:styleId="ab">
    <w:name w:val="Body Text"/>
    <w:basedOn w:val="a4"/>
    <w:link w:val="Char0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1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2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2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3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3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0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">
    <w:name w:val="批注文字 Char"/>
    <w:basedOn w:val="a6"/>
    <w:link w:val="aa"/>
  </w:style>
  <w:style w:type="character" w:customStyle="1" w:styleId="Char1">
    <w:name w:val="批注主题 Char"/>
    <w:basedOn w:val="Char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60B019-6A8C-411F-8922-FAB995E47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881</TotalTime>
  <Pages>6</Pages>
  <Words>298</Words>
  <Characters>1700</Characters>
  <Application>Microsoft Office Word</Application>
  <DocSecurity>0</DocSecurity>
  <Lines>14</Lines>
  <Paragraphs>3</Paragraphs>
  <ScaleCrop>false</ScaleCrop>
  <Company>Huawei Technologies Co., Ltd.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王超群</cp:lastModifiedBy>
  <cp:revision>1177</cp:revision>
  <cp:lastPrinted>2019-06-18T09:08:00Z</cp:lastPrinted>
  <dcterms:created xsi:type="dcterms:W3CDTF">2019-03-15T03:08:00Z</dcterms:created>
  <dcterms:modified xsi:type="dcterms:W3CDTF">2020-01-16T04:59:00Z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