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970" w:type="dxa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4376"/>
        <w:gridCol w:w="4594"/>
      </w:tblGrid>
      <w:tr w:rsidR="005F6DB3" w:rsidTr="005F6DB3">
        <w:trPr>
          <w:cantSplit/>
          <w:trHeight w:val="269"/>
          <w:jc w:val="center"/>
        </w:trPr>
        <w:tc>
          <w:tcPr>
            <w:tcW w:w="4379" w:type="dxa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F6DB3" w:rsidRDefault="005F6DB3">
            <w:pPr>
              <w:pStyle w:val="afe"/>
            </w:pPr>
            <w:r>
              <w:rPr>
                <w:rFonts w:hint="eastAsia"/>
              </w:rPr>
              <w:t>产品名称</w:t>
            </w:r>
            <w:r w:rsidR="00F530C5">
              <w:t>1</w:t>
            </w:r>
            <w:r w:rsidR="00E902D0" w:rsidRPr="00D4201E">
              <w:t>1_HandShank</w:t>
            </w:r>
          </w:p>
        </w:tc>
        <w:tc>
          <w:tcPr>
            <w:tcW w:w="4598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</w:tcPr>
          <w:p w:rsidR="005F6DB3" w:rsidRDefault="005F6DB3">
            <w:pPr>
              <w:pStyle w:val="afe"/>
            </w:pPr>
          </w:p>
        </w:tc>
      </w:tr>
      <w:tr w:rsidR="005F6DB3" w:rsidTr="005F6DB3">
        <w:trPr>
          <w:cantSplit/>
          <w:trHeight w:val="241"/>
          <w:jc w:val="center"/>
        </w:trPr>
        <w:tc>
          <w:tcPr>
            <w:tcW w:w="4379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</w:tcPr>
          <w:p w:rsidR="005F6DB3" w:rsidRDefault="005F6DB3">
            <w:pPr>
              <w:pStyle w:val="afe"/>
            </w:pPr>
          </w:p>
        </w:tc>
        <w:tc>
          <w:tcPr>
            <w:tcW w:w="4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</w:tcPr>
          <w:p w:rsidR="005F6DB3" w:rsidRDefault="005F6DB3">
            <w:pPr>
              <w:pStyle w:val="afe"/>
            </w:pPr>
          </w:p>
        </w:tc>
      </w:tr>
      <w:tr w:rsidR="005F6DB3" w:rsidTr="005F6DB3">
        <w:trPr>
          <w:cantSplit/>
          <w:trHeight w:val="283"/>
          <w:jc w:val="center"/>
        </w:trPr>
        <w:tc>
          <w:tcPr>
            <w:tcW w:w="4379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F6DB3" w:rsidRDefault="005F6DB3">
            <w:pPr>
              <w:pStyle w:val="afe"/>
            </w:pPr>
            <w:r>
              <w:rPr>
                <w:rFonts w:hint="eastAsia"/>
              </w:rPr>
              <w:t>产品版本</w:t>
            </w:r>
            <w:r w:rsidR="00F530C5">
              <w:t>1</w:t>
            </w:r>
            <w:r w:rsidR="00E902D0" w:rsidRPr="00D4201E">
              <w:t>1_HandShank</w:t>
            </w:r>
          </w:p>
        </w:tc>
        <w:tc>
          <w:tcPr>
            <w:tcW w:w="4598" w:type="dxa"/>
            <w:vMerge w:val="restart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double" w:sz="6" w:space="0" w:color="000000"/>
            </w:tcBorders>
            <w:vAlign w:val="center"/>
            <w:hideMark/>
          </w:tcPr>
          <w:p w:rsidR="005F6DB3" w:rsidRDefault="005F6DB3">
            <w:pPr>
              <w:pStyle w:val="afe"/>
            </w:pPr>
            <w:r>
              <w:t xml:space="preserve">Total </w:t>
            </w:r>
            <w:r w:rsidR="00A50306">
              <w:t>5</w:t>
            </w:r>
            <w:r>
              <w:t xml:space="preserve">  pages </w:t>
            </w:r>
            <w:r>
              <w:rPr>
                <w:rFonts w:hint="eastAsia"/>
              </w:rPr>
              <w:t>共</w:t>
            </w:r>
            <w:r>
              <w:t xml:space="preserve"> </w:t>
            </w:r>
            <w:r w:rsidR="00A50306">
              <w:t>5</w:t>
            </w:r>
            <w:bookmarkStart w:id="0" w:name="_GoBack"/>
            <w:bookmarkEnd w:id="0"/>
            <w:r>
              <w:rPr>
                <w:rFonts w:hint="eastAsia"/>
              </w:rPr>
              <w:t>页</w:t>
            </w:r>
          </w:p>
        </w:tc>
      </w:tr>
      <w:tr w:rsidR="005F6DB3" w:rsidTr="005F6DB3">
        <w:trPr>
          <w:cantSplit/>
          <w:trHeight w:val="241"/>
          <w:jc w:val="center"/>
        </w:trPr>
        <w:tc>
          <w:tcPr>
            <w:tcW w:w="4379" w:type="dxa"/>
            <w:tcBorders>
              <w:top w:val="single" w:sz="6" w:space="0" w:color="000000"/>
              <w:left w:val="double" w:sz="6" w:space="0" w:color="000000"/>
              <w:bottom w:val="double" w:sz="6" w:space="0" w:color="000000"/>
              <w:right w:val="single" w:sz="6" w:space="0" w:color="000000"/>
            </w:tcBorders>
          </w:tcPr>
          <w:p w:rsidR="005F6DB3" w:rsidRDefault="005F6DB3">
            <w:pPr>
              <w:pStyle w:val="afe"/>
            </w:pPr>
          </w:p>
        </w:tc>
        <w:tc>
          <w:tcPr>
            <w:tcW w:w="4598" w:type="dxa"/>
            <w:vMerge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double" w:sz="6" w:space="0" w:color="000000"/>
            </w:tcBorders>
            <w:vAlign w:val="center"/>
            <w:hideMark/>
          </w:tcPr>
          <w:p w:rsidR="005F6DB3" w:rsidRDefault="005F6DB3">
            <w:pPr>
              <w:widowControl/>
              <w:autoSpaceDE/>
              <w:autoSpaceDN/>
              <w:adjustRightInd/>
              <w:rPr>
                <w:rFonts w:ascii="Arial" w:hAnsi="Arial"/>
                <w:sz w:val="21"/>
                <w:szCs w:val="21"/>
              </w:rPr>
            </w:pPr>
          </w:p>
        </w:tc>
      </w:tr>
    </w:tbl>
    <w:p w:rsidR="005F6DB3" w:rsidRDefault="005F6DB3" w:rsidP="005F6DB3">
      <w:pPr>
        <w:pStyle w:val="aff5"/>
      </w:pPr>
    </w:p>
    <w:p w:rsidR="005F6DB3" w:rsidRDefault="00F530C5" w:rsidP="005F6DB3">
      <w:pPr>
        <w:pStyle w:val="aff5"/>
        <w:outlineLvl w:val="0"/>
      </w:pPr>
      <w:r>
        <w:t>1</w:t>
      </w:r>
      <w:r w:rsidR="00D4201E" w:rsidRPr="00D4201E">
        <w:t>1_HandShank Release Notes</w:t>
      </w:r>
    </w:p>
    <w:p w:rsidR="005F6DB3" w:rsidRDefault="005F6DB3" w:rsidP="005F6DB3">
      <w:pPr>
        <w:pStyle w:val="afe"/>
      </w:pPr>
    </w:p>
    <w:p w:rsidR="005F6DB3" w:rsidRDefault="005F6DB3" w:rsidP="005F6DB3">
      <w:pPr>
        <w:pStyle w:val="afe"/>
      </w:pPr>
    </w:p>
    <w:p w:rsidR="005F6DB3" w:rsidRDefault="005F6DB3" w:rsidP="005F6DB3">
      <w:pPr>
        <w:pStyle w:val="afe"/>
      </w:pPr>
    </w:p>
    <w:tbl>
      <w:tblPr>
        <w:tblW w:w="7920" w:type="dxa"/>
        <w:jc w:val="center"/>
        <w:tblLayout w:type="fixed"/>
        <w:tblLook w:val="04A0" w:firstRow="1" w:lastRow="0" w:firstColumn="1" w:lastColumn="0" w:noHBand="0" w:noVBand="1"/>
      </w:tblPr>
      <w:tblGrid>
        <w:gridCol w:w="2001"/>
        <w:gridCol w:w="2640"/>
        <w:gridCol w:w="1077"/>
        <w:gridCol w:w="2202"/>
      </w:tblGrid>
      <w:tr w:rsidR="005F6DB3" w:rsidTr="005F6DB3">
        <w:trPr>
          <w:jc w:val="center"/>
        </w:trPr>
        <w:tc>
          <w:tcPr>
            <w:tcW w:w="1999" w:type="dxa"/>
            <w:hideMark/>
          </w:tcPr>
          <w:p w:rsidR="005F6DB3" w:rsidRDefault="005F6DB3">
            <w:pPr>
              <w:pStyle w:val="afe"/>
            </w:pPr>
            <w:r>
              <w:t xml:space="preserve">Prepared by </w:t>
            </w:r>
          </w:p>
          <w:p w:rsidR="005F6DB3" w:rsidRDefault="005F6DB3">
            <w:pPr>
              <w:pStyle w:val="afe"/>
            </w:pPr>
            <w:r>
              <w:rPr>
                <w:rFonts w:hint="eastAsia"/>
              </w:rPr>
              <w:t>拟制</w:t>
            </w:r>
          </w:p>
        </w:tc>
        <w:tc>
          <w:tcPr>
            <w:tcW w:w="263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5F6DB3" w:rsidRDefault="005F6DB3">
            <w:pPr>
              <w:pStyle w:val="afe"/>
            </w:pPr>
          </w:p>
          <w:p w:rsidR="005F6DB3" w:rsidRDefault="005F6DB3">
            <w:pPr>
              <w:pStyle w:val="afe"/>
            </w:pPr>
            <w:r>
              <w:t>Unity</w:t>
            </w:r>
            <w:r>
              <w:rPr>
                <w:rFonts w:hint="eastAsia"/>
              </w:rPr>
              <w:t>内容组</w:t>
            </w:r>
          </w:p>
        </w:tc>
        <w:tc>
          <w:tcPr>
            <w:tcW w:w="1076" w:type="dxa"/>
            <w:hideMark/>
          </w:tcPr>
          <w:p w:rsidR="005F6DB3" w:rsidRDefault="005F6DB3">
            <w:pPr>
              <w:pStyle w:val="afe"/>
            </w:pPr>
            <w:r>
              <w:t>Date</w:t>
            </w:r>
          </w:p>
          <w:p w:rsidR="005F6DB3" w:rsidRDefault="005F6DB3">
            <w:pPr>
              <w:pStyle w:val="afe"/>
            </w:pPr>
            <w:r>
              <w:rPr>
                <w:rFonts w:hint="eastAsia"/>
              </w:rPr>
              <w:t>日期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5F6DB3" w:rsidRDefault="005F6DB3">
            <w:pPr>
              <w:pStyle w:val="afe"/>
            </w:pPr>
          </w:p>
          <w:p w:rsidR="005F6DB3" w:rsidRDefault="00FA2A85">
            <w:pPr>
              <w:pStyle w:val="afe"/>
            </w:pPr>
            <w:r>
              <w:t>2020/01/02</w:t>
            </w:r>
          </w:p>
        </w:tc>
      </w:tr>
      <w:tr w:rsidR="005F6DB3" w:rsidTr="005F6DB3">
        <w:trPr>
          <w:jc w:val="center"/>
        </w:trPr>
        <w:tc>
          <w:tcPr>
            <w:tcW w:w="1999" w:type="dxa"/>
            <w:hideMark/>
          </w:tcPr>
          <w:p w:rsidR="005F6DB3" w:rsidRDefault="005F6DB3">
            <w:pPr>
              <w:pStyle w:val="afe"/>
            </w:pPr>
            <w:r>
              <w:t xml:space="preserve">Reviewed by </w:t>
            </w:r>
          </w:p>
          <w:p w:rsidR="005F6DB3" w:rsidRDefault="005F6DB3">
            <w:pPr>
              <w:pStyle w:val="afe"/>
            </w:pPr>
            <w:r>
              <w:rPr>
                <w:rFonts w:hint="eastAsia"/>
              </w:rPr>
              <w:t>审核</w:t>
            </w:r>
          </w:p>
        </w:tc>
        <w:tc>
          <w:tcPr>
            <w:tcW w:w="263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5F6DB3" w:rsidRDefault="005F6DB3">
            <w:pPr>
              <w:pStyle w:val="afe"/>
            </w:pPr>
          </w:p>
          <w:p w:rsidR="005F6DB3" w:rsidRDefault="005F6DB3">
            <w:pPr>
              <w:pStyle w:val="afe"/>
            </w:pPr>
          </w:p>
        </w:tc>
        <w:tc>
          <w:tcPr>
            <w:tcW w:w="1076" w:type="dxa"/>
            <w:hideMark/>
          </w:tcPr>
          <w:p w:rsidR="005F6DB3" w:rsidRDefault="005F6DB3">
            <w:pPr>
              <w:pStyle w:val="afe"/>
            </w:pPr>
            <w:r>
              <w:t>Date</w:t>
            </w:r>
          </w:p>
          <w:p w:rsidR="005F6DB3" w:rsidRDefault="005F6DB3">
            <w:pPr>
              <w:pStyle w:val="afe"/>
            </w:pPr>
            <w:r>
              <w:rPr>
                <w:rFonts w:hint="eastAsia"/>
              </w:rPr>
              <w:t>日期</w:t>
            </w:r>
          </w:p>
        </w:tc>
        <w:tc>
          <w:tcPr>
            <w:tcW w:w="220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5F6DB3" w:rsidRDefault="005F6DB3">
            <w:pPr>
              <w:pStyle w:val="afe"/>
            </w:pPr>
          </w:p>
          <w:p w:rsidR="005F6DB3" w:rsidRDefault="005F6DB3">
            <w:pPr>
              <w:pStyle w:val="afe"/>
            </w:pPr>
          </w:p>
        </w:tc>
      </w:tr>
      <w:tr w:rsidR="005F6DB3" w:rsidTr="005F6DB3">
        <w:trPr>
          <w:jc w:val="center"/>
        </w:trPr>
        <w:tc>
          <w:tcPr>
            <w:tcW w:w="1999" w:type="dxa"/>
            <w:hideMark/>
          </w:tcPr>
          <w:p w:rsidR="005F6DB3" w:rsidRDefault="005F6DB3">
            <w:pPr>
              <w:pStyle w:val="afe"/>
            </w:pPr>
            <w:r>
              <w:t>Approved by</w:t>
            </w:r>
          </w:p>
          <w:p w:rsidR="005F6DB3" w:rsidRDefault="005F6DB3">
            <w:pPr>
              <w:pStyle w:val="afe"/>
            </w:pPr>
            <w:r>
              <w:rPr>
                <w:rFonts w:hint="eastAsia"/>
              </w:rPr>
              <w:t>批准</w:t>
            </w:r>
          </w:p>
        </w:tc>
        <w:tc>
          <w:tcPr>
            <w:tcW w:w="263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5F6DB3" w:rsidRDefault="005F6DB3">
            <w:pPr>
              <w:pStyle w:val="afe"/>
            </w:pPr>
          </w:p>
          <w:p w:rsidR="005F6DB3" w:rsidRDefault="005F6DB3">
            <w:pPr>
              <w:pStyle w:val="afe"/>
            </w:pPr>
          </w:p>
        </w:tc>
        <w:tc>
          <w:tcPr>
            <w:tcW w:w="1076" w:type="dxa"/>
            <w:hideMark/>
          </w:tcPr>
          <w:p w:rsidR="005F6DB3" w:rsidRDefault="005F6DB3">
            <w:pPr>
              <w:pStyle w:val="afe"/>
            </w:pPr>
            <w:r>
              <w:t>Date</w:t>
            </w:r>
          </w:p>
          <w:p w:rsidR="005F6DB3" w:rsidRDefault="005F6DB3">
            <w:pPr>
              <w:pStyle w:val="afe"/>
            </w:pPr>
            <w:r>
              <w:rPr>
                <w:rFonts w:hint="eastAsia"/>
              </w:rPr>
              <w:t>日期</w:t>
            </w:r>
          </w:p>
        </w:tc>
        <w:tc>
          <w:tcPr>
            <w:tcW w:w="220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5F6DB3" w:rsidRDefault="005F6DB3">
            <w:pPr>
              <w:pStyle w:val="afe"/>
            </w:pPr>
          </w:p>
        </w:tc>
      </w:tr>
    </w:tbl>
    <w:p w:rsidR="005F6DB3" w:rsidRDefault="005F6DB3" w:rsidP="005F6DB3">
      <w:pPr>
        <w:pStyle w:val="afe"/>
      </w:pPr>
    </w:p>
    <w:p w:rsidR="005F6DB3" w:rsidRDefault="005F6DB3" w:rsidP="005F6DB3">
      <w:pPr>
        <w:pStyle w:val="afe"/>
      </w:pPr>
    </w:p>
    <w:p w:rsidR="005F6DB3" w:rsidRDefault="005F6DB3" w:rsidP="005F6DB3">
      <w:pPr>
        <w:pStyle w:val="afe"/>
      </w:pPr>
    </w:p>
    <w:p w:rsidR="005F6DB3" w:rsidRDefault="005F6DB3" w:rsidP="005F6DB3">
      <w:pPr>
        <w:pStyle w:val="affe"/>
      </w:pPr>
    </w:p>
    <w:p w:rsidR="005F6DB3" w:rsidRDefault="005F6DB3" w:rsidP="005F6DB3">
      <w:pPr>
        <w:pStyle w:val="affe"/>
        <w:spacing w:before="120"/>
        <w:jc w:val="center"/>
      </w:pPr>
      <w:r>
        <w:rPr>
          <w:noProof/>
        </w:rPr>
        <w:drawing>
          <wp:inline distT="0" distB="0" distL="0" distR="0">
            <wp:extent cx="3293745" cy="466725"/>
            <wp:effectExtent l="0" t="0" r="190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374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6DB3" w:rsidRDefault="005F6DB3" w:rsidP="005F6DB3">
      <w:pPr>
        <w:pStyle w:val="aff2"/>
      </w:pPr>
      <w:r>
        <w:t xml:space="preserve">Shadow Creator Information Technology Co.,Ltd. </w:t>
      </w:r>
    </w:p>
    <w:p w:rsidR="005F6DB3" w:rsidRDefault="005F6DB3" w:rsidP="005F6DB3">
      <w:pPr>
        <w:pStyle w:val="aff2"/>
      </w:pPr>
      <w:r>
        <w:rPr>
          <w:rFonts w:hint="eastAsia"/>
        </w:rPr>
        <w:t>上海影创信息科技有限公司</w:t>
      </w:r>
    </w:p>
    <w:p w:rsidR="005F6DB3" w:rsidRDefault="005F6DB3" w:rsidP="005F6DB3">
      <w:pPr>
        <w:pStyle w:val="afe"/>
      </w:pPr>
      <w:r>
        <w:t>All rights reserved</w:t>
      </w:r>
    </w:p>
    <w:p w:rsidR="005F6DB3" w:rsidRDefault="005F6DB3" w:rsidP="005F6DB3">
      <w:pPr>
        <w:pStyle w:val="afe"/>
      </w:pPr>
      <w:r>
        <w:rPr>
          <w:rFonts w:hint="eastAsia"/>
        </w:rPr>
        <w:t>版权所有</w:t>
      </w:r>
      <w:r>
        <w:t xml:space="preserve">  </w:t>
      </w:r>
      <w:r>
        <w:rPr>
          <w:rFonts w:hint="eastAsia"/>
        </w:rPr>
        <w:t>侵权必究</w:t>
      </w:r>
    </w:p>
    <w:p w:rsidR="005F6DB3" w:rsidRDefault="005F6DB3" w:rsidP="005F6DB3">
      <w:pPr>
        <w:pStyle w:val="afe"/>
      </w:pPr>
    </w:p>
    <w:p w:rsidR="005F6DB3" w:rsidRDefault="005F6DB3" w:rsidP="005F6DB3">
      <w:pPr>
        <w:pStyle w:val="affa"/>
        <w:outlineLvl w:val="1"/>
      </w:pPr>
      <w:r>
        <w:br w:type="page"/>
      </w:r>
      <w:r>
        <w:lastRenderedPageBreak/>
        <w:t xml:space="preserve">Revision Record </w:t>
      </w:r>
      <w:r>
        <w:rPr>
          <w:rFonts w:hint="eastAsia"/>
        </w:rPr>
        <w:t>修订记录</w:t>
      </w:r>
    </w:p>
    <w:tbl>
      <w:tblPr>
        <w:tblW w:w="8925" w:type="dxa"/>
        <w:jc w:val="center"/>
        <w:tblLayout w:type="fixed"/>
        <w:tblLook w:val="04A0" w:firstRow="1" w:lastRow="0" w:firstColumn="1" w:lastColumn="0" w:noHBand="0" w:noVBand="1"/>
      </w:tblPr>
      <w:tblGrid>
        <w:gridCol w:w="1372"/>
        <w:gridCol w:w="1983"/>
        <w:gridCol w:w="1842"/>
        <w:gridCol w:w="2267"/>
        <w:gridCol w:w="1461"/>
      </w:tblGrid>
      <w:tr w:rsidR="005F6DB3" w:rsidTr="005F6DB3">
        <w:trPr>
          <w:cantSplit/>
          <w:tblHeader/>
          <w:jc w:val="center"/>
        </w:trPr>
        <w:tc>
          <w:tcPr>
            <w:tcW w:w="13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F6DB3" w:rsidRDefault="005F6DB3">
            <w:pPr>
              <w:pStyle w:val="Char3"/>
            </w:pPr>
            <w:r>
              <w:t>Date</w:t>
            </w:r>
          </w:p>
          <w:p w:rsidR="005F6DB3" w:rsidRDefault="005F6DB3">
            <w:pPr>
              <w:pStyle w:val="Char3"/>
            </w:pPr>
            <w:r>
              <w:rPr>
                <w:rFonts w:hint="eastAsia"/>
              </w:rPr>
              <w:t>日期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F6DB3" w:rsidRDefault="005F6DB3">
            <w:pPr>
              <w:pStyle w:val="Char3"/>
            </w:pPr>
            <w:r>
              <w:t>Revision Version</w:t>
            </w:r>
          </w:p>
          <w:p w:rsidR="005F6DB3" w:rsidRDefault="005F6DB3">
            <w:pPr>
              <w:pStyle w:val="Char3"/>
            </w:pPr>
            <w:r>
              <w:rPr>
                <w:rFonts w:hint="eastAsia"/>
              </w:rPr>
              <w:t>修订</w:t>
            </w:r>
            <w:r>
              <w:br/>
            </w:r>
            <w:r>
              <w:rPr>
                <w:rFonts w:hint="eastAsia"/>
              </w:rPr>
              <w:t>版本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F6DB3" w:rsidRDefault="005F6DB3">
            <w:pPr>
              <w:pStyle w:val="Char3"/>
            </w:pPr>
            <w:r>
              <w:t>Release Notes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F6DB3" w:rsidRDefault="005F6DB3">
            <w:pPr>
              <w:pStyle w:val="Char3"/>
            </w:pPr>
            <w:r>
              <w:t>Change Description</w:t>
            </w:r>
          </w:p>
          <w:p w:rsidR="005F6DB3" w:rsidRDefault="005F6DB3">
            <w:pPr>
              <w:pStyle w:val="Char3"/>
            </w:pPr>
            <w:r>
              <w:rPr>
                <w:rFonts w:hint="eastAsia"/>
              </w:rPr>
              <w:t>修改描述</w:t>
            </w:r>
          </w:p>
        </w:tc>
        <w:tc>
          <w:tcPr>
            <w:tcW w:w="1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F6DB3" w:rsidRDefault="005F6DB3">
            <w:pPr>
              <w:pStyle w:val="Char3"/>
            </w:pPr>
            <w:r>
              <w:t>Author</w:t>
            </w:r>
          </w:p>
          <w:p w:rsidR="005F6DB3" w:rsidRDefault="005F6DB3">
            <w:pPr>
              <w:pStyle w:val="Char3"/>
            </w:pPr>
            <w:r>
              <w:rPr>
                <w:rFonts w:hint="eastAsia"/>
              </w:rPr>
              <w:t>作者</w:t>
            </w:r>
          </w:p>
        </w:tc>
      </w:tr>
      <w:tr w:rsidR="005F6DB3" w:rsidTr="005F6DB3">
        <w:trPr>
          <w:cantSplit/>
          <w:jc w:val="center"/>
        </w:trPr>
        <w:tc>
          <w:tcPr>
            <w:tcW w:w="13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F6DB3" w:rsidRDefault="002F1004">
            <w:pPr>
              <w:pStyle w:val="affd"/>
              <w:jc w:val="center"/>
            </w:pPr>
            <w:r>
              <w:t>2020/01/02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F6DB3" w:rsidRDefault="005F6DB3">
            <w:pPr>
              <w:pStyle w:val="affd"/>
              <w:jc w:val="center"/>
            </w:pPr>
            <w:r>
              <w:t>V1.0.0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F6DB3" w:rsidRDefault="008E3537">
            <w:pPr>
              <w:pStyle w:val="affd"/>
              <w:jc w:val="center"/>
              <w:rPr>
                <w:sz w:val="24"/>
                <w:szCs w:val="24"/>
              </w:rPr>
            </w:pPr>
            <w:r>
              <w:t>1</w:t>
            </w:r>
            <w:r w:rsidR="00833554" w:rsidRPr="00D4201E">
              <w:t>1_HandShank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F6DB3" w:rsidRDefault="005F6DB3">
            <w:pPr>
              <w:pStyle w:val="affd"/>
              <w:jc w:val="center"/>
            </w:pPr>
            <w:r>
              <w:rPr>
                <w:rFonts w:hint="eastAsia"/>
              </w:rPr>
              <w:t>初稿完成</w:t>
            </w:r>
          </w:p>
        </w:tc>
        <w:tc>
          <w:tcPr>
            <w:tcW w:w="1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F6DB3" w:rsidRDefault="005F6DB3">
            <w:pPr>
              <w:pStyle w:val="affd"/>
              <w:jc w:val="center"/>
            </w:pPr>
            <w:r>
              <w:rPr>
                <w:rFonts w:hint="eastAsia"/>
              </w:rPr>
              <w:t>王超群</w:t>
            </w:r>
          </w:p>
        </w:tc>
      </w:tr>
      <w:tr w:rsidR="005F6DB3" w:rsidTr="005F6DB3">
        <w:trPr>
          <w:cantSplit/>
          <w:jc w:val="center"/>
        </w:trPr>
        <w:tc>
          <w:tcPr>
            <w:tcW w:w="137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5F6DB3" w:rsidRDefault="005F6DB3">
            <w:pPr>
              <w:pStyle w:val="affd"/>
            </w:pP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5F6DB3" w:rsidRDefault="005F6DB3">
            <w:pPr>
              <w:pStyle w:val="affd"/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DB3" w:rsidRDefault="005F6DB3">
            <w:pPr>
              <w:pStyle w:val="affd"/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DB3" w:rsidRDefault="005F6DB3">
            <w:pPr>
              <w:pStyle w:val="affd"/>
            </w:pPr>
          </w:p>
        </w:tc>
        <w:tc>
          <w:tcPr>
            <w:tcW w:w="146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5F6DB3" w:rsidRDefault="005F6DB3">
            <w:pPr>
              <w:pStyle w:val="affd"/>
            </w:pPr>
          </w:p>
        </w:tc>
      </w:tr>
      <w:tr w:rsidR="005F6DB3" w:rsidTr="005F6DB3">
        <w:trPr>
          <w:cantSplit/>
          <w:jc w:val="center"/>
        </w:trPr>
        <w:tc>
          <w:tcPr>
            <w:tcW w:w="13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DB3" w:rsidRDefault="005F6DB3">
            <w:pPr>
              <w:pStyle w:val="affd"/>
            </w:pP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DB3" w:rsidRDefault="005F6DB3">
            <w:pPr>
              <w:pStyle w:val="affd"/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DB3" w:rsidRDefault="005F6DB3">
            <w:pPr>
              <w:pStyle w:val="affd"/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DB3" w:rsidRDefault="005F6DB3">
            <w:pPr>
              <w:pStyle w:val="affd"/>
            </w:pPr>
          </w:p>
        </w:tc>
        <w:tc>
          <w:tcPr>
            <w:tcW w:w="1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DB3" w:rsidRDefault="005F6DB3">
            <w:pPr>
              <w:pStyle w:val="affd"/>
            </w:pPr>
          </w:p>
        </w:tc>
      </w:tr>
      <w:tr w:rsidR="005F6DB3" w:rsidTr="005F6DB3">
        <w:trPr>
          <w:cantSplit/>
          <w:jc w:val="center"/>
        </w:trPr>
        <w:tc>
          <w:tcPr>
            <w:tcW w:w="13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DB3" w:rsidRDefault="005F6DB3">
            <w:pPr>
              <w:pStyle w:val="affd"/>
            </w:pP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DB3" w:rsidRDefault="005F6DB3">
            <w:pPr>
              <w:pStyle w:val="affd"/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DB3" w:rsidRDefault="005F6DB3">
            <w:pPr>
              <w:pStyle w:val="affd"/>
              <w:rPr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DB3" w:rsidRDefault="005F6DB3">
            <w:pPr>
              <w:pStyle w:val="affd"/>
            </w:pPr>
          </w:p>
        </w:tc>
        <w:tc>
          <w:tcPr>
            <w:tcW w:w="1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DB3" w:rsidRDefault="005F6DB3">
            <w:pPr>
              <w:pStyle w:val="affd"/>
            </w:pPr>
          </w:p>
        </w:tc>
      </w:tr>
      <w:tr w:rsidR="005F6DB3" w:rsidTr="005F6DB3">
        <w:trPr>
          <w:cantSplit/>
          <w:jc w:val="center"/>
        </w:trPr>
        <w:tc>
          <w:tcPr>
            <w:tcW w:w="13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DB3" w:rsidRDefault="005F6DB3">
            <w:pPr>
              <w:pStyle w:val="affd"/>
            </w:pP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DB3" w:rsidRDefault="005F6DB3">
            <w:pPr>
              <w:pStyle w:val="affd"/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DB3" w:rsidRDefault="005F6DB3">
            <w:pPr>
              <w:pStyle w:val="affd"/>
              <w:rPr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DB3" w:rsidRDefault="005F6DB3">
            <w:pPr>
              <w:pStyle w:val="affd"/>
            </w:pPr>
          </w:p>
        </w:tc>
        <w:tc>
          <w:tcPr>
            <w:tcW w:w="1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DB3" w:rsidRDefault="005F6DB3">
            <w:pPr>
              <w:pStyle w:val="affd"/>
            </w:pPr>
          </w:p>
        </w:tc>
      </w:tr>
    </w:tbl>
    <w:p w:rsidR="005F6DB3" w:rsidRDefault="005F6DB3" w:rsidP="005F6DB3">
      <w:pPr>
        <w:pStyle w:val="affb"/>
      </w:pPr>
      <w:r>
        <w:t xml:space="preserve"> </w:t>
      </w:r>
    </w:p>
    <w:p w:rsidR="005F6DB3" w:rsidRDefault="005F6DB3" w:rsidP="005F6DB3">
      <w:pPr>
        <w:pStyle w:val="affb"/>
      </w:pPr>
      <w:r>
        <w:br w:type="page"/>
      </w:r>
      <w:r>
        <w:lastRenderedPageBreak/>
        <w:t xml:space="preserve">Catalog </w:t>
      </w:r>
      <w:r>
        <w:rPr>
          <w:rFonts w:hint="eastAsia"/>
        </w:rPr>
        <w:t>目</w:t>
      </w:r>
      <w:r>
        <w:t xml:space="preserve">  </w:t>
      </w:r>
      <w:r>
        <w:rPr>
          <w:rFonts w:hint="eastAsia"/>
        </w:rPr>
        <w:t>录</w:t>
      </w:r>
    </w:p>
    <w:p w:rsidR="005F6DB3" w:rsidRDefault="005F6DB3" w:rsidP="005F6DB3">
      <w:pPr>
        <w:pStyle w:val="10"/>
        <w:tabs>
          <w:tab w:val="left" w:pos="453"/>
        </w:tabs>
      </w:pPr>
      <w:r>
        <w:rPr>
          <w:b/>
          <w:bCs/>
          <w:caps/>
        </w:rPr>
        <w:fldChar w:fldCharType="begin"/>
      </w:r>
      <w:r>
        <w:rPr>
          <w:b/>
          <w:bCs/>
          <w:caps/>
        </w:rPr>
        <w:instrText xml:space="preserve"> TOC \o "2-4" \t "</w:instrText>
      </w:r>
      <w:r>
        <w:rPr>
          <w:rFonts w:hint="eastAsia"/>
          <w:b/>
          <w:bCs/>
          <w:caps/>
        </w:rPr>
        <w:instrText>标题</w:instrText>
      </w:r>
      <w:r>
        <w:rPr>
          <w:b/>
          <w:bCs/>
          <w:caps/>
        </w:rPr>
        <w:instrText xml:space="preserve"> 1,1" </w:instrText>
      </w:r>
      <w:r>
        <w:rPr>
          <w:b/>
          <w:bCs/>
          <w:caps/>
        </w:rPr>
        <w:fldChar w:fldCharType="separate"/>
      </w:r>
      <w:r>
        <w:t>1</w:t>
      </w:r>
      <w:r>
        <w:rPr>
          <w:rFonts w:asciiTheme="minorHAnsi" w:hAnsiTheme="minorHAnsi" w:cstheme="minorBidi"/>
          <w:sz w:val="22"/>
          <w:szCs w:val="22"/>
        </w:rPr>
        <w:tab/>
      </w:r>
      <w:r w:rsidR="008E3537">
        <w:t>1</w:t>
      </w:r>
      <w:r w:rsidR="00E074D1" w:rsidRPr="00D4201E">
        <w:t>1_HandShank</w:t>
      </w:r>
      <w:r>
        <w:rPr>
          <w:rFonts w:hint="eastAsia"/>
        </w:rPr>
        <w:t>简介</w:t>
      </w:r>
      <w:r>
        <w:tab/>
        <w:t>4</w:t>
      </w:r>
    </w:p>
    <w:p w:rsidR="005F6DB3" w:rsidRDefault="005F6DB3" w:rsidP="005F6DB3">
      <w:pPr>
        <w:pStyle w:val="20"/>
        <w:tabs>
          <w:tab w:val="left" w:pos="794"/>
          <w:tab w:val="right" w:leader="dot" w:pos="9010"/>
        </w:tabs>
        <w:ind w:leftChars="190" w:left="451" w:hangingChars="34" w:hanging="71"/>
      </w:pPr>
      <w:r>
        <w:t>1.1</w:t>
      </w:r>
      <w:r>
        <w:rPr>
          <w:rFonts w:asciiTheme="minorHAnsi" w:hAnsiTheme="minorHAnsi" w:cstheme="minorBidi"/>
          <w:sz w:val="22"/>
          <w:szCs w:val="22"/>
        </w:rPr>
        <w:tab/>
      </w:r>
      <w:r>
        <w:rPr>
          <w:rFonts w:asciiTheme="minorHAnsi" w:hAnsiTheme="minorHAnsi" w:cstheme="minorBidi" w:hint="eastAsia"/>
          <w:sz w:val="22"/>
          <w:szCs w:val="22"/>
        </w:rPr>
        <w:t>简介</w:t>
      </w:r>
      <w:r>
        <w:tab/>
        <w:t>4</w:t>
      </w:r>
    </w:p>
    <w:p w:rsidR="005F6DB3" w:rsidRDefault="005F6DB3" w:rsidP="005F6DB3">
      <w:pPr>
        <w:pStyle w:val="20"/>
        <w:tabs>
          <w:tab w:val="left" w:pos="794"/>
          <w:tab w:val="right" w:leader="dot" w:pos="9010"/>
        </w:tabs>
        <w:ind w:leftChars="190" w:left="451" w:hangingChars="34" w:hanging="71"/>
      </w:pPr>
    </w:p>
    <w:p w:rsidR="005F6DB3" w:rsidRDefault="005F6DB3" w:rsidP="005F6DB3">
      <w:pPr>
        <w:pStyle w:val="20"/>
        <w:tabs>
          <w:tab w:val="left" w:pos="794"/>
          <w:tab w:val="right" w:leader="dot" w:pos="9010"/>
        </w:tabs>
        <w:ind w:leftChars="190" w:left="451" w:hangingChars="34" w:hanging="71"/>
      </w:pPr>
    </w:p>
    <w:p w:rsidR="005F6DB3" w:rsidRDefault="005F6DB3" w:rsidP="005F6DB3">
      <w:pPr>
        <w:pStyle w:val="20"/>
        <w:tabs>
          <w:tab w:val="left" w:pos="794"/>
          <w:tab w:val="right" w:leader="dot" w:pos="9010"/>
        </w:tabs>
        <w:ind w:leftChars="190" w:left="451" w:hangingChars="34" w:hanging="71"/>
      </w:pPr>
    </w:p>
    <w:p w:rsidR="005F6DB3" w:rsidRDefault="005F6DB3" w:rsidP="005F6DB3"/>
    <w:p w:rsidR="005F6DB3" w:rsidRDefault="005F6DB3" w:rsidP="005F6DB3"/>
    <w:p w:rsidR="005F6DB3" w:rsidRDefault="005F6DB3" w:rsidP="005F6DB3">
      <w:pPr>
        <w:pStyle w:val="20"/>
        <w:tabs>
          <w:tab w:val="left" w:pos="794"/>
          <w:tab w:val="right" w:leader="dot" w:pos="9010"/>
        </w:tabs>
        <w:rPr>
          <w:rFonts w:asciiTheme="minorHAnsi" w:hAnsiTheme="minorHAnsi" w:cstheme="minorBidi"/>
          <w:sz w:val="22"/>
          <w:szCs w:val="22"/>
        </w:rPr>
      </w:pPr>
    </w:p>
    <w:p w:rsidR="005F6DB3" w:rsidRDefault="005F6DB3" w:rsidP="005F6DB3">
      <w:pPr>
        <w:pStyle w:val="10"/>
        <w:tabs>
          <w:tab w:val="left" w:pos="453"/>
        </w:tabs>
        <w:ind w:left="0" w:firstLine="0"/>
      </w:pPr>
      <w:r>
        <w:rPr>
          <w:b/>
          <w:bCs/>
          <w:caps/>
        </w:rPr>
        <w:fldChar w:fldCharType="end"/>
      </w:r>
    </w:p>
    <w:p w:rsidR="005F6DB3" w:rsidRDefault="005F6DB3" w:rsidP="005F6DB3">
      <w:pPr>
        <w:pStyle w:val="1"/>
        <w:numPr>
          <w:ilvl w:val="0"/>
          <w:numId w:val="22"/>
        </w:numPr>
      </w:pPr>
      <w:r>
        <w:rPr>
          <w:b w:val="0"/>
        </w:rPr>
        <w:br w:type="page"/>
      </w:r>
      <w:bookmarkStart w:id="1" w:name="_Toc33949675"/>
      <w:bookmarkEnd w:id="1"/>
    </w:p>
    <w:p w:rsidR="005F6DB3" w:rsidRDefault="00FF414F" w:rsidP="005F6DB3">
      <w:pPr>
        <w:pStyle w:val="1"/>
        <w:numPr>
          <w:ilvl w:val="0"/>
          <w:numId w:val="23"/>
        </w:numPr>
      </w:pPr>
      <w:bookmarkStart w:id="2" w:name="_Toc33949677"/>
      <w:r>
        <w:lastRenderedPageBreak/>
        <w:t>1</w:t>
      </w:r>
      <w:r w:rsidR="000F31DE" w:rsidRPr="00D4201E">
        <w:t>1_HandShank</w:t>
      </w:r>
      <w:r w:rsidR="005F6DB3">
        <w:rPr>
          <w:rFonts w:hint="eastAsia"/>
        </w:rPr>
        <w:t>简介</w:t>
      </w:r>
    </w:p>
    <w:p w:rsidR="005F6DB3" w:rsidRDefault="005F6DB3" w:rsidP="005F6DB3">
      <w:pPr>
        <w:pStyle w:val="2"/>
        <w:numPr>
          <w:ilvl w:val="0"/>
          <w:numId w:val="0"/>
        </w:numPr>
        <w:ind w:left="576"/>
      </w:pPr>
    </w:p>
    <w:p w:rsidR="005F6DB3" w:rsidRDefault="005F6DB3" w:rsidP="005F6DB3">
      <w:pPr>
        <w:pStyle w:val="2"/>
        <w:numPr>
          <w:ilvl w:val="1"/>
          <w:numId w:val="22"/>
        </w:numPr>
      </w:pPr>
      <w:r>
        <w:rPr>
          <w:rFonts w:hint="eastAsia"/>
        </w:rPr>
        <w:t>简介</w:t>
      </w:r>
    </w:p>
    <w:p w:rsidR="005F6DB3" w:rsidRDefault="005F6DB3" w:rsidP="00C841BE">
      <w:pPr>
        <w:pStyle w:val="a5"/>
        <w:ind w:firstLineChars="0" w:firstLine="0"/>
        <w:rPr>
          <w:rFonts w:ascii="仿宋" w:eastAsia="仿宋" w:hAnsi="仿宋"/>
          <w:sz w:val="20"/>
          <w:szCs w:val="20"/>
        </w:rPr>
      </w:pPr>
      <w:r>
        <w:rPr>
          <w:rFonts w:ascii="仿宋" w:eastAsia="仿宋" w:hAnsi="仿宋" w:hint="eastAsia"/>
          <w:b/>
          <w:sz w:val="20"/>
          <w:szCs w:val="20"/>
        </w:rPr>
        <w:t>例程目的</w:t>
      </w:r>
      <w:r>
        <w:rPr>
          <w:rFonts w:ascii="仿宋" w:eastAsia="仿宋" w:hAnsi="仿宋" w:hint="eastAsia"/>
          <w:sz w:val="20"/>
          <w:szCs w:val="20"/>
        </w:rPr>
        <w:t>：</w:t>
      </w:r>
      <w:bookmarkEnd w:id="2"/>
      <w:r w:rsidR="006F564E">
        <w:t>1</w:t>
      </w:r>
      <w:r w:rsidR="006F564E" w:rsidRPr="00D4201E">
        <w:t>1_HandShank</w:t>
      </w:r>
      <w:r>
        <w:rPr>
          <w:rFonts w:ascii="仿宋" w:eastAsia="仿宋" w:hAnsi="仿宋" w:hint="eastAsia"/>
          <w:sz w:val="20"/>
          <w:szCs w:val="20"/>
        </w:rPr>
        <w:t>是SDK中用于演示</w:t>
      </w:r>
      <w:r w:rsidR="001B3583">
        <w:rPr>
          <w:rFonts w:ascii="仿宋" w:eastAsia="仿宋" w:hAnsi="仿宋" w:hint="eastAsia"/>
          <w:sz w:val="20"/>
          <w:szCs w:val="20"/>
        </w:rPr>
        <w:t>HandShank</w:t>
      </w:r>
      <w:r>
        <w:rPr>
          <w:rFonts w:ascii="仿宋" w:eastAsia="仿宋" w:hAnsi="仿宋" w:hint="eastAsia"/>
          <w:sz w:val="20"/>
          <w:szCs w:val="20"/>
        </w:rPr>
        <w:t>输入设备</w:t>
      </w:r>
      <w:r w:rsidR="001B3583">
        <w:rPr>
          <w:rFonts w:ascii="仿宋" w:eastAsia="仿宋" w:hAnsi="仿宋" w:hint="eastAsia"/>
          <w:sz w:val="20"/>
          <w:szCs w:val="20"/>
        </w:rPr>
        <w:t>特有的特性</w:t>
      </w:r>
      <w:r>
        <w:rPr>
          <w:rFonts w:ascii="仿宋" w:eastAsia="仿宋" w:hAnsi="仿宋" w:hint="eastAsia"/>
          <w:sz w:val="20"/>
          <w:szCs w:val="20"/>
        </w:rPr>
        <w:t>的一个Scene；</w:t>
      </w:r>
    </w:p>
    <w:p w:rsidR="005F6DB3" w:rsidRDefault="005F6DB3" w:rsidP="005F6DB3">
      <w:pPr>
        <w:pStyle w:val="a5"/>
        <w:ind w:firstLineChars="0" w:firstLine="0"/>
        <w:rPr>
          <w:rFonts w:ascii="仿宋" w:eastAsia="仿宋" w:hAnsi="仿宋"/>
          <w:sz w:val="20"/>
          <w:szCs w:val="20"/>
        </w:rPr>
      </w:pPr>
      <w:r>
        <w:rPr>
          <w:rFonts w:ascii="仿宋" w:eastAsia="仿宋" w:hAnsi="仿宋" w:hint="eastAsia"/>
          <w:sz w:val="20"/>
          <w:szCs w:val="20"/>
        </w:rPr>
        <w:t>其中的</w:t>
      </w:r>
      <w:r w:rsidR="00C841BE">
        <w:rPr>
          <w:rFonts w:ascii="仿宋" w:eastAsia="仿宋" w:hAnsi="仿宋" w:hint="eastAsia"/>
          <w:sz w:val="20"/>
          <w:szCs w:val="20"/>
        </w:rPr>
        <w:t>特有的特性</w:t>
      </w:r>
      <w:r>
        <w:rPr>
          <w:rFonts w:ascii="仿宋" w:eastAsia="仿宋" w:hAnsi="仿宋" w:hint="eastAsia"/>
          <w:sz w:val="20"/>
          <w:szCs w:val="20"/>
        </w:rPr>
        <w:t>：</w:t>
      </w:r>
      <w:r w:rsidR="00502F9D">
        <w:rPr>
          <w:rFonts w:ascii="仿宋" w:eastAsia="仿宋" w:hAnsi="仿宋" w:hint="eastAsia"/>
          <w:sz w:val="20"/>
          <w:szCs w:val="20"/>
        </w:rPr>
        <w:t>如手柄才会有的Tp触摸，手柄的3Dof姿态，手柄上的各种Key</w:t>
      </w:r>
    </w:p>
    <w:p w:rsidR="005F6DB3" w:rsidRDefault="005F6DB3" w:rsidP="005F6DB3">
      <w:pPr>
        <w:pStyle w:val="a5"/>
        <w:ind w:firstLineChars="0" w:firstLine="0"/>
        <w:rPr>
          <w:rFonts w:ascii="仿宋" w:eastAsia="仿宋" w:hAnsi="仿宋"/>
          <w:sz w:val="20"/>
          <w:szCs w:val="20"/>
        </w:rPr>
      </w:pPr>
      <w:r>
        <w:rPr>
          <w:rFonts w:ascii="仿宋" w:eastAsia="仿宋" w:hAnsi="仿宋" w:hint="eastAsia"/>
          <w:sz w:val="20"/>
          <w:szCs w:val="20"/>
        </w:rPr>
        <w:t>Scene界面如下：</w:t>
      </w:r>
    </w:p>
    <w:p w:rsidR="005F6DB3" w:rsidRDefault="00380E4A" w:rsidP="005F6DB3">
      <w:pPr>
        <w:pStyle w:val="a5"/>
        <w:ind w:firstLineChars="0" w:firstLine="0"/>
        <w:rPr>
          <w:rFonts w:ascii="仿宋" w:eastAsia="仿宋" w:hAnsi="仿宋"/>
          <w:sz w:val="20"/>
          <w:szCs w:val="20"/>
        </w:rPr>
      </w:pPr>
      <w:r>
        <w:rPr>
          <w:noProof/>
        </w:rPr>
        <w:drawing>
          <wp:inline distT="0" distB="0" distL="0" distR="0" wp14:anchorId="4BBB046F" wp14:editId="63424E69">
            <wp:extent cx="5486400" cy="2811145"/>
            <wp:effectExtent l="0" t="0" r="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6DB3">
        <w:rPr>
          <w:noProof/>
        </w:rPr>
        <w:t xml:space="preserve"> </w:t>
      </w:r>
    </w:p>
    <w:p w:rsidR="005F6DB3" w:rsidRDefault="005F6DB3" w:rsidP="005F6DB3">
      <w:pPr>
        <w:pStyle w:val="a5"/>
        <w:ind w:firstLineChars="0" w:firstLine="0"/>
        <w:rPr>
          <w:rFonts w:ascii="仿宋" w:eastAsia="仿宋" w:hAnsi="仿宋"/>
          <w:sz w:val="20"/>
          <w:szCs w:val="20"/>
        </w:rPr>
      </w:pPr>
    </w:p>
    <w:p w:rsidR="005F6DB3" w:rsidRDefault="005F6DB3" w:rsidP="005F6DB3">
      <w:pPr>
        <w:pStyle w:val="a5"/>
        <w:ind w:firstLineChars="0" w:firstLine="0"/>
        <w:rPr>
          <w:rFonts w:ascii="仿宋" w:eastAsia="仿宋" w:hAnsi="仿宋"/>
          <w:sz w:val="20"/>
          <w:szCs w:val="20"/>
        </w:rPr>
      </w:pPr>
      <w:r>
        <w:rPr>
          <w:rFonts w:ascii="仿宋" w:eastAsia="仿宋" w:hAnsi="仿宋" w:hint="eastAsia"/>
          <w:b/>
          <w:sz w:val="20"/>
          <w:szCs w:val="20"/>
        </w:rPr>
        <w:t>例程效果</w:t>
      </w:r>
      <w:r>
        <w:rPr>
          <w:rFonts w:ascii="仿宋" w:eastAsia="仿宋" w:hAnsi="仿宋" w:hint="eastAsia"/>
          <w:sz w:val="20"/>
          <w:szCs w:val="20"/>
        </w:rPr>
        <w:t>：</w:t>
      </w:r>
    </w:p>
    <w:p w:rsidR="005F6DB3" w:rsidRDefault="005F6DB3" w:rsidP="005F6DB3">
      <w:pPr>
        <w:pStyle w:val="a5"/>
        <w:ind w:firstLineChars="0" w:firstLine="0"/>
        <w:rPr>
          <w:rFonts w:ascii="仿宋" w:eastAsia="仿宋" w:hAnsi="仿宋"/>
          <w:b/>
          <w:sz w:val="20"/>
          <w:szCs w:val="20"/>
        </w:rPr>
      </w:pPr>
      <w:r>
        <w:rPr>
          <w:rFonts w:ascii="仿宋" w:eastAsia="仿宋" w:hAnsi="仿宋" w:hint="eastAsia"/>
          <w:b/>
          <w:sz w:val="20"/>
          <w:szCs w:val="20"/>
        </w:rPr>
        <w:t>1：某种输入设备</w:t>
      </w:r>
      <w:r w:rsidR="00457760">
        <w:rPr>
          <w:rFonts w:ascii="仿宋" w:eastAsia="仿宋" w:hAnsi="仿宋" w:hint="eastAsia"/>
          <w:b/>
          <w:sz w:val="20"/>
          <w:szCs w:val="20"/>
        </w:rPr>
        <w:t>的</w:t>
      </w:r>
      <w:r w:rsidR="00D97B64">
        <w:rPr>
          <w:rFonts w:ascii="仿宋" w:eastAsia="仿宋" w:hAnsi="仿宋" w:hint="eastAsia"/>
          <w:b/>
          <w:sz w:val="20"/>
          <w:szCs w:val="20"/>
        </w:rPr>
        <w:t>某个Part</w:t>
      </w:r>
      <w:r>
        <w:rPr>
          <w:rFonts w:ascii="仿宋" w:eastAsia="仿宋" w:hAnsi="仿宋" w:hint="eastAsia"/>
          <w:b/>
          <w:sz w:val="20"/>
          <w:szCs w:val="20"/>
        </w:rPr>
        <w:t>的启用/关闭</w:t>
      </w:r>
    </w:p>
    <w:p w:rsidR="005F6DB3" w:rsidRDefault="005F6DB3" w:rsidP="005F6DB3">
      <w:pPr>
        <w:pStyle w:val="a5"/>
        <w:ind w:firstLineChars="0" w:firstLine="0"/>
        <w:rPr>
          <w:rFonts w:ascii="仿宋" w:eastAsia="仿宋" w:hAnsi="仿宋"/>
          <w:sz w:val="20"/>
          <w:szCs w:val="20"/>
        </w:rPr>
      </w:pPr>
      <w:r>
        <w:rPr>
          <w:rFonts w:ascii="仿宋" w:eastAsia="仿宋" w:hAnsi="仿宋" w:hint="eastAsia"/>
          <w:sz w:val="20"/>
          <w:szCs w:val="20"/>
        </w:rPr>
        <w:t>通过点击如下Button，可以达到启用/关闭某种输入设备</w:t>
      </w:r>
      <w:r w:rsidR="00F40D63">
        <w:rPr>
          <w:rFonts w:ascii="仿宋" w:eastAsia="仿宋" w:hAnsi="仿宋" w:hint="eastAsia"/>
          <w:sz w:val="20"/>
          <w:szCs w:val="20"/>
        </w:rPr>
        <w:t>的</w:t>
      </w:r>
      <w:r w:rsidR="0038231A">
        <w:rPr>
          <w:rFonts w:ascii="仿宋" w:eastAsia="仿宋" w:hAnsi="仿宋" w:hint="eastAsia"/>
          <w:b/>
          <w:sz w:val="20"/>
          <w:szCs w:val="20"/>
        </w:rPr>
        <w:t>某个Part</w:t>
      </w:r>
      <w:r>
        <w:rPr>
          <w:rFonts w:ascii="仿宋" w:eastAsia="仿宋" w:hAnsi="仿宋" w:hint="eastAsia"/>
          <w:sz w:val="20"/>
          <w:szCs w:val="20"/>
        </w:rPr>
        <w:t>，如下</w:t>
      </w:r>
      <w:r w:rsidR="009F4282">
        <w:rPr>
          <w:rFonts w:ascii="仿宋" w:eastAsia="仿宋" w:hAnsi="仿宋" w:hint="eastAsia"/>
          <w:sz w:val="20"/>
          <w:szCs w:val="20"/>
        </w:rPr>
        <w:t>二</w:t>
      </w:r>
      <w:r>
        <w:rPr>
          <w:rFonts w:ascii="仿宋" w:eastAsia="仿宋" w:hAnsi="仿宋" w:hint="eastAsia"/>
          <w:sz w:val="20"/>
          <w:szCs w:val="20"/>
        </w:rPr>
        <w:t>个Button分别对应：</w:t>
      </w:r>
    </w:p>
    <w:p w:rsidR="00EC4190" w:rsidRDefault="005F6DB3" w:rsidP="003F1EB5">
      <w:pPr>
        <w:pStyle w:val="a5"/>
        <w:ind w:firstLineChars="0" w:firstLine="0"/>
        <w:rPr>
          <w:rFonts w:ascii="仿宋" w:eastAsia="仿宋" w:hAnsi="仿宋"/>
          <w:sz w:val="20"/>
          <w:szCs w:val="20"/>
        </w:rPr>
      </w:pPr>
      <w:r>
        <w:rPr>
          <w:rFonts w:ascii="仿宋" w:eastAsia="仿宋" w:hAnsi="仿宋" w:hint="eastAsia"/>
          <w:sz w:val="20"/>
          <w:szCs w:val="20"/>
        </w:rPr>
        <w:t>HandShank输入设备</w:t>
      </w:r>
      <w:r w:rsidR="00D1382C">
        <w:rPr>
          <w:rFonts w:ascii="仿宋" w:eastAsia="仿宋" w:hAnsi="仿宋" w:hint="eastAsia"/>
          <w:sz w:val="20"/>
          <w:szCs w:val="20"/>
        </w:rPr>
        <w:t>Part</w:t>
      </w:r>
      <w:r w:rsidR="00F617A7">
        <w:rPr>
          <w:rFonts w:ascii="仿宋" w:eastAsia="仿宋" w:hAnsi="仿宋" w:hint="eastAsia"/>
          <w:sz w:val="20"/>
          <w:szCs w:val="20"/>
        </w:rPr>
        <w:t>2</w:t>
      </w:r>
      <w:r w:rsidR="00D1382C">
        <w:rPr>
          <w:rFonts w:ascii="仿宋" w:eastAsia="仿宋" w:hAnsi="仿宋" w:hint="eastAsia"/>
          <w:sz w:val="20"/>
          <w:szCs w:val="20"/>
        </w:rPr>
        <w:t>:手柄2</w:t>
      </w:r>
      <w:r w:rsidR="00EB4167">
        <w:rPr>
          <w:rFonts w:ascii="仿宋" w:eastAsia="仿宋" w:hAnsi="仿宋" w:hint="eastAsia"/>
          <w:sz w:val="20"/>
          <w:szCs w:val="20"/>
        </w:rPr>
        <w:t>号</w:t>
      </w:r>
      <w:r w:rsidR="0024599E">
        <w:rPr>
          <w:rFonts w:ascii="仿宋" w:eastAsia="仿宋" w:hAnsi="仿宋" w:hint="eastAsia"/>
          <w:sz w:val="20"/>
          <w:szCs w:val="20"/>
        </w:rPr>
        <w:t>；</w:t>
      </w:r>
    </w:p>
    <w:p w:rsidR="005F6DB3" w:rsidRDefault="003F1EB5" w:rsidP="005F6DB3">
      <w:pPr>
        <w:pStyle w:val="a5"/>
        <w:ind w:firstLineChars="0" w:firstLine="0"/>
        <w:rPr>
          <w:rFonts w:ascii="仿宋" w:eastAsia="仿宋" w:hAnsi="仿宋"/>
          <w:sz w:val="20"/>
          <w:szCs w:val="20"/>
        </w:rPr>
      </w:pPr>
      <w:r>
        <w:rPr>
          <w:rFonts w:ascii="仿宋" w:eastAsia="仿宋" w:hAnsi="仿宋" w:hint="eastAsia"/>
          <w:sz w:val="20"/>
          <w:szCs w:val="20"/>
        </w:rPr>
        <w:t>HandShank输入设备Part</w:t>
      </w:r>
      <w:r w:rsidR="00A34756">
        <w:rPr>
          <w:rFonts w:ascii="仿宋" w:eastAsia="仿宋" w:hAnsi="仿宋" w:hint="eastAsia"/>
          <w:sz w:val="20"/>
          <w:szCs w:val="20"/>
        </w:rPr>
        <w:t>1</w:t>
      </w:r>
      <w:r>
        <w:rPr>
          <w:rFonts w:ascii="仿宋" w:eastAsia="仿宋" w:hAnsi="仿宋" w:hint="eastAsia"/>
          <w:sz w:val="20"/>
          <w:szCs w:val="20"/>
        </w:rPr>
        <w:t>:手柄</w:t>
      </w:r>
      <w:r w:rsidR="00A34756">
        <w:rPr>
          <w:rFonts w:ascii="仿宋" w:eastAsia="仿宋" w:hAnsi="仿宋" w:hint="eastAsia"/>
          <w:sz w:val="20"/>
          <w:szCs w:val="20"/>
        </w:rPr>
        <w:t>1</w:t>
      </w:r>
      <w:r>
        <w:rPr>
          <w:rFonts w:ascii="仿宋" w:eastAsia="仿宋" w:hAnsi="仿宋" w:hint="eastAsia"/>
          <w:sz w:val="20"/>
          <w:szCs w:val="20"/>
        </w:rPr>
        <w:t>号；</w:t>
      </w:r>
      <w:r w:rsidR="00A34756">
        <w:rPr>
          <w:rFonts w:ascii="仿宋" w:eastAsia="仿宋" w:hAnsi="仿宋"/>
          <w:sz w:val="20"/>
          <w:szCs w:val="20"/>
        </w:rPr>
        <w:t xml:space="preserve"> </w:t>
      </w:r>
    </w:p>
    <w:p w:rsidR="005F6DB3" w:rsidRDefault="00090A09" w:rsidP="005F6DB3">
      <w:pPr>
        <w:pStyle w:val="a5"/>
        <w:ind w:firstLineChars="0" w:firstLine="0"/>
        <w:rPr>
          <w:rFonts w:ascii="仿宋" w:eastAsia="仿宋" w:hAnsi="仿宋"/>
          <w:sz w:val="20"/>
          <w:szCs w:val="20"/>
        </w:rPr>
      </w:pPr>
      <w:r>
        <w:rPr>
          <w:noProof/>
        </w:rPr>
        <w:drawing>
          <wp:inline distT="0" distB="0" distL="0" distR="0" wp14:anchorId="538442FE" wp14:editId="140ADD39">
            <wp:extent cx="3257550" cy="7239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DB3" w:rsidRDefault="005F6DB3" w:rsidP="00264F89">
      <w:pPr>
        <w:pStyle w:val="a5"/>
        <w:ind w:firstLineChars="0" w:firstLine="0"/>
        <w:rPr>
          <w:rFonts w:ascii="仿宋" w:eastAsia="仿宋" w:hAnsi="仿宋"/>
          <w:sz w:val="20"/>
          <w:szCs w:val="20"/>
        </w:rPr>
      </w:pPr>
      <w:r>
        <w:rPr>
          <w:rFonts w:ascii="仿宋" w:eastAsia="仿宋" w:hAnsi="仿宋" w:hint="eastAsia"/>
          <w:sz w:val="20"/>
          <w:szCs w:val="20"/>
        </w:rPr>
        <w:t>备注：当HandShank输入设备启用时，</w:t>
      </w:r>
      <w:r w:rsidR="00C349B8">
        <w:rPr>
          <w:rFonts w:ascii="仿宋" w:eastAsia="仿宋" w:hAnsi="仿宋" w:hint="eastAsia"/>
          <w:sz w:val="20"/>
          <w:szCs w:val="20"/>
        </w:rPr>
        <w:t>才可以开启此输入设备的某个Part</w:t>
      </w:r>
      <w:r w:rsidR="00264F89">
        <w:rPr>
          <w:rFonts w:ascii="仿宋" w:eastAsia="仿宋" w:hAnsi="仿宋" w:hint="eastAsia"/>
          <w:sz w:val="20"/>
          <w:szCs w:val="20"/>
        </w:rPr>
        <w:t>;</w:t>
      </w:r>
    </w:p>
    <w:p w:rsidR="005F6DB3" w:rsidRDefault="005F6DB3" w:rsidP="005F6DB3">
      <w:pPr>
        <w:pStyle w:val="a5"/>
        <w:ind w:firstLineChars="0" w:firstLine="0"/>
        <w:rPr>
          <w:rFonts w:ascii="仿宋" w:eastAsia="仿宋" w:hAnsi="仿宋"/>
          <w:b/>
          <w:sz w:val="20"/>
          <w:szCs w:val="20"/>
        </w:rPr>
      </w:pPr>
    </w:p>
    <w:p w:rsidR="005F6DB3" w:rsidRDefault="005F6DB3" w:rsidP="005F6DB3">
      <w:pPr>
        <w:pStyle w:val="a5"/>
        <w:ind w:firstLineChars="0" w:firstLine="0"/>
        <w:rPr>
          <w:rFonts w:ascii="仿宋" w:eastAsia="仿宋" w:hAnsi="仿宋"/>
          <w:b/>
          <w:sz w:val="20"/>
          <w:szCs w:val="20"/>
        </w:rPr>
      </w:pPr>
      <w:r>
        <w:rPr>
          <w:rFonts w:ascii="仿宋" w:eastAsia="仿宋" w:hAnsi="仿宋" w:hint="eastAsia"/>
          <w:b/>
          <w:sz w:val="20"/>
          <w:szCs w:val="20"/>
        </w:rPr>
        <w:t>2：某种输入设备</w:t>
      </w:r>
      <w:r w:rsidR="00B0506E">
        <w:rPr>
          <w:rFonts w:ascii="仿宋" w:eastAsia="仿宋" w:hAnsi="仿宋" w:hint="eastAsia"/>
          <w:b/>
          <w:sz w:val="20"/>
          <w:szCs w:val="20"/>
        </w:rPr>
        <w:t>的某个Part的Tp滑动Event</w:t>
      </w:r>
    </w:p>
    <w:p w:rsidR="005F6DB3" w:rsidRDefault="00DF4A0F" w:rsidP="005F6DB3">
      <w:pPr>
        <w:pStyle w:val="a5"/>
        <w:ind w:firstLineChars="0" w:firstLine="0"/>
        <w:rPr>
          <w:rFonts w:ascii="仿宋" w:eastAsia="仿宋" w:hAnsi="仿宋"/>
          <w:b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72C7BF1E" wp14:editId="1CF0814E">
            <wp:extent cx="1203424" cy="129695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05316" cy="1298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08BF" w:rsidRPr="00F708BF">
        <w:rPr>
          <w:noProof/>
        </w:rPr>
        <w:t xml:space="preserve"> </w:t>
      </w:r>
      <w:r w:rsidR="00F708BF">
        <w:rPr>
          <w:noProof/>
        </w:rPr>
        <w:drawing>
          <wp:inline distT="0" distB="0" distL="0" distR="0" wp14:anchorId="1BCAD712" wp14:editId="4FA99CF6">
            <wp:extent cx="1278294" cy="13046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79085" cy="1305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DB3" w:rsidRDefault="005F6DB3" w:rsidP="00BA2A5E">
      <w:pPr>
        <w:pStyle w:val="a5"/>
        <w:ind w:firstLineChars="0" w:firstLine="0"/>
        <w:rPr>
          <w:rFonts w:ascii="仿宋" w:eastAsia="仿宋" w:hAnsi="仿宋"/>
          <w:sz w:val="20"/>
          <w:szCs w:val="20"/>
        </w:rPr>
      </w:pPr>
      <w:r>
        <w:rPr>
          <w:rFonts w:ascii="仿宋" w:eastAsia="仿宋" w:hAnsi="仿宋" w:hint="eastAsia"/>
          <w:sz w:val="20"/>
          <w:szCs w:val="20"/>
        </w:rPr>
        <w:t>这两个游戏对象可以</w:t>
      </w:r>
      <w:r w:rsidR="007E623E">
        <w:rPr>
          <w:rFonts w:ascii="仿宋" w:eastAsia="仿宋" w:hAnsi="仿宋" w:hint="eastAsia"/>
          <w:sz w:val="20"/>
          <w:szCs w:val="20"/>
        </w:rPr>
        <w:t>今天手柄的Tp滑动事件，分别有四种，上下左右滑动</w:t>
      </w:r>
      <w:r w:rsidR="009F07DE">
        <w:rPr>
          <w:rFonts w:ascii="仿宋" w:eastAsia="仿宋" w:hAnsi="仿宋" w:hint="eastAsia"/>
          <w:sz w:val="20"/>
          <w:szCs w:val="20"/>
        </w:rPr>
        <w:t>，事件触发时，箭头为蓝色</w:t>
      </w:r>
      <w:r>
        <w:rPr>
          <w:rFonts w:ascii="仿宋" w:eastAsia="仿宋" w:hAnsi="仿宋" w:hint="eastAsia"/>
          <w:sz w:val="20"/>
          <w:szCs w:val="20"/>
        </w:rPr>
        <w:t>；</w:t>
      </w:r>
    </w:p>
    <w:p w:rsidR="00BA2A5E" w:rsidRDefault="00BA2A5E" w:rsidP="00BA2A5E">
      <w:pPr>
        <w:pStyle w:val="a5"/>
        <w:ind w:firstLineChars="0" w:firstLine="0"/>
        <w:rPr>
          <w:rFonts w:ascii="仿宋" w:eastAsia="仿宋" w:hAnsi="仿宋"/>
          <w:sz w:val="20"/>
          <w:szCs w:val="20"/>
        </w:rPr>
      </w:pPr>
    </w:p>
    <w:p w:rsidR="005F6DB3" w:rsidRDefault="005F6DB3" w:rsidP="005F6DB3">
      <w:pPr>
        <w:pStyle w:val="a5"/>
        <w:ind w:firstLineChars="0" w:firstLine="0"/>
        <w:rPr>
          <w:rFonts w:ascii="仿宋" w:eastAsia="仿宋" w:hAnsi="仿宋"/>
          <w:sz w:val="20"/>
          <w:szCs w:val="20"/>
        </w:rPr>
      </w:pPr>
    </w:p>
    <w:p w:rsidR="005F6DB3" w:rsidRDefault="00CE170B" w:rsidP="005F6DB3">
      <w:pPr>
        <w:pStyle w:val="a5"/>
        <w:ind w:firstLineChars="0" w:firstLine="0"/>
        <w:rPr>
          <w:rFonts w:ascii="仿宋" w:eastAsia="仿宋" w:hAnsi="仿宋"/>
          <w:b/>
          <w:sz w:val="20"/>
          <w:szCs w:val="20"/>
        </w:rPr>
      </w:pPr>
      <w:r>
        <w:rPr>
          <w:rFonts w:ascii="仿宋" w:eastAsia="仿宋" w:hAnsi="仿宋" w:hint="eastAsia"/>
          <w:b/>
          <w:sz w:val="20"/>
          <w:szCs w:val="20"/>
        </w:rPr>
        <w:t>3</w:t>
      </w:r>
      <w:r w:rsidR="00D61626">
        <w:rPr>
          <w:rFonts w:ascii="仿宋" w:eastAsia="仿宋" w:hAnsi="仿宋" w:hint="eastAsia"/>
          <w:b/>
          <w:sz w:val="20"/>
          <w:szCs w:val="20"/>
        </w:rPr>
        <w:t>：某种输入设备的某个Part的</w:t>
      </w:r>
      <w:r>
        <w:rPr>
          <w:rFonts w:ascii="仿宋" w:eastAsia="仿宋" w:hAnsi="仿宋" w:hint="eastAsia"/>
          <w:b/>
          <w:sz w:val="20"/>
          <w:szCs w:val="20"/>
        </w:rPr>
        <w:t>3Dof姿态</w:t>
      </w:r>
    </w:p>
    <w:p w:rsidR="005F6DB3" w:rsidRDefault="00EC13F0" w:rsidP="005F6DB3">
      <w:pPr>
        <w:pStyle w:val="a5"/>
        <w:ind w:firstLineChars="0" w:firstLine="0"/>
        <w:rPr>
          <w:rFonts w:ascii="仿宋" w:eastAsia="仿宋" w:hAnsi="仿宋"/>
          <w:b/>
          <w:sz w:val="20"/>
          <w:szCs w:val="20"/>
        </w:rPr>
      </w:pPr>
      <w:r>
        <w:rPr>
          <w:noProof/>
        </w:rPr>
        <w:drawing>
          <wp:inline distT="0" distB="0" distL="0" distR="0" wp14:anchorId="1617AB71" wp14:editId="425D82DC">
            <wp:extent cx="790575" cy="847725"/>
            <wp:effectExtent l="0" t="0" r="9525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70A1">
        <w:rPr>
          <w:noProof/>
        </w:rPr>
        <w:drawing>
          <wp:inline distT="0" distB="0" distL="0" distR="0" wp14:anchorId="6FAB67B7" wp14:editId="0A3B0939">
            <wp:extent cx="979714" cy="82550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81941" cy="827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DB3" w:rsidRDefault="0081067B" w:rsidP="005F6DB3">
      <w:pPr>
        <w:pStyle w:val="a5"/>
        <w:ind w:firstLineChars="0" w:firstLine="0"/>
        <w:rPr>
          <w:rFonts w:ascii="仿宋" w:eastAsia="仿宋" w:hAnsi="仿宋"/>
          <w:sz w:val="20"/>
          <w:szCs w:val="20"/>
        </w:rPr>
      </w:pPr>
      <w:r>
        <w:rPr>
          <w:rFonts w:ascii="仿宋" w:eastAsia="仿宋" w:hAnsi="仿宋" w:hint="eastAsia"/>
          <w:sz w:val="20"/>
          <w:szCs w:val="20"/>
        </w:rPr>
        <w:t>这连个游戏对象可以将某个Part的3Dof姿态表现出来</w:t>
      </w:r>
      <w:r w:rsidR="00E7418B">
        <w:rPr>
          <w:rFonts w:ascii="仿宋" w:eastAsia="仿宋" w:hAnsi="仿宋" w:hint="eastAsia"/>
          <w:sz w:val="20"/>
          <w:szCs w:val="20"/>
        </w:rPr>
        <w:t>;</w:t>
      </w:r>
    </w:p>
    <w:p w:rsidR="005F6DB3" w:rsidRDefault="005F6DB3" w:rsidP="005F6DB3">
      <w:pPr>
        <w:pStyle w:val="a5"/>
        <w:ind w:firstLineChars="0" w:firstLine="0"/>
        <w:rPr>
          <w:rFonts w:ascii="仿宋" w:eastAsia="仿宋" w:hAnsi="仿宋"/>
          <w:sz w:val="20"/>
          <w:szCs w:val="20"/>
        </w:rPr>
      </w:pPr>
    </w:p>
    <w:p w:rsidR="005F6DB3" w:rsidRDefault="005F6DB3" w:rsidP="005F6DB3">
      <w:pPr>
        <w:pStyle w:val="a5"/>
        <w:ind w:firstLineChars="0" w:firstLine="0"/>
        <w:rPr>
          <w:rFonts w:ascii="仿宋" w:eastAsia="仿宋" w:hAnsi="仿宋"/>
          <w:b/>
          <w:sz w:val="20"/>
          <w:szCs w:val="20"/>
        </w:rPr>
      </w:pPr>
      <w:r>
        <w:rPr>
          <w:rFonts w:ascii="仿宋" w:eastAsia="仿宋" w:hAnsi="仿宋" w:hint="eastAsia"/>
          <w:b/>
          <w:sz w:val="20"/>
          <w:szCs w:val="20"/>
        </w:rPr>
        <w:t>4：</w:t>
      </w:r>
      <w:r w:rsidR="007F4D6F">
        <w:rPr>
          <w:rFonts w:ascii="仿宋" w:eastAsia="仿宋" w:hAnsi="仿宋" w:hint="eastAsia"/>
          <w:b/>
          <w:sz w:val="20"/>
          <w:szCs w:val="20"/>
        </w:rPr>
        <w:t>某种输入设备的某个Part的</w:t>
      </w:r>
      <w:r w:rsidR="00636820">
        <w:rPr>
          <w:rFonts w:ascii="仿宋" w:eastAsia="仿宋" w:hAnsi="仿宋" w:hint="eastAsia"/>
          <w:b/>
          <w:sz w:val="20"/>
          <w:szCs w:val="20"/>
        </w:rPr>
        <w:t>Key Event</w:t>
      </w:r>
    </w:p>
    <w:p w:rsidR="005F6DB3" w:rsidRDefault="008B6618" w:rsidP="005F6DB3">
      <w:pPr>
        <w:pStyle w:val="a5"/>
        <w:ind w:firstLineChars="0" w:firstLine="0"/>
        <w:rPr>
          <w:rFonts w:ascii="仿宋" w:eastAsia="仿宋" w:hAnsi="仿宋"/>
          <w:b/>
          <w:sz w:val="20"/>
          <w:szCs w:val="20"/>
        </w:rPr>
      </w:pPr>
      <w:r>
        <w:rPr>
          <w:noProof/>
        </w:rPr>
        <w:drawing>
          <wp:inline distT="0" distB="0" distL="0" distR="0" wp14:anchorId="4621B3A2" wp14:editId="15F515A3">
            <wp:extent cx="1447800" cy="133350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DB3" w:rsidRDefault="00B144CC" w:rsidP="005F6DB3">
      <w:pPr>
        <w:pStyle w:val="a5"/>
        <w:ind w:firstLineChars="0" w:firstLine="0"/>
        <w:rPr>
          <w:rFonts w:ascii="仿宋" w:eastAsia="仿宋" w:hAnsi="仿宋"/>
          <w:sz w:val="20"/>
          <w:szCs w:val="20"/>
        </w:rPr>
      </w:pPr>
      <w:r>
        <w:rPr>
          <w:rFonts w:ascii="仿宋" w:eastAsia="仿宋" w:hAnsi="仿宋" w:hint="eastAsia"/>
          <w:sz w:val="20"/>
          <w:szCs w:val="20"/>
        </w:rPr>
        <w:t>这个游戏对象监听手柄的Funtion按键Event</w:t>
      </w:r>
      <w:r w:rsidR="00811225">
        <w:rPr>
          <w:rFonts w:ascii="仿宋" w:eastAsia="仿宋" w:hAnsi="仿宋" w:hint="eastAsia"/>
          <w:sz w:val="20"/>
          <w:szCs w:val="20"/>
        </w:rPr>
        <w:t>;</w:t>
      </w:r>
    </w:p>
    <w:p w:rsidR="005F6DB3" w:rsidRDefault="005F6DB3" w:rsidP="005F6DB3">
      <w:pPr>
        <w:pStyle w:val="a5"/>
        <w:ind w:firstLineChars="0" w:firstLine="0"/>
        <w:rPr>
          <w:rFonts w:ascii="仿宋" w:eastAsia="仿宋" w:hAnsi="仿宋"/>
          <w:sz w:val="20"/>
          <w:szCs w:val="20"/>
        </w:rPr>
      </w:pPr>
    </w:p>
    <w:p w:rsidR="005F6DB3" w:rsidRDefault="005F6DB3" w:rsidP="005F6DB3">
      <w:pPr>
        <w:pStyle w:val="a5"/>
        <w:ind w:firstLineChars="0" w:firstLine="0"/>
        <w:rPr>
          <w:rFonts w:ascii="仿宋" w:eastAsia="仿宋" w:hAnsi="仿宋"/>
          <w:b/>
          <w:sz w:val="20"/>
          <w:szCs w:val="20"/>
        </w:rPr>
      </w:pPr>
      <w:r>
        <w:rPr>
          <w:rFonts w:ascii="仿宋" w:eastAsia="仿宋" w:hAnsi="仿宋" w:hint="eastAsia"/>
          <w:b/>
          <w:sz w:val="20"/>
          <w:szCs w:val="20"/>
        </w:rPr>
        <w:t>例程路径：</w:t>
      </w:r>
    </w:p>
    <w:p w:rsidR="005F6DB3" w:rsidRDefault="00844387" w:rsidP="005F6DB3">
      <w:pPr>
        <w:pStyle w:val="a5"/>
        <w:ind w:firstLineChars="0" w:firstLine="0"/>
        <w:rPr>
          <w:rFonts w:ascii="仿宋" w:eastAsia="仿宋" w:hAnsi="仿宋"/>
          <w:sz w:val="20"/>
          <w:szCs w:val="20"/>
        </w:rPr>
      </w:pPr>
      <w:r w:rsidRPr="00FF6ECD">
        <w:rPr>
          <w:rFonts w:ascii="仿宋" w:eastAsia="仿宋" w:hAnsi="仿宋"/>
          <w:sz w:val="20"/>
          <w:szCs w:val="20"/>
        </w:rPr>
        <w:t>Assets/Examples/10_Input/11_HandShank/Scene/11_HandShank.unity</w:t>
      </w:r>
    </w:p>
    <w:p w:rsidR="005F6DB3" w:rsidRDefault="005F6DB3" w:rsidP="005F6DB3">
      <w:pPr>
        <w:rPr>
          <w:rFonts w:ascii="仿宋" w:eastAsia="仿宋" w:hAnsi="仿宋"/>
          <w:u w:val="single"/>
        </w:rPr>
      </w:pPr>
    </w:p>
    <w:p w:rsidR="00DE1240" w:rsidRPr="005F6DB3" w:rsidRDefault="00DE1240" w:rsidP="005F6DB3"/>
    <w:sectPr w:rsidR="00DE1240" w:rsidRPr="005F6DB3">
      <w:headerReference w:type="default" r:id="rId18"/>
      <w:footerReference w:type="default" r:id="rId19"/>
      <w:pgSz w:w="11900" w:h="16832"/>
      <w:pgMar w:top="1553" w:right="1440" w:bottom="1327" w:left="1440" w:header="648" w:footer="64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65F4" w:rsidRDefault="00F865F4">
      <w:r>
        <w:separator/>
      </w:r>
    </w:p>
  </w:endnote>
  <w:endnote w:type="continuationSeparator" w:id="0">
    <w:p w:rsidR="00F865F4" w:rsidRDefault="00F865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00B5" w:rsidRDefault="007400B5">
    <w:pPr>
      <w:pStyle w:val="aff1"/>
      <w:tabs>
        <w:tab w:val="center" w:pos="4510"/>
        <w:tab w:val="right" w:pos="9020"/>
      </w:tabs>
    </w:pPr>
    <w:r>
      <w:tab/>
      <w:t xml:space="preserve">  </w:t>
    </w:r>
    <w:r>
      <w:rPr>
        <w:rFonts w:hint="eastAsia"/>
      </w:rPr>
      <w:t>影创机密，未经许可不得扩散</w:t>
    </w:r>
    <w:r>
      <w:tab/>
      <w:t xml:space="preserve"> Page </w:t>
    </w:r>
    <w:r>
      <w:fldChar w:fldCharType="begin"/>
    </w:r>
    <w:r>
      <w:instrText>page  \* MERGEFORMAT</w:instrText>
    </w:r>
    <w:r>
      <w:fldChar w:fldCharType="separate"/>
    </w:r>
    <w:r w:rsidR="00A50306">
      <w:rPr>
        <w:noProof/>
      </w:rPr>
      <w:t>2</w:t>
    </w:r>
    <w:r>
      <w:fldChar w:fldCharType="end"/>
    </w:r>
    <w:r>
      <w:t xml:space="preserve"> , Total </w:t>
    </w:r>
    <w:r w:rsidR="00F865F4">
      <w:fldChar w:fldCharType="begin"/>
    </w:r>
    <w:r w:rsidR="00F865F4">
      <w:instrText>numpages  \* MERGEFORMAT</w:instrText>
    </w:r>
    <w:r w:rsidR="00F865F4">
      <w:fldChar w:fldCharType="separate"/>
    </w:r>
    <w:r w:rsidR="00A50306">
      <w:rPr>
        <w:noProof/>
      </w:rPr>
      <w:t>5</w:t>
    </w:r>
    <w:r w:rsidR="00F865F4">
      <w:rPr>
        <w:noProof/>
      </w:rPr>
      <w:fldChar w:fldCharType="end"/>
    </w:r>
    <w:r>
      <w:t xml:space="preserve">  </w:t>
    </w:r>
    <w:r>
      <w:rPr>
        <w:rFonts w:ascii="宋体" w:hint="eastAsia"/>
      </w:rPr>
      <w:t>第</w:t>
    </w:r>
    <w:r>
      <w:fldChar w:fldCharType="begin"/>
    </w:r>
    <w:r>
      <w:instrText>page  \* MERGEFORMAT</w:instrText>
    </w:r>
    <w:r>
      <w:fldChar w:fldCharType="separate"/>
    </w:r>
    <w:r w:rsidR="00A50306">
      <w:rPr>
        <w:noProof/>
      </w:rPr>
      <w:t>2</w:t>
    </w:r>
    <w:r>
      <w:fldChar w:fldCharType="end"/>
    </w:r>
    <w:r>
      <w:rPr>
        <w:rFonts w:ascii="宋体" w:hint="eastAsia"/>
      </w:rPr>
      <w:t>页，共</w:t>
    </w:r>
    <w:r w:rsidR="00F865F4">
      <w:fldChar w:fldCharType="begin"/>
    </w:r>
    <w:r w:rsidR="00F865F4">
      <w:instrText>numpages  \* MERGEFORMAT</w:instrText>
    </w:r>
    <w:r w:rsidR="00F865F4">
      <w:fldChar w:fldCharType="separate"/>
    </w:r>
    <w:r w:rsidR="00A50306">
      <w:rPr>
        <w:noProof/>
      </w:rPr>
      <w:t>5</w:t>
    </w:r>
    <w:r w:rsidR="00F865F4">
      <w:rPr>
        <w:noProof/>
      </w:rPr>
      <w:fldChar w:fldCharType="end"/>
    </w:r>
    <w:r>
      <w:rPr>
        <w:rFonts w:ascii="宋体" w:hint="eastAsia"/>
      </w:rPr>
      <w:t>页</w:t>
    </w:r>
    <w:r>
      <w:t xml:space="preserve">  </w:t>
    </w:r>
  </w:p>
  <w:p w:rsidR="007400B5" w:rsidRDefault="007400B5">
    <w:pPr>
      <w:pStyle w:val="aff1"/>
      <w:tabs>
        <w:tab w:val="center" w:pos="4510"/>
        <w:tab w:val="right" w:pos="9020"/>
      </w:tabs>
    </w:pPr>
    <w:r>
      <w:tab/>
    </w:r>
    <w:r>
      <w:tab/>
    </w:r>
  </w:p>
  <w:p w:rsidR="007400B5" w:rsidRDefault="007400B5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65F4" w:rsidRDefault="00F865F4">
      <w:r>
        <w:separator/>
      </w:r>
    </w:p>
  </w:footnote>
  <w:footnote w:type="continuationSeparator" w:id="0">
    <w:p w:rsidR="00F865F4" w:rsidRDefault="00F865F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022" w:type="dxa"/>
      <w:tblInd w:w="57" w:type="dxa"/>
      <w:tblLayout w:type="fixed"/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881"/>
      <w:gridCol w:w="5266"/>
      <w:gridCol w:w="2875"/>
    </w:tblGrid>
    <w:tr w:rsidR="007400B5">
      <w:trPr>
        <w:cantSplit/>
        <w:trHeight w:hRule="exact" w:val="711"/>
      </w:trPr>
      <w:tc>
        <w:tcPr>
          <w:tcW w:w="881" w:type="dxa"/>
          <w:tcBorders>
            <w:bottom w:val="single" w:sz="6" w:space="0" w:color="auto"/>
          </w:tcBorders>
        </w:tcPr>
        <w:p w:rsidR="007400B5" w:rsidRDefault="007400B5" w:rsidP="005B6477">
          <w:pPr>
            <w:spacing w:beforeLines="10" w:before="24"/>
          </w:pPr>
          <w:r>
            <w:rPr>
              <w:noProof/>
            </w:rPr>
            <w:drawing>
              <wp:inline distT="0" distB="0" distL="0" distR="0">
                <wp:extent cx="405130" cy="393065"/>
                <wp:effectExtent l="0" t="0" r="0" b="6985"/>
                <wp:docPr id="1" name="图片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图片 1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5696" cy="39340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7400B5" w:rsidRDefault="007400B5" w:rsidP="005B6477">
          <w:pPr>
            <w:spacing w:beforeLines="10" w:before="24"/>
          </w:pPr>
        </w:p>
      </w:tc>
      <w:tc>
        <w:tcPr>
          <w:tcW w:w="5266" w:type="dxa"/>
          <w:tcBorders>
            <w:bottom w:val="single" w:sz="6" w:space="0" w:color="auto"/>
          </w:tcBorders>
          <w:vAlign w:val="bottom"/>
        </w:tcPr>
        <w:p w:rsidR="007400B5" w:rsidRDefault="007400B5">
          <w:pPr>
            <w:pStyle w:val="ae"/>
            <w:jc w:val="left"/>
          </w:pPr>
          <w:r>
            <w:rPr>
              <w:sz w:val="32"/>
              <w:szCs w:val="32"/>
            </w:rPr>
            <w:t>上海影创信息科技有限公司</w:t>
          </w:r>
        </w:p>
        <w:p w:rsidR="007400B5" w:rsidRDefault="007400B5">
          <w:pPr>
            <w:pStyle w:val="ae"/>
            <w:jc w:val="left"/>
          </w:pPr>
        </w:p>
      </w:tc>
      <w:tc>
        <w:tcPr>
          <w:tcW w:w="2875" w:type="dxa"/>
          <w:tcBorders>
            <w:bottom w:val="single" w:sz="6" w:space="0" w:color="auto"/>
          </w:tcBorders>
          <w:vAlign w:val="bottom"/>
        </w:tcPr>
        <w:p w:rsidR="007400B5" w:rsidRDefault="007400B5">
          <w:pPr>
            <w:pStyle w:val="ae"/>
            <w:jc w:val="right"/>
          </w:pPr>
        </w:p>
      </w:tc>
    </w:tr>
  </w:tbl>
  <w:p w:rsidR="007400B5" w:rsidRDefault="007400B5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0"/>
    <w:multiLevelType w:val="singleLevel"/>
    <w:tmpl w:val="FFFFFF80"/>
    <w:lvl w:ilvl="0">
      <w:start w:val="1"/>
      <w:numFmt w:val="bullet"/>
      <w:pStyle w:val="a"/>
      <w:lvlText w:val=""/>
      <w:lvlJc w:val="left"/>
      <w:pPr>
        <w:tabs>
          <w:tab w:val="left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1">
    <w:nsid w:val="FFFFFF89"/>
    <w:multiLevelType w:val="singleLevel"/>
    <w:tmpl w:val="FFFFFF89"/>
    <w:lvl w:ilvl="0">
      <w:start w:val="1"/>
      <w:numFmt w:val="bullet"/>
      <w:pStyle w:val="a0"/>
      <w:lvlText w:val=""/>
      <w:lvlJc w:val="left"/>
      <w:pPr>
        <w:tabs>
          <w:tab w:val="left" w:pos="1134"/>
        </w:tabs>
        <w:ind w:left="1134" w:hanging="312"/>
      </w:pPr>
      <w:rPr>
        <w:rFonts w:ascii="Wingdings" w:hAnsi="Wingdings" w:hint="default"/>
        <w:sz w:val="18"/>
        <w:szCs w:val="18"/>
      </w:rPr>
    </w:lvl>
  </w:abstractNum>
  <w:abstractNum w:abstractNumId="2">
    <w:nsid w:val="0346435F"/>
    <w:multiLevelType w:val="singleLevel"/>
    <w:tmpl w:val="0346435F"/>
    <w:lvl w:ilvl="0">
      <w:start w:val="1"/>
      <w:numFmt w:val="decimal"/>
      <w:pStyle w:val="a1"/>
      <w:lvlText w:val="[%1]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</w:rPr>
    </w:lvl>
  </w:abstractNum>
  <w:abstractNum w:abstractNumId="3">
    <w:nsid w:val="08606C0C"/>
    <w:multiLevelType w:val="singleLevel"/>
    <w:tmpl w:val="08606C0C"/>
    <w:lvl w:ilvl="0">
      <w:start w:val="1"/>
      <w:numFmt w:val="decimal"/>
      <w:pStyle w:val="tabledescription"/>
      <w:lvlText w:val="Table%1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</w:rPr>
    </w:lvl>
  </w:abstractNum>
  <w:abstractNum w:abstractNumId="4">
    <w:nsid w:val="167B1BFE"/>
    <w:multiLevelType w:val="singleLevel"/>
    <w:tmpl w:val="167B1BFE"/>
    <w:lvl w:ilvl="0">
      <w:start w:val="1"/>
      <w:numFmt w:val="bullet"/>
      <w:pStyle w:val="itemlist"/>
      <w:lvlText w:val=""/>
      <w:lvlJc w:val="left"/>
      <w:pPr>
        <w:tabs>
          <w:tab w:val="left" w:pos="425"/>
        </w:tabs>
        <w:ind w:left="425" w:hanging="425"/>
      </w:pPr>
      <w:rPr>
        <w:rFonts w:ascii="Symbol" w:hAnsi="Symbol" w:hint="default"/>
      </w:rPr>
    </w:lvl>
  </w:abstractNum>
  <w:abstractNum w:abstractNumId="5">
    <w:nsid w:val="314E374A"/>
    <w:multiLevelType w:val="singleLevel"/>
    <w:tmpl w:val="314E374A"/>
    <w:lvl w:ilvl="0">
      <w:start w:val="1"/>
      <w:numFmt w:val="decimal"/>
      <w:pStyle w:val="referance"/>
      <w:lvlText w:val="[%1]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</w:rPr>
    </w:lvl>
  </w:abstractNum>
  <w:abstractNum w:abstractNumId="6">
    <w:nsid w:val="42FE570A"/>
    <w:multiLevelType w:val="multilevel"/>
    <w:tmpl w:val="42FE570A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left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left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left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2"/>
      <w:suff w:val="space"/>
      <w:lvlText w:val="图%8"/>
      <w:lvlJc w:val="center"/>
      <w:pPr>
        <w:ind w:left="3969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3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7">
    <w:nsid w:val="56AF4192"/>
    <w:multiLevelType w:val="multilevel"/>
    <w:tmpl w:val="56AF4192"/>
    <w:lvl w:ilvl="0">
      <w:start w:val="1"/>
      <w:numFmt w:val="decimal"/>
      <w:pStyle w:val="1"/>
      <w:lvlText w:val="%1"/>
      <w:lvlJc w:val="left"/>
      <w:pPr>
        <w:tabs>
          <w:tab w:val="left" w:pos="630"/>
        </w:tabs>
        <w:ind w:left="630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3">
      <w:start w:val="1"/>
      <w:numFmt w:val="decimal"/>
      <w:pStyle w:val="4"/>
      <w:lvlText w:val="%1.%2.%3.%4"/>
      <w:lvlJc w:val="left"/>
      <w:pPr>
        <w:tabs>
          <w:tab w:val="left" w:pos="765"/>
        </w:tabs>
        <w:ind w:left="1134" w:hanging="680"/>
      </w:pPr>
      <w:rPr>
        <w:rFonts w:hint="eastAsia"/>
      </w:rPr>
    </w:lvl>
    <w:lvl w:ilvl="4">
      <w:start w:val="1"/>
      <w:numFmt w:val="bullet"/>
      <w:pStyle w:val="5"/>
      <w:lvlText w:val=""/>
      <w:lvlJc w:val="left"/>
      <w:pPr>
        <w:tabs>
          <w:tab w:val="left" w:pos="765"/>
        </w:tabs>
        <w:ind w:left="1134" w:hanging="680"/>
      </w:pPr>
      <w:rPr>
        <w:rFonts w:ascii="Symbol" w:hAnsi="Symbol" w:hint="default"/>
        <w:color w:val="auto"/>
      </w:rPr>
    </w:lvl>
    <w:lvl w:ilvl="5">
      <w:start w:val="1"/>
      <w:numFmt w:val="decimal"/>
      <w:pStyle w:val="6"/>
      <w:lvlText w:val="%6）"/>
      <w:lvlJc w:val="left"/>
      <w:pPr>
        <w:tabs>
          <w:tab w:val="left" w:pos="765"/>
        </w:tabs>
        <w:ind w:left="1134" w:hanging="680"/>
      </w:pPr>
      <w:rPr>
        <w:rFonts w:hint="eastAsia"/>
      </w:rPr>
    </w:lvl>
    <w:lvl w:ilvl="6">
      <w:start w:val="1"/>
      <w:numFmt w:val="none"/>
      <w:pStyle w:val="7"/>
      <w:lvlText w:val="%7"/>
      <w:lvlJc w:val="left"/>
      <w:pPr>
        <w:tabs>
          <w:tab w:val="left" w:pos="1134"/>
        </w:tabs>
        <w:ind w:left="1134" w:firstLine="0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left" w:pos="1638"/>
        </w:tabs>
        <w:ind w:left="1638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1782"/>
        </w:tabs>
        <w:ind w:left="1782" w:hanging="1584"/>
      </w:pPr>
      <w:rPr>
        <w:rFonts w:hint="eastAsia"/>
      </w:rPr>
    </w:lvl>
  </w:abstractNum>
  <w:abstractNum w:abstractNumId="8">
    <w:nsid w:val="5F5168E4"/>
    <w:multiLevelType w:val="multilevel"/>
    <w:tmpl w:val="5F5168E4"/>
    <w:lvl w:ilvl="0">
      <w:start w:val="1"/>
      <w:numFmt w:val="decimal"/>
      <w:lvlText w:val="%1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left" w:pos="-788"/>
        </w:tabs>
        <w:ind w:left="0" w:firstLine="0"/>
      </w:pPr>
      <w:rPr>
        <w:rFonts w:hint="eastAsia"/>
      </w:rPr>
    </w:lvl>
    <w:lvl w:ilvl="3">
      <w:numFmt w:val="none"/>
      <w:lvlText w:val=""/>
      <w:lvlJc w:val="left"/>
      <w:pPr>
        <w:tabs>
          <w:tab w:val="left" w:pos="360"/>
        </w:tabs>
      </w:pPr>
    </w:lvl>
    <w:lvl w:ilvl="4">
      <w:numFmt w:val="none"/>
      <w:lvlText w:val=""/>
      <w:lvlJc w:val="left"/>
      <w:pPr>
        <w:tabs>
          <w:tab w:val="left" w:pos="360"/>
        </w:tabs>
      </w:pPr>
    </w:lvl>
    <w:lvl w:ilvl="5">
      <w:numFmt w:val="none"/>
      <w:lvlText w:val=""/>
      <w:lvlJc w:val="left"/>
      <w:pPr>
        <w:tabs>
          <w:tab w:val="left" w:pos="360"/>
        </w:tabs>
      </w:pPr>
    </w:lvl>
    <w:lvl w:ilvl="6">
      <w:numFmt w:val="none"/>
      <w:lvlText w:val=""/>
      <w:lvlJc w:val="left"/>
      <w:pPr>
        <w:tabs>
          <w:tab w:val="left" w:pos="360"/>
        </w:tabs>
      </w:pPr>
    </w:lvl>
    <w:lvl w:ilvl="7">
      <w:numFmt w:val="none"/>
      <w:pStyle w:val="abc"/>
      <w:lvlText w:val=""/>
      <w:lvlJc w:val="left"/>
      <w:pPr>
        <w:tabs>
          <w:tab w:val="left" w:pos="360"/>
        </w:tabs>
      </w:pPr>
    </w:lvl>
    <w:lvl w:ilvl="8">
      <w:numFmt w:val="none"/>
      <w:lvlText w:val=""/>
      <w:lvlJc w:val="left"/>
      <w:pPr>
        <w:tabs>
          <w:tab w:val="left" w:pos="360"/>
        </w:tabs>
      </w:pPr>
    </w:lvl>
  </w:abstractNum>
  <w:abstractNum w:abstractNumId="9">
    <w:nsid w:val="77EB321A"/>
    <w:multiLevelType w:val="singleLevel"/>
    <w:tmpl w:val="77EB321A"/>
    <w:lvl w:ilvl="0">
      <w:start w:val="1"/>
      <w:numFmt w:val="decimal"/>
      <w:pStyle w:val="figuredescription"/>
      <w:lvlText w:val="Figure %1 "/>
      <w:lvlJc w:val="left"/>
      <w:pPr>
        <w:tabs>
          <w:tab w:val="left" w:pos="1080"/>
        </w:tabs>
        <w:ind w:left="0" w:firstLine="0"/>
      </w:pPr>
      <w:rPr>
        <w:rFonts w:ascii="Times New Roman" w:hAnsi="Times New Roman" w:hint="default"/>
      </w:rPr>
    </w:lvl>
  </w:abstractNum>
  <w:abstractNum w:abstractNumId="10">
    <w:nsid w:val="7BA7062B"/>
    <w:multiLevelType w:val="singleLevel"/>
    <w:tmpl w:val="7BA7062B"/>
    <w:lvl w:ilvl="0">
      <w:start w:val="1"/>
      <w:numFmt w:val="decimal"/>
      <w:pStyle w:val="footnotes"/>
      <w:lvlText w:val="%1"/>
      <w:legacy w:legacy="1" w:legacySpace="0" w:legacyIndent="144"/>
      <w:lvlJc w:val="left"/>
      <w:rPr>
        <w:rFonts w:ascii="Times New Roman" w:hAnsi="Times New Roman" w:hint="default"/>
        <w:sz w:val="18"/>
      </w:r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6"/>
  </w:num>
  <w:num w:numId="5">
    <w:abstractNumId w:val="8"/>
  </w:num>
  <w:num w:numId="6">
    <w:abstractNumId w:val="10"/>
  </w:num>
  <w:num w:numId="7">
    <w:abstractNumId w:val="5"/>
  </w:num>
  <w:num w:numId="8">
    <w:abstractNumId w:val="4"/>
  </w:num>
  <w:num w:numId="9">
    <w:abstractNumId w:val="3"/>
  </w:num>
  <w:num w:numId="10">
    <w:abstractNumId w:val="9"/>
  </w:num>
  <w:num w:numId="11">
    <w:abstractNumId w:val="0"/>
  </w:num>
  <w:num w:numId="1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7"/>
    <w:lvlOverride w:ilvl="0">
      <w:startOverride w:val="2"/>
    </w:lvlOverride>
    <w:lvlOverride w:ilvl="1">
      <w:startOverride w:val="4"/>
    </w:lvlOverride>
    <w:lvlOverride w:ilvl="2">
      <w:startOverride w:val="2"/>
    </w:lvlOverride>
  </w:num>
  <w:num w:numId="15">
    <w:abstractNumId w:val="7"/>
    <w:lvlOverride w:ilvl="0">
      <w:startOverride w:val="2"/>
    </w:lvlOverride>
    <w:lvlOverride w:ilvl="1">
      <w:startOverride w:val="4"/>
    </w:lvlOverride>
    <w:lvlOverride w:ilvl="2">
      <w:startOverride w:val="2"/>
    </w:lvlOverride>
  </w:num>
  <w:num w:numId="16">
    <w:abstractNumId w:val="7"/>
  </w:num>
  <w:num w:numId="17">
    <w:abstractNumId w:val="7"/>
  </w:num>
  <w:num w:numId="18">
    <w:abstractNumId w:val="7"/>
  </w:num>
  <w:num w:numId="19">
    <w:abstractNumId w:val="7"/>
  </w:num>
  <w:num w:numId="20">
    <w:abstractNumId w:val="7"/>
  </w:num>
  <w:num w:numId="21">
    <w:abstractNumId w:val="7"/>
  </w:num>
  <w:num w:numId="2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/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/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bordersDoNotSurroundHeader/>
  <w:bordersDoNotSurroundFooter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rawingGridHorizontalSpacing w:val="120"/>
  <w:drawingGridVerticalSpacing w:val="104"/>
  <w:doNotUseMarginsForDrawingGridOrigin/>
  <w:drawingGridHorizontalOrigin w:val="1800"/>
  <w:drawingGridVerticalOrigin w:val="144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828"/>
    <w:rsid w:val="000017FF"/>
    <w:rsid w:val="00001BDF"/>
    <w:rsid w:val="00004E18"/>
    <w:rsid w:val="00005C8A"/>
    <w:rsid w:val="00006380"/>
    <w:rsid w:val="00006A3E"/>
    <w:rsid w:val="00006B80"/>
    <w:rsid w:val="000102FC"/>
    <w:rsid w:val="0001101F"/>
    <w:rsid w:val="0001144D"/>
    <w:rsid w:val="00011703"/>
    <w:rsid w:val="0001224F"/>
    <w:rsid w:val="00012DEA"/>
    <w:rsid w:val="00013B07"/>
    <w:rsid w:val="00014008"/>
    <w:rsid w:val="0001532E"/>
    <w:rsid w:val="0001576D"/>
    <w:rsid w:val="000163C4"/>
    <w:rsid w:val="0001789B"/>
    <w:rsid w:val="000208B2"/>
    <w:rsid w:val="00020CB2"/>
    <w:rsid w:val="0002113F"/>
    <w:rsid w:val="000213D5"/>
    <w:rsid w:val="000237E6"/>
    <w:rsid w:val="00024CC7"/>
    <w:rsid w:val="000255D1"/>
    <w:rsid w:val="00026088"/>
    <w:rsid w:val="000263CC"/>
    <w:rsid w:val="00026469"/>
    <w:rsid w:val="00027099"/>
    <w:rsid w:val="000304A6"/>
    <w:rsid w:val="00030D96"/>
    <w:rsid w:val="000311A9"/>
    <w:rsid w:val="00031AA3"/>
    <w:rsid w:val="00031E97"/>
    <w:rsid w:val="00033D65"/>
    <w:rsid w:val="000345D6"/>
    <w:rsid w:val="00037232"/>
    <w:rsid w:val="0004052D"/>
    <w:rsid w:val="000428ED"/>
    <w:rsid w:val="00042B4D"/>
    <w:rsid w:val="000432E7"/>
    <w:rsid w:val="00044F63"/>
    <w:rsid w:val="00045388"/>
    <w:rsid w:val="00047479"/>
    <w:rsid w:val="0004787B"/>
    <w:rsid w:val="000478DE"/>
    <w:rsid w:val="00050E25"/>
    <w:rsid w:val="00051787"/>
    <w:rsid w:val="00054F87"/>
    <w:rsid w:val="0005675A"/>
    <w:rsid w:val="000569A0"/>
    <w:rsid w:val="00057AD0"/>
    <w:rsid w:val="000601EC"/>
    <w:rsid w:val="00062215"/>
    <w:rsid w:val="00063126"/>
    <w:rsid w:val="00063BAE"/>
    <w:rsid w:val="00065316"/>
    <w:rsid w:val="000659B3"/>
    <w:rsid w:val="00066859"/>
    <w:rsid w:val="000671D3"/>
    <w:rsid w:val="0006763A"/>
    <w:rsid w:val="00072AE2"/>
    <w:rsid w:val="00073033"/>
    <w:rsid w:val="00073ACD"/>
    <w:rsid w:val="00074344"/>
    <w:rsid w:val="00074690"/>
    <w:rsid w:val="00075AF9"/>
    <w:rsid w:val="00076269"/>
    <w:rsid w:val="00076433"/>
    <w:rsid w:val="00076E29"/>
    <w:rsid w:val="000770FB"/>
    <w:rsid w:val="00077170"/>
    <w:rsid w:val="0007750F"/>
    <w:rsid w:val="000804CC"/>
    <w:rsid w:val="00080EA4"/>
    <w:rsid w:val="00083BB1"/>
    <w:rsid w:val="00084B48"/>
    <w:rsid w:val="0008629F"/>
    <w:rsid w:val="000907ED"/>
    <w:rsid w:val="00090A09"/>
    <w:rsid w:val="00091C86"/>
    <w:rsid w:val="0009244E"/>
    <w:rsid w:val="00092837"/>
    <w:rsid w:val="00093335"/>
    <w:rsid w:val="0009483E"/>
    <w:rsid w:val="00094D2F"/>
    <w:rsid w:val="00095422"/>
    <w:rsid w:val="00097B06"/>
    <w:rsid w:val="000A1702"/>
    <w:rsid w:val="000A1D6B"/>
    <w:rsid w:val="000A280E"/>
    <w:rsid w:val="000A2BCA"/>
    <w:rsid w:val="000A33F7"/>
    <w:rsid w:val="000A4A50"/>
    <w:rsid w:val="000A4E58"/>
    <w:rsid w:val="000A5A63"/>
    <w:rsid w:val="000A7023"/>
    <w:rsid w:val="000A7624"/>
    <w:rsid w:val="000A7AFA"/>
    <w:rsid w:val="000B0D56"/>
    <w:rsid w:val="000B12BF"/>
    <w:rsid w:val="000B1B4A"/>
    <w:rsid w:val="000B2561"/>
    <w:rsid w:val="000B2E66"/>
    <w:rsid w:val="000B398E"/>
    <w:rsid w:val="000B58ED"/>
    <w:rsid w:val="000B5FAD"/>
    <w:rsid w:val="000B60F1"/>
    <w:rsid w:val="000B6B70"/>
    <w:rsid w:val="000B6C85"/>
    <w:rsid w:val="000B726C"/>
    <w:rsid w:val="000B757F"/>
    <w:rsid w:val="000B7C73"/>
    <w:rsid w:val="000C04F6"/>
    <w:rsid w:val="000C37D2"/>
    <w:rsid w:val="000C50A6"/>
    <w:rsid w:val="000C6002"/>
    <w:rsid w:val="000C7A4B"/>
    <w:rsid w:val="000C7E37"/>
    <w:rsid w:val="000C7EDD"/>
    <w:rsid w:val="000D160C"/>
    <w:rsid w:val="000D1DB4"/>
    <w:rsid w:val="000D2329"/>
    <w:rsid w:val="000D318A"/>
    <w:rsid w:val="000D381F"/>
    <w:rsid w:val="000D581F"/>
    <w:rsid w:val="000D646E"/>
    <w:rsid w:val="000E050A"/>
    <w:rsid w:val="000E0657"/>
    <w:rsid w:val="000E0FA8"/>
    <w:rsid w:val="000E1D10"/>
    <w:rsid w:val="000E25D2"/>
    <w:rsid w:val="000E26F9"/>
    <w:rsid w:val="000E3214"/>
    <w:rsid w:val="000E50C2"/>
    <w:rsid w:val="000E56AE"/>
    <w:rsid w:val="000E7853"/>
    <w:rsid w:val="000F066A"/>
    <w:rsid w:val="000F0B39"/>
    <w:rsid w:val="000F0D42"/>
    <w:rsid w:val="000F0F09"/>
    <w:rsid w:val="000F2917"/>
    <w:rsid w:val="000F31DE"/>
    <w:rsid w:val="000F32E4"/>
    <w:rsid w:val="000F3706"/>
    <w:rsid w:val="000F3945"/>
    <w:rsid w:val="000F420A"/>
    <w:rsid w:val="000F4487"/>
    <w:rsid w:val="000F4F37"/>
    <w:rsid w:val="000F5804"/>
    <w:rsid w:val="000F6B1A"/>
    <w:rsid w:val="000F72E6"/>
    <w:rsid w:val="000F74F3"/>
    <w:rsid w:val="0010107D"/>
    <w:rsid w:val="0010190E"/>
    <w:rsid w:val="00101DF1"/>
    <w:rsid w:val="0010350D"/>
    <w:rsid w:val="00103A0D"/>
    <w:rsid w:val="00103EDB"/>
    <w:rsid w:val="00104344"/>
    <w:rsid w:val="0010510B"/>
    <w:rsid w:val="00105828"/>
    <w:rsid w:val="00105A77"/>
    <w:rsid w:val="00105E10"/>
    <w:rsid w:val="00110576"/>
    <w:rsid w:val="001109BD"/>
    <w:rsid w:val="00110D21"/>
    <w:rsid w:val="0011178A"/>
    <w:rsid w:val="0011265E"/>
    <w:rsid w:val="0011280A"/>
    <w:rsid w:val="00112BC2"/>
    <w:rsid w:val="00114292"/>
    <w:rsid w:val="00114BF1"/>
    <w:rsid w:val="001157C0"/>
    <w:rsid w:val="00115BE8"/>
    <w:rsid w:val="00115DC0"/>
    <w:rsid w:val="001173CA"/>
    <w:rsid w:val="0011773F"/>
    <w:rsid w:val="00121DDB"/>
    <w:rsid w:val="00122F6A"/>
    <w:rsid w:val="00123425"/>
    <w:rsid w:val="00123B48"/>
    <w:rsid w:val="00124C18"/>
    <w:rsid w:val="001252A2"/>
    <w:rsid w:val="001254AA"/>
    <w:rsid w:val="00126BC5"/>
    <w:rsid w:val="001270EE"/>
    <w:rsid w:val="00127FED"/>
    <w:rsid w:val="00130330"/>
    <w:rsid w:val="00131424"/>
    <w:rsid w:val="001314B0"/>
    <w:rsid w:val="00131571"/>
    <w:rsid w:val="00131595"/>
    <w:rsid w:val="00132DC9"/>
    <w:rsid w:val="0013433F"/>
    <w:rsid w:val="00134457"/>
    <w:rsid w:val="001348F2"/>
    <w:rsid w:val="00134E83"/>
    <w:rsid w:val="00134EF4"/>
    <w:rsid w:val="0013525D"/>
    <w:rsid w:val="00135F5A"/>
    <w:rsid w:val="00136FE4"/>
    <w:rsid w:val="00137265"/>
    <w:rsid w:val="00140D62"/>
    <w:rsid w:val="0014137E"/>
    <w:rsid w:val="00141767"/>
    <w:rsid w:val="00141B81"/>
    <w:rsid w:val="00143268"/>
    <w:rsid w:val="00143297"/>
    <w:rsid w:val="00143A5C"/>
    <w:rsid w:val="0014426B"/>
    <w:rsid w:val="00144913"/>
    <w:rsid w:val="00144A1B"/>
    <w:rsid w:val="00144C64"/>
    <w:rsid w:val="0014675B"/>
    <w:rsid w:val="00147A1A"/>
    <w:rsid w:val="00152767"/>
    <w:rsid w:val="00152B26"/>
    <w:rsid w:val="0015429B"/>
    <w:rsid w:val="00154C5E"/>
    <w:rsid w:val="00154F21"/>
    <w:rsid w:val="00155911"/>
    <w:rsid w:val="00160B95"/>
    <w:rsid w:val="00162A12"/>
    <w:rsid w:val="00163682"/>
    <w:rsid w:val="001636FA"/>
    <w:rsid w:val="00163B87"/>
    <w:rsid w:val="0016446D"/>
    <w:rsid w:val="00164664"/>
    <w:rsid w:val="00164F18"/>
    <w:rsid w:val="001656A4"/>
    <w:rsid w:val="001667F3"/>
    <w:rsid w:val="00166EA3"/>
    <w:rsid w:val="00167E5C"/>
    <w:rsid w:val="00171B24"/>
    <w:rsid w:val="00171BF9"/>
    <w:rsid w:val="00172C23"/>
    <w:rsid w:val="001737D9"/>
    <w:rsid w:val="00175121"/>
    <w:rsid w:val="001756BA"/>
    <w:rsid w:val="00175A7D"/>
    <w:rsid w:val="00175FA8"/>
    <w:rsid w:val="00177145"/>
    <w:rsid w:val="00177DDA"/>
    <w:rsid w:val="0018010F"/>
    <w:rsid w:val="0018088F"/>
    <w:rsid w:val="0018123A"/>
    <w:rsid w:val="0018272B"/>
    <w:rsid w:val="001843F2"/>
    <w:rsid w:val="001867CE"/>
    <w:rsid w:val="00186D74"/>
    <w:rsid w:val="00187532"/>
    <w:rsid w:val="001902E6"/>
    <w:rsid w:val="00191F9B"/>
    <w:rsid w:val="001934DC"/>
    <w:rsid w:val="0019376C"/>
    <w:rsid w:val="001944FA"/>
    <w:rsid w:val="001945E0"/>
    <w:rsid w:val="00194B2A"/>
    <w:rsid w:val="00195497"/>
    <w:rsid w:val="00196E9B"/>
    <w:rsid w:val="001A0577"/>
    <w:rsid w:val="001A0D02"/>
    <w:rsid w:val="001A1404"/>
    <w:rsid w:val="001A32E2"/>
    <w:rsid w:val="001A47EA"/>
    <w:rsid w:val="001A490C"/>
    <w:rsid w:val="001A4B97"/>
    <w:rsid w:val="001A5816"/>
    <w:rsid w:val="001A5A7F"/>
    <w:rsid w:val="001A6B90"/>
    <w:rsid w:val="001A6D0B"/>
    <w:rsid w:val="001A6F5C"/>
    <w:rsid w:val="001A7FF1"/>
    <w:rsid w:val="001B0833"/>
    <w:rsid w:val="001B0920"/>
    <w:rsid w:val="001B208B"/>
    <w:rsid w:val="001B3583"/>
    <w:rsid w:val="001B403E"/>
    <w:rsid w:val="001B4B1E"/>
    <w:rsid w:val="001B4F0B"/>
    <w:rsid w:val="001B5329"/>
    <w:rsid w:val="001B56E5"/>
    <w:rsid w:val="001B5967"/>
    <w:rsid w:val="001B6E9A"/>
    <w:rsid w:val="001B7734"/>
    <w:rsid w:val="001B7AD3"/>
    <w:rsid w:val="001C00A3"/>
    <w:rsid w:val="001C0C55"/>
    <w:rsid w:val="001C0DA0"/>
    <w:rsid w:val="001C29F3"/>
    <w:rsid w:val="001C2E80"/>
    <w:rsid w:val="001C32A1"/>
    <w:rsid w:val="001C4A51"/>
    <w:rsid w:val="001C560E"/>
    <w:rsid w:val="001C6E1B"/>
    <w:rsid w:val="001D052B"/>
    <w:rsid w:val="001D13BF"/>
    <w:rsid w:val="001D169D"/>
    <w:rsid w:val="001D1BF8"/>
    <w:rsid w:val="001D1D71"/>
    <w:rsid w:val="001D27C1"/>
    <w:rsid w:val="001D2F89"/>
    <w:rsid w:val="001D3D3F"/>
    <w:rsid w:val="001D4473"/>
    <w:rsid w:val="001D450A"/>
    <w:rsid w:val="001D6419"/>
    <w:rsid w:val="001E03DB"/>
    <w:rsid w:val="001E1374"/>
    <w:rsid w:val="001E1C8D"/>
    <w:rsid w:val="001E3053"/>
    <w:rsid w:val="001E3867"/>
    <w:rsid w:val="001E398A"/>
    <w:rsid w:val="001E4046"/>
    <w:rsid w:val="001E6387"/>
    <w:rsid w:val="001E67DC"/>
    <w:rsid w:val="001F04C5"/>
    <w:rsid w:val="001F3B2B"/>
    <w:rsid w:val="001F4E3E"/>
    <w:rsid w:val="001F4FAB"/>
    <w:rsid w:val="001F6537"/>
    <w:rsid w:val="001F6637"/>
    <w:rsid w:val="001F6B36"/>
    <w:rsid w:val="001F6CA6"/>
    <w:rsid w:val="001F747C"/>
    <w:rsid w:val="001F7E5E"/>
    <w:rsid w:val="00200D9A"/>
    <w:rsid w:val="00201B19"/>
    <w:rsid w:val="00201B6A"/>
    <w:rsid w:val="0020307F"/>
    <w:rsid w:val="00203192"/>
    <w:rsid w:val="00203E80"/>
    <w:rsid w:val="00205304"/>
    <w:rsid w:val="00205FEC"/>
    <w:rsid w:val="002063A3"/>
    <w:rsid w:val="00206B17"/>
    <w:rsid w:val="00207E0E"/>
    <w:rsid w:val="00210077"/>
    <w:rsid w:val="002110CA"/>
    <w:rsid w:val="002115A0"/>
    <w:rsid w:val="00211A25"/>
    <w:rsid w:val="0021370A"/>
    <w:rsid w:val="002149F1"/>
    <w:rsid w:val="00215818"/>
    <w:rsid w:val="00217843"/>
    <w:rsid w:val="0022045F"/>
    <w:rsid w:val="00220850"/>
    <w:rsid w:val="00220CE9"/>
    <w:rsid w:val="00221AB6"/>
    <w:rsid w:val="002223AC"/>
    <w:rsid w:val="00225400"/>
    <w:rsid w:val="00227900"/>
    <w:rsid w:val="00227E69"/>
    <w:rsid w:val="002322F9"/>
    <w:rsid w:val="00233E4A"/>
    <w:rsid w:val="0023444A"/>
    <w:rsid w:val="00234A13"/>
    <w:rsid w:val="002352A4"/>
    <w:rsid w:val="00235A87"/>
    <w:rsid w:val="00236FDD"/>
    <w:rsid w:val="00240166"/>
    <w:rsid w:val="00240684"/>
    <w:rsid w:val="00240FF3"/>
    <w:rsid w:val="002439AF"/>
    <w:rsid w:val="00244A1C"/>
    <w:rsid w:val="0024599E"/>
    <w:rsid w:val="00246FA1"/>
    <w:rsid w:val="00250BA6"/>
    <w:rsid w:val="00251DF8"/>
    <w:rsid w:val="00252D0C"/>
    <w:rsid w:val="002533CB"/>
    <w:rsid w:val="00253908"/>
    <w:rsid w:val="00253C86"/>
    <w:rsid w:val="002544DC"/>
    <w:rsid w:val="002549B1"/>
    <w:rsid w:val="00256EE3"/>
    <w:rsid w:val="00257990"/>
    <w:rsid w:val="0026038C"/>
    <w:rsid w:val="00260417"/>
    <w:rsid w:val="0026045A"/>
    <w:rsid w:val="00261B3D"/>
    <w:rsid w:val="00261F8E"/>
    <w:rsid w:val="00262CB6"/>
    <w:rsid w:val="00262CD5"/>
    <w:rsid w:val="00262ED5"/>
    <w:rsid w:val="00264F89"/>
    <w:rsid w:val="00266285"/>
    <w:rsid w:val="002666C5"/>
    <w:rsid w:val="002666F2"/>
    <w:rsid w:val="00266968"/>
    <w:rsid w:val="00270B1E"/>
    <w:rsid w:val="00272667"/>
    <w:rsid w:val="00274536"/>
    <w:rsid w:val="002748FF"/>
    <w:rsid w:val="0027551C"/>
    <w:rsid w:val="002757EB"/>
    <w:rsid w:val="00276C09"/>
    <w:rsid w:val="00277274"/>
    <w:rsid w:val="00277A97"/>
    <w:rsid w:val="00280A5D"/>
    <w:rsid w:val="0028121E"/>
    <w:rsid w:val="0028257F"/>
    <w:rsid w:val="002828AF"/>
    <w:rsid w:val="00282C84"/>
    <w:rsid w:val="0028346F"/>
    <w:rsid w:val="00283B9B"/>
    <w:rsid w:val="00283BB0"/>
    <w:rsid w:val="00284B34"/>
    <w:rsid w:val="00285293"/>
    <w:rsid w:val="002863BE"/>
    <w:rsid w:val="00286EEC"/>
    <w:rsid w:val="002901D5"/>
    <w:rsid w:val="002901D8"/>
    <w:rsid w:val="00290269"/>
    <w:rsid w:val="002919D1"/>
    <w:rsid w:val="00292929"/>
    <w:rsid w:val="0029295A"/>
    <w:rsid w:val="002932B8"/>
    <w:rsid w:val="00293709"/>
    <w:rsid w:val="0029499A"/>
    <w:rsid w:val="00294A1F"/>
    <w:rsid w:val="0029615A"/>
    <w:rsid w:val="002969B5"/>
    <w:rsid w:val="002975B9"/>
    <w:rsid w:val="00297F78"/>
    <w:rsid w:val="002A08AC"/>
    <w:rsid w:val="002A08DB"/>
    <w:rsid w:val="002A0F75"/>
    <w:rsid w:val="002A1357"/>
    <w:rsid w:val="002A5626"/>
    <w:rsid w:val="002A62DA"/>
    <w:rsid w:val="002A6E44"/>
    <w:rsid w:val="002A7DEB"/>
    <w:rsid w:val="002B0EC6"/>
    <w:rsid w:val="002B1421"/>
    <w:rsid w:val="002B2253"/>
    <w:rsid w:val="002B25E8"/>
    <w:rsid w:val="002B299E"/>
    <w:rsid w:val="002B3AEF"/>
    <w:rsid w:val="002B4958"/>
    <w:rsid w:val="002B4B76"/>
    <w:rsid w:val="002B54BB"/>
    <w:rsid w:val="002B5E84"/>
    <w:rsid w:val="002B634D"/>
    <w:rsid w:val="002B7253"/>
    <w:rsid w:val="002C03CE"/>
    <w:rsid w:val="002C0617"/>
    <w:rsid w:val="002C09E9"/>
    <w:rsid w:val="002C0A0D"/>
    <w:rsid w:val="002C3B19"/>
    <w:rsid w:val="002C5729"/>
    <w:rsid w:val="002C6BF1"/>
    <w:rsid w:val="002C6E0A"/>
    <w:rsid w:val="002C7338"/>
    <w:rsid w:val="002C7E4B"/>
    <w:rsid w:val="002D0252"/>
    <w:rsid w:val="002D0D3F"/>
    <w:rsid w:val="002D17A1"/>
    <w:rsid w:val="002D1E01"/>
    <w:rsid w:val="002D227F"/>
    <w:rsid w:val="002D36F8"/>
    <w:rsid w:val="002D38BA"/>
    <w:rsid w:val="002D3E20"/>
    <w:rsid w:val="002D45D9"/>
    <w:rsid w:val="002D4E6F"/>
    <w:rsid w:val="002D5EE8"/>
    <w:rsid w:val="002D6099"/>
    <w:rsid w:val="002D60F2"/>
    <w:rsid w:val="002D6F66"/>
    <w:rsid w:val="002D77F7"/>
    <w:rsid w:val="002E0ECF"/>
    <w:rsid w:val="002E1560"/>
    <w:rsid w:val="002E1915"/>
    <w:rsid w:val="002E1FD6"/>
    <w:rsid w:val="002E48CA"/>
    <w:rsid w:val="002E749F"/>
    <w:rsid w:val="002E7BEA"/>
    <w:rsid w:val="002F1004"/>
    <w:rsid w:val="002F122D"/>
    <w:rsid w:val="002F1721"/>
    <w:rsid w:val="002F1757"/>
    <w:rsid w:val="002F1DF6"/>
    <w:rsid w:val="002F2F98"/>
    <w:rsid w:val="002F34E3"/>
    <w:rsid w:val="002F3F49"/>
    <w:rsid w:val="002F5526"/>
    <w:rsid w:val="002F599E"/>
    <w:rsid w:val="002F64DF"/>
    <w:rsid w:val="002F689B"/>
    <w:rsid w:val="002F6C73"/>
    <w:rsid w:val="002F708C"/>
    <w:rsid w:val="002F73A6"/>
    <w:rsid w:val="002F782E"/>
    <w:rsid w:val="002F7843"/>
    <w:rsid w:val="00300276"/>
    <w:rsid w:val="0030055A"/>
    <w:rsid w:val="00300BF7"/>
    <w:rsid w:val="00301955"/>
    <w:rsid w:val="00301A59"/>
    <w:rsid w:val="00301CD4"/>
    <w:rsid w:val="003047AB"/>
    <w:rsid w:val="00304BCC"/>
    <w:rsid w:val="00304E8E"/>
    <w:rsid w:val="00305669"/>
    <w:rsid w:val="003058C6"/>
    <w:rsid w:val="00305D13"/>
    <w:rsid w:val="0030623B"/>
    <w:rsid w:val="00306E2B"/>
    <w:rsid w:val="00306F27"/>
    <w:rsid w:val="00307DF6"/>
    <w:rsid w:val="0031050D"/>
    <w:rsid w:val="0031187F"/>
    <w:rsid w:val="00312322"/>
    <w:rsid w:val="003125BD"/>
    <w:rsid w:val="003140AC"/>
    <w:rsid w:val="00314AC9"/>
    <w:rsid w:val="00314ECF"/>
    <w:rsid w:val="00315977"/>
    <w:rsid w:val="003167DB"/>
    <w:rsid w:val="00316F80"/>
    <w:rsid w:val="0032058F"/>
    <w:rsid w:val="00320648"/>
    <w:rsid w:val="003219DC"/>
    <w:rsid w:val="0032212A"/>
    <w:rsid w:val="00322225"/>
    <w:rsid w:val="00322848"/>
    <w:rsid w:val="00322E2F"/>
    <w:rsid w:val="0032314B"/>
    <w:rsid w:val="003239B1"/>
    <w:rsid w:val="00324164"/>
    <w:rsid w:val="00324292"/>
    <w:rsid w:val="00324752"/>
    <w:rsid w:val="00324A42"/>
    <w:rsid w:val="00326C47"/>
    <w:rsid w:val="00327A78"/>
    <w:rsid w:val="00330D41"/>
    <w:rsid w:val="0033114B"/>
    <w:rsid w:val="003312DB"/>
    <w:rsid w:val="00332416"/>
    <w:rsid w:val="0033245A"/>
    <w:rsid w:val="00332B18"/>
    <w:rsid w:val="00334828"/>
    <w:rsid w:val="00334898"/>
    <w:rsid w:val="00334BF3"/>
    <w:rsid w:val="0033564C"/>
    <w:rsid w:val="00336AA5"/>
    <w:rsid w:val="003372A7"/>
    <w:rsid w:val="00342A89"/>
    <w:rsid w:val="003434C5"/>
    <w:rsid w:val="00343540"/>
    <w:rsid w:val="00344894"/>
    <w:rsid w:val="003450BA"/>
    <w:rsid w:val="00345418"/>
    <w:rsid w:val="00346EB4"/>
    <w:rsid w:val="00347838"/>
    <w:rsid w:val="00347E7B"/>
    <w:rsid w:val="00350B20"/>
    <w:rsid w:val="00350F40"/>
    <w:rsid w:val="003528D1"/>
    <w:rsid w:val="0035295E"/>
    <w:rsid w:val="00354719"/>
    <w:rsid w:val="00354F59"/>
    <w:rsid w:val="003553B9"/>
    <w:rsid w:val="00356800"/>
    <w:rsid w:val="00356F90"/>
    <w:rsid w:val="003570C5"/>
    <w:rsid w:val="00357318"/>
    <w:rsid w:val="00361DAF"/>
    <w:rsid w:val="003641F4"/>
    <w:rsid w:val="00364AC4"/>
    <w:rsid w:val="003650EC"/>
    <w:rsid w:val="0036540E"/>
    <w:rsid w:val="00365741"/>
    <w:rsid w:val="003664C2"/>
    <w:rsid w:val="00367E5C"/>
    <w:rsid w:val="00370BD1"/>
    <w:rsid w:val="003710C3"/>
    <w:rsid w:val="0037356D"/>
    <w:rsid w:val="00373897"/>
    <w:rsid w:val="00373C97"/>
    <w:rsid w:val="00373E93"/>
    <w:rsid w:val="0037484A"/>
    <w:rsid w:val="00374B28"/>
    <w:rsid w:val="00375CAB"/>
    <w:rsid w:val="003768ED"/>
    <w:rsid w:val="00376A9D"/>
    <w:rsid w:val="0037722B"/>
    <w:rsid w:val="003776D3"/>
    <w:rsid w:val="0038036C"/>
    <w:rsid w:val="00380E4A"/>
    <w:rsid w:val="003819A2"/>
    <w:rsid w:val="0038231A"/>
    <w:rsid w:val="0038433B"/>
    <w:rsid w:val="00385DC4"/>
    <w:rsid w:val="00385F6E"/>
    <w:rsid w:val="003864B5"/>
    <w:rsid w:val="003864FA"/>
    <w:rsid w:val="003866D8"/>
    <w:rsid w:val="00386B34"/>
    <w:rsid w:val="00387F16"/>
    <w:rsid w:val="00390686"/>
    <w:rsid w:val="00391725"/>
    <w:rsid w:val="003920B6"/>
    <w:rsid w:val="003928E7"/>
    <w:rsid w:val="0039309C"/>
    <w:rsid w:val="00393954"/>
    <w:rsid w:val="0039416D"/>
    <w:rsid w:val="0039425E"/>
    <w:rsid w:val="0039631B"/>
    <w:rsid w:val="00396B74"/>
    <w:rsid w:val="00397120"/>
    <w:rsid w:val="00397203"/>
    <w:rsid w:val="00397343"/>
    <w:rsid w:val="003A07B7"/>
    <w:rsid w:val="003A0DB2"/>
    <w:rsid w:val="003A1B08"/>
    <w:rsid w:val="003A1BD8"/>
    <w:rsid w:val="003A265E"/>
    <w:rsid w:val="003A34D0"/>
    <w:rsid w:val="003A355D"/>
    <w:rsid w:val="003A3A08"/>
    <w:rsid w:val="003A4278"/>
    <w:rsid w:val="003A448F"/>
    <w:rsid w:val="003A4B7A"/>
    <w:rsid w:val="003A4E18"/>
    <w:rsid w:val="003A547B"/>
    <w:rsid w:val="003A560D"/>
    <w:rsid w:val="003A5EE2"/>
    <w:rsid w:val="003A5F6C"/>
    <w:rsid w:val="003A690D"/>
    <w:rsid w:val="003A6C10"/>
    <w:rsid w:val="003A6D5A"/>
    <w:rsid w:val="003A70B0"/>
    <w:rsid w:val="003A76C4"/>
    <w:rsid w:val="003A7E9F"/>
    <w:rsid w:val="003B05F1"/>
    <w:rsid w:val="003B0978"/>
    <w:rsid w:val="003B0FB1"/>
    <w:rsid w:val="003B1DD2"/>
    <w:rsid w:val="003B357B"/>
    <w:rsid w:val="003B3E1F"/>
    <w:rsid w:val="003B3E6B"/>
    <w:rsid w:val="003B42A3"/>
    <w:rsid w:val="003B47C2"/>
    <w:rsid w:val="003B4A7C"/>
    <w:rsid w:val="003B61E7"/>
    <w:rsid w:val="003B6502"/>
    <w:rsid w:val="003C0C60"/>
    <w:rsid w:val="003C4310"/>
    <w:rsid w:val="003C47D2"/>
    <w:rsid w:val="003D1737"/>
    <w:rsid w:val="003D2633"/>
    <w:rsid w:val="003D2BDE"/>
    <w:rsid w:val="003D4C8E"/>
    <w:rsid w:val="003D4D3B"/>
    <w:rsid w:val="003E02F7"/>
    <w:rsid w:val="003E08A7"/>
    <w:rsid w:val="003E1781"/>
    <w:rsid w:val="003E24D0"/>
    <w:rsid w:val="003E42DF"/>
    <w:rsid w:val="003E497C"/>
    <w:rsid w:val="003E4DEB"/>
    <w:rsid w:val="003E7AD9"/>
    <w:rsid w:val="003E7BA4"/>
    <w:rsid w:val="003E7C6E"/>
    <w:rsid w:val="003F1408"/>
    <w:rsid w:val="003F157B"/>
    <w:rsid w:val="003F1EB5"/>
    <w:rsid w:val="003F2BC8"/>
    <w:rsid w:val="003F3166"/>
    <w:rsid w:val="003F4A3F"/>
    <w:rsid w:val="003F4ABF"/>
    <w:rsid w:val="003F5141"/>
    <w:rsid w:val="003F6631"/>
    <w:rsid w:val="004011F6"/>
    <w:rsid w:val="00401283"/>
    <w:rsid w:val="00401554"/>
    <w:rsid w:val="0040217D"/>
    <w:rsid w:val="00403B53"/>
    <w:rsid w:val="004054BC"/>
    <w:rsid w:val="0040592F"/>
    <w:rsid w:val="004069B4"/>
    <w:rsid w:val="00407263"/>
    <w:rsid w:val="00407CDA"/>
    <w:rsid w:val="00411F55"/>
    <w:rsid w:val="00412841"/>
    <w:rsid w:val="00412A96"/>
    <w:rsid w:val="004130B5"/>
    <w:rsid w:val="00413482"/>
    <w:rsid w:val="004135FC"/>
    <w:rsid w:val="00414C90"/>
    <w:rsid w:val="00414CDF"/>
    <w:rsid w:val="00414EF5"/>
    <w:rsid w:val="004162AF"/>
    <w:rsid w:val="0041680F"/>
    <w:rsid w:val="00416901"/>
    <w:rsid w:val="00420ED5"/>
    <w:rsid w:val="00421372"/>
    <w:rsid w:val="004217F4"/>
    <w:rsid w:val="0042203E"/>
    <w:rsid w:val="00422539"/>
    <w:rsid w:val="00424383"/>
    <w:rsid w:val="004246E6"/>
    <w:rsid w:val="0042504E"/>
    <w:rsid w:val="00425172"/>
    <w:rsid w:val="004253D4"/>
    <w:rsid w:val="004256B1"/>
    <w:rsid w:val="0042671A"/>
    <w:rsid w:val="00431363"/>
    <w:rsid w:val="00431E92"/>
    <w:rsid w:val="00432367"/>
    <w:rsid w:val="00432AEA"/>
    <w:rsid w:val="004336FE"/>
    <w:rsid w:val="00433B2A"/>
    <w:rsid w:val="00435E23"/>
    <w:rsid w:val="0043650A"/>
    <w:rsid w:val="00436B40"/>
    <w:rsid w:val="00440F07"/>
    <w:rsid w:val="004411E3"/>
    <w:rsid w:val="0044204D"/>
    <w:rsid w:val="004422F8"/>
    <w:rsid w:val="0044684C"/>
    <w:rsid w:val="00450A8F"/>
    <w:rsid w:val="00450E40"/>
    <w:rsid w:val="00452115"/>
    <w:rsid w:val="004523C0"/>
    <w:rsid w:val="004523EF"/>
    <w:rsid w:val="00452735"/>
    <w:rsid w:val="00453018"/>
    <w:rsid w:val="00453953"/>
    <w:rsid w:val="00453E2F"/>
    <w:rsid w:val="004543DB"/>
    <w:rsid w:val="00454A06"/>
    <w:rsid w:val="00456328"/>
    <w:rsid w:val="004568EF"/>
    <w:rsid w:val="00456CCE"/>
    <w:rsid w:val="00457760"/>
    <w:rsid w:val="0046038B"/>
    <w:rsid w:val="004605D0"/>
    <w:rsid w:val="0046099F"/>
    <w:rsid w:val="00460BB8"/>
    <w:rsid w:val="004629F7"/>
    <w:rsid w:val="00462F80"/>
    <w:rsid w:val="004635B1"/>
    <w:rsid w:val="004639FC"/>
    <w:rsid w:val="004653DB"/>
    <w:rsid w:val="004654EE"/>
    <w:rsid w:val="0046667D"/>
    <w:rsid w:val="0046682F"/>
    <w:rsid w:val="00466A63"/>
    <w:rsid w:val="004700C4"/>
    <w:rsid w:val="004703B7"/>
    <w:rsid w:val="0047054B"/>
    <w:rsid w:val="00470C6D"/>
    <w:rsid w:val="00470F27"/>
    <w:rsid w:val="00470F57"/>
    <w:rsid w:val="00471C27"/>
    <w:rsid w:val="00473551"/>
    <w:rsid w:val="0047359C"/>
    <w:rsid w:val="0047406B"/>
    <w:rsid w:val="0047594A"/>
    <w:rsid w:val="00475A20"/>
    <w:rsid w:val="00475F0A"/>
    <w:rsid w:val="00476812"/>
    <w:rsid w:val="004801F7"/>
    <w:rsid w:val="0048098D"/>
    <w:rsid w:val="00480D6A"/>
    <w:rsid w:val="004822D0"/>
    <w:rsid w:val="0048371E"/>
    <w:rsid w:val="0048427B"/>
    <w:rsid w:val="0048476B"/>
    <w:rsid w:val="00484B75"/>
    <w:rsid w:val="00485A64"/>
    <w:rsid w:val="004865B6"/>
    <w:rsid w:val="004871E9"/>
    <w:rsid w:val="00487339"/>
    <w:rsid w:val="004903E1"/>
    <w:rsid w:val="004905E2"/>
    <w:rsid w:val="004908D4"/>
    <w:rsid w:val="00491490"/>
    <w:rsid w:val="00491499"/>
    <w:rsid w:val="004931EF"/>
    <w:rsid w:val="004952F0"/>
    <w:rsid w:val="00497527"/>
    <w:rsid w:val="00497A2E"/>
    <w:rsid w:val="00497C6D"/>
    <w:rsid w:val="004A03AB"/>
    <w:rsid w:val="004A04A1"/>
    <w:rsid w:val="004A0D27"/>
    <w:rsid w:val="004A1A1B"/>
    <w:rsid w:val="004A1AD6"/>
    <w:rsid w:val="004A1CE6"/>
    <w:rsid w:val="004A37F2"/>
    <w:rsid w:val="004A3AD1"/>
    <w:rsid w:val="004A49D5"/>
    <w:rsid w:val="004A65C2"/>
    <w:rsid w:val="004A69ED"/>
    <w:rsid w:val="004A6CAA"/>
    <w:rsid w:val="004A73B8"/>
    <w:rsid w:val="004A7CB7"/>
    <w:rsid w:val="004B026E"/>
    <w:rsid w:val="004B03F9"/>
    <w:rsid w:val="004B0612"/>
    <w:rsid w:val="004B0E21"/>
    <w:rsid w:val="004B1237"/>
    <w:rsid w:val="004B1F4F"/>
    <w:rsid w:val="004B20A3"/>
    <w:rsid w:val="004B23B4"/>
    <w:rsid w:val="004B2CC7"/>
    <w:rsid w:val="004B2F8B"/>
    <w:rsid w:val="004B30FA"/>
    <w:rsid w:val="004B36F8"/>
    <w:rsid w:val="004B5F42"/>
    <w:rsid w:val="004B6016"/>
    <w:rsid w:val="004B603F"/>
    <w:rsid w:val="004B65DB"/>
    <w:rsid w:val="004B67DB"/>
    <w:rsid w:val="004B730B"/>
    <w:rsid w:val="004C0290"/>
    <w:rsid w:val="004C08EE"/>
    <w:rsid w:val="004C129E"/>
    <w:rsid w:val="004C2FD3"/>
    <w:rsid w:val="004C3318"/>
    <w:rsid w:val="004C3D78"/>
    <w:rsid w:val="004C3DD7"/>
    <w:rsid w:val="004C4D43"/>
    <w:rsid w:val="004C613A"/>
    <w:rsid w:val="004C6DEC"/>
    <w:rsid w:val="004C701B"/>
    <w:rsid w:val="004C72BD"/>
    <w:rsid w:val="004C78A7"/>
    <w:rsid w:val="004C78AD"/>
    <w:rsid w:val="004C7E5A"/>
    <w:rsid w:val="004D1335"/>
    <w:rsid w:val="004D2421"/>
    <w:rsid w:val="004D33A0"/>
    <w:rsid w:val="004D45B9"/>
    <w:rsid w:val="004D5167"/>
    <w:rsid w:val="004D53D9"/>
    <w:rsid w:val="004D5A15"/>
    <w:rsid w:val="004D5FA0"/>
    <w:rsid w:val="004D635C"/>
    <w:rsid w:val="004D6570"/>
    <w:rsid w:val="004D725E"/>
    <w:rsid w:val="004E10C1"/>
    <w:rsid w:val="004E13A7"/>
    <w:rsid w:val="004E191E"/>
    <w:rsid w:val="004E394E"/>
    <w:rsid w:val="004E3F66"/>
    <w:rsid w:val="004E4A50"/>
    <w:rsid w:val="004E4EB7"/>
    <w:rsid w:val="004E5684"/>
    <w:rsid w:val="004E6DD7"/>
    <w:rsid w:val="004E6EC2"/>
    <w:rsid w:val="004F0246"/>
    <w:rsid w:val="004F0262"/>
    <w:rsid w:val="004F0CC8"/>
    <w:rsid w:val="004F0EBA"/>
    <w:rsid w:val="004F1C49"/>
    <w:rsid w:val="004F23C0"/>
    <w:rsid w:val="004F2908"/>
    <w:rsid w:val="004F2B91"/>
    <w:rsid w:val="004F3B0B"/>
    <w:rsid w:val="004F3F56"/>
    <w:rsid w:val="004F4A5A"/>
    <w:rsid w:val="004F4BDF"/>
    <w:rsid w:val="00501654"/>
    <w:rsid w:val="00501E1A"/>
    <w:rsid w:val="00502437"/>
    <w:rsid w:val="00502AE7"/>
    <w:rsid w:val="00502F9D"/>
    <w:rsid w:val="005059BA"/>
    <w:rsid w:val="005069CB"/>
    <w:rsid w:val="00510786"/>
    <w:rsid w:val="0051306C"/>
    <w:rsid w:val="00513ADD"/>
    <w:rsid w:val="00514D47"/>
    <w:rsid w:val="005159A1"/>
    <w:rsid w:val="00516419"/>
    <w:rsid w:val="00516E30"/>
    <w:rsid w:val="005174FC"/>
    <w:rsid w:val="00517611"/>
    <w:rsid w:val="005178D6"/>
    <w:rsid w:val="005201A2"/>
    <w:rsid w:val="00521130"/>
    <w:rsid w:val="00521AE3"/>
    <w:rsid w:val="00523FAD"/>
    <w:rsid w:val="0052482E"/>
    <w:rsid w:val="00524CAF"/>
    <w:rsid w:val="00524EF7"/>
    <w:rsid w:val="00525E95"/>
    <w:rsid w:val="00526A41"/>
    <w:rsid w:val="00527CFD"/>
    <w:rsid w:val="005300A9"/>
    <w:rsid w:val="005319AA"/>
    <w:rsid w:val="00532846"/>
    <w:rsid w:val="00533B0B"/>
    <w:rsid w:val="00535409"/>
    <w:rsid w:val="005354B8"/>
    <w:rsid w:val="005354F3"/>
    <w:rsid w:val="00535FDA"/>
    <w:rsid w:val="0053630D"/>
    <w:rsid w:val="005369A9"/>
    <w:rsid w:val="0054039C"/>
    <w:rsid w:val="005408BC"/>
    <w:rsid w:val="0054145A"/>
    <w:rsid w:val="00541F03"/>
    <w:rsid w:val="00542005"/>
    <w:rsid w:val="00544F33"/>
    <w:rsid w:val="00545C75"/>
    <w:rsid w:val="00545EC0"/>
    <w:rsid w:val="005472D4"/>
    <w:rsid w:val="0054780B"/>
    <w:rsid w:val="0055239B"/>
    <w:rsid w:val="0055390B"/>
    <w:rsid w:val="005556B3"/>
    <w:rsid w:val="00555987"/>
    <w:rsid w:val="00555B16"/>
    <w:rsid w:val="00556F88"/>
    <w:rsid w:val="00557201"/>
    <w:rsid w:val="005576B5"/>
    <w:rsid w:val="00557A11"/>
    <w:rsid w:val="0056058A"/>
    <w:rsid w:val="00560DE7"/>
    <w:rsid w:val="00560E29"/>
    <w:rsid w:val="00561CEA"/>
    <w:rsid w:val="005627E1"/>
    <w:rsid w:val="005628A0"/>
    <w:rsid w:val="00562F66"/>
    <w:rsid w:val="0056322C"/>
    <w:rsid w:val="005638E6"/>
    <w:rsid w:val="005648C2"/>
    <w:rsid w:val="005661FE"/>
    <w:rsid w:val="00566567"/>
    <w:rsid w:val="005675FF"/>
    <w:rsid w:val="00567FCF"/>
    <w:rsid w:val="00571715"/>
    <w:rsid w:val="00572245"/>
    <w:rsid w:val="005735DE"/>
    <w:rsid w:val="005735E4"/>
    <w:rsid w:val="005743A7"/>
    <w:rsid w:val="00574916"/>
    <w:rsid w:val="00574F80"/>
    <w:rsid w:val="00576EAC"/>
    <w:rsid w:val="0057788C"/>
    <w:rsid w:val="005807B5"/>
    <w:rsid w:val="0058081F"/>
    <w:rsid w:val="005815AF"/>
    <w:rsid w:val="00582124"/>
    <w:rsid w:val="0058231F"/>
    <w:rsid w:val="00583CD0"/>
    <w:rsid w:val="005842E2"/>
    <w:rsid w:val="00586573"/>
    <w:rsid w:val="00586D46"/>
    <w:rsid w:val="00586F2E"/>
    <w:rsid w:val="00591A5C"/>
    <w:rsid w:val="00593113"/>
    <w:rsid w:val="00593366"/>
    <w:rsid w:val="00593916"/>
    <w:rsid w:val="0059592C"/>
    <w:rsid w:val="005A0775"/>
    <w:rsid w:val="005A19AB"/>
    <w:rsid w:val="005A1F1C"/>
    <w:rsid w:val="005A40A4"/>
    <w:rsid w:val="005A4425"/>
    <w:rsid w:val="005A448F"/>
    <w:rsid w:val="005A50C1"/>
    <w:rsid w:val="005A6483"/>
    <w:rsid w:val="005A6581"/>
    <w:rsid w:val="005A6B19"/>
    <w:rsid w:val="005A7A97"/>
    <w:rsid w:val="005A7BB7"/>
    <w:rsid w:val="005B01BF"/>
    <w:rsid w:val="005B160D"/>
    <w:rsid w:val="005B18F0"/>
    <w:rsid w:val="005B1AE8"/>
    <w:rsid w:val="005B22B0"/>
    <w:rsid w:val="005B2C47"/>
    <w:rsid w:val="005B3044"/>
    <w:rsid w:val="005B35AF"/>
    <w:rsid w:val="005B3B45"/>
    <w:rsid w:val="005B3D29"/>
    <w:rsid w:val="005B6477"/>
    <w:rsid w:val="005B6C8A"/>
    <w:rsid w:val="005C1F77"/>
    <w:rsid w:val="005C2559"/>
    <w:rsid w:val="005C2B97"/>
    <w:rsid w:val="005C4213"/>
    <w:rsid w:val="005C4FD8"/>
    <w:rsid w:val="005C5817"/>
    <w:rsid w:val="005C591D"/>
    <w:rsid w:val="005C6C45"/>
    <w:rsid w:val="005C6D33"/>
    <w:rsid w:val="005C74EA"/>
    <w:rsid w:val="005D0CE5"/>
    <w:rsid w:val="005D16A1"/>
    <w:rsid w:val="005D1B0B"/>
    <w:rsid w:val="005D1F7F"/>
    <w:rsid w:val="005D268F"/>
    <w:rsid w:val="005D34A4"/>
    <w:rsid w:val="005D356B"/>
    <w:rsid w:val="005D35A9"/>
    <w:rsid w:val="005D3F25"/>
    <w:rsid w:val="005D43AC"/>
    <w:rsid w:val="005D54FF"/>
    <w:rsid w:val="005D606A"/>
    <w:rsid w:val="005D6C8B"/>
    <w:rsid w:val="005D75DA"/>
    <w:rsid w:val="005E17B4"/>
    <w:rsid w:val="005E1B01"/>
    <w:rsid w:val="005E1B9E"/>
    <w:rsid w:val="005E1DCB"/>
    <w:rsid w:val="005E2137"/>
    <w:rsid w:val="005E2371"/>
    <w:rsid w:val="005E2B49"/>
    <w:rsid w:val="005E2DEF"/>
    <w:rsid w:val="005E49E3"/>
    <w:rsid w:val="005E4AFC"/>
    <w:rsid w:val="005E5D2C"/>
    <w:rsid w:val="005E6054"/>
    <w:rsid w:val="005F00E0"/>
    <w:rsid w:val="005F059D"/>
    <w:rsid w:val="005F09BF"/>
    <w:rsid w:val="005F0D52"/>
    <w:rsid w:val="005F12A4"/>
    <w:rsid w:val="005F1467"/>
    <w:rsid w:val="005F1952"/>
    <w:rsid w:val="005F1EBE"/>
    <w:rsid w:val="005F26F3"/>
    <w:rsid w:val="005F4426"/>
    <w:rsid w:val="005F4C63"/>
    <w:rsid w:val="005F5406"/>
    <w:rsid w:val="005F557A"/>
    <w:rsid w:val="005F6BC3"/>
    <w:rsid w:val="005F6DB3"/>
    <w:rsid w:val="005F74AC"/>
    <w:rsid w:val="0060088B"/>
    <w:rsid w:val="00601B1C"/>
    <w:rsid w:val="00601BAF"/>
    <w:rsid w:val="00601F7F"/>
    <w:rsid w:val="006058FA"/>
    <w:rsid w:val="00612D52"/>
    <w:rsid w:val="006134C1"/>
    <w:rsid w:val="00614AF0"/>
    <w:rsid w:val="00614C24"/>
    <w:rsid w:val="00616257"/>
    <w:rsid w:val="0061690E"/>
    <w:rsid w:val="0062029B"/>
    <w:rsid w:val="00622E1C"/>
    <w:rsid w:val="00623240"/>
    <w:rsid w:val="00623E79"/>
    <w:rsid w:val="00623F69"/>
    <w:rsid w:val="006242F1"/>
    <w:rsid w:val="00624B57"/>
    <w:rsid w:val="00625C26"/>
    <w:rsid w:val="00627253"/>
    <w:rsid w:val="00627305"/>
    <w:rsid w:val="00627779"/>
    <w:rsid w:val="00630042"/>
    <w:rsid w:val="006302BB"/>
    <w:rsid w:val="00630666"/>
    <w:rsid w:val="00630D62"/>
    <w:rsid w:val="00631AAB"/>
    <w:rsid w:val="006329A7"/>
    <w:rsid w:val="00633436"/>
    <w:rsid w:val="006345DD"/>
    <w:rsid w:val="006359FF"/>
    <w:rsid w:val="00635BB8"/>
    <w:rsid w:val="006362C1"/>
    <w:rsid w:val="00636820"/>
    <w:rsid w:val="006368DF"/>
    <w:rsid w:val="006371B2"/>
    <w:rsid w:val="00637C58"/>
    <w:rsid w:val="00637EB6"/>
    <w:rsid w:val="00642F4B"/>
    <w:rsid w:val="006448E8"/>
    <w:rsid w:val="00644EAA"/>
    <w:rsid w:val="006461C9"/>
    <w:rsid w:val="006461D9"/>
    <w:rsid w:val="00650701"/>
    <w:rsid w:val="0065444F"/>
    <w:rsid w:val="00654601"/>
    <w:rsid w:val="006548D2"/>
    <w:rsid w:val="006573ED"/>
    <w:rsid w:val="00657B68"/>
    <w:rsid w:val="00657C05"/>
    <w:rsid w:val="00660C10"/>
    <w:rsid w:val="00661646"/>
    <w:rsid w:val="0066197C"/>
    <w:rsid w:val="00661C40"/>
    <w:rsid w:val="00662E64"/>
    <w:rsid w:val="00662EE7"/>
    <w:rsid w:val="00663C0A"/>
    <w:rsid w:val="00663EC7"/>
    <w:rsid w:val="00664BE3"/>
    <w:rsid w:val="00664F86"/>
    <w:rsid w:val="006677BE"/>
    <w:rsid w:val="006722A7"/>
    <w:rsid w:val="006723D8"/>
    <w:rsid w:val="006741DB"/>
    <w:rsid w:val="006749B0"/>
    <w:rsid w:val="00675104"/>
    <w:rsid w:val="00675972"/>
    <w:rsid w:val="00677C07"/>
    <w:rsid w:val="00680A82"/>
    <w:rsid w:val="00680EC0"/>
    <w:rsid w:val="00681C01"/>
    <w:rsid w:val="00681EB0"/>
    <w:rsid w:val="006827C8"/>
    <w:rsid w:val="0068360A"/>
    <w:rsid w:val="00683734"/>
    <w:rsid w:val="00683838"/>
    <w:rsid w:val="006845E9"/>
    <w:rsid w:val="0068583F"/>
    <w:rsid w:val="00685C9B"/>
    <w:rsid w:val="0068618D"/>
    <w:rsid w:val="0068706E"/>
    <w:rsid w:val="00687433"/>
    <w:rsid w:val="00690BC6"/>
    <w:rsid w:val="006925FF"/>
    <w:rsid w:val="006926EC"/>
    <w:rsid w:val="00692A26"/>
    <w:rsid w:val="00692EEE"/>
    <w:rsid w:val="006950AE"/>
    <w:rsid w:val="006956FA"/>
    <w:rsid w:val="0069762D"/>
    <w:rsid w:val="006A0F7E"/>
    <w:rsid w:val="006A1B7B"/>
    <w:rsid w:val="006A2F29"/>
    <w:rsid w:val="006A3797"/>
    <w:rsid w:val="006A417D"/>
    <w:rsid w:val="006A4ED0"/>
    <w:rsid w:val="006A56A3"/>
    <w:rsid w:val="006A71E1"/>
    <w:rsid w:val="006A75F8"/>
    <w:rsid w:val="006A7F86"/>
    <w:rsid w:val="006B0A08"/>
    <w:rsid w:val="006B2F16"/>
    <w:rsid w:val="006B4582"/>
    <w:rsid w:val="006B5A8A"/>
    <w:rsid w:val="006B783F"/>
    <w:rsid w:val="006B7C66"/>
    <w:rsid w:val="006B7E25"/>
    <w:rsid w:val="006C1A8D"/>
    <w:rsid w:val="006C3708"/>
    <w:rsid w:val="006C4727"/>
    <w:rsid w:val="006C4CD7"/>
    <w:rsid w:val="006C539A"/>
    <w:rsid w:val="006C5B24"/>
    <w:rsid w:val="006C6350"/>
    <w:rsid w:val="006C6381"/>
    <w:rsid w:val="006C67EB"/>
    <w:rsid w:val="006C7C13"/>
    <w:rsid w:val="006D066C"/>
    <w:rsid w:val="006D0DD4"/>
    <w:rsid w:val="006D1388"/>
    <w:rsid w:val="006D2F41"/>
    <w:rsid w:val="006D4E2B"/>
    <w:rsid w:val="006D6556"/>
    <w:rsid w:val="006D680E"/>
    <w:rsid w:val="006D6842"/>
    <w:rsid w:val="006D6B6C"/>
    <w:rsid w:val="006E24AE"/>
    <w:rsid w:val="006E31F8"/>
    <w:rsid w:val="006E38B1"/>
    <w:rsid w:val="006E52C4"/>
    <w:rsid w:val="006E6A82"/>
    <w:rsid w:val="006E774B"/>
    <w:rsid w:val="006F1655"/>
    <w:rsid w:val="006F2168"/>
    <w:rsid w:val="006F23FB"/>
    <w:rsid w:val="006F2659"/>
    <w:rsid w:val="006F26B8"/>
    <w:rsid w:val="006F3991"/>
    <w:rsid w:val="006F4105"/>
    <w:rsid w:val="006F4B0C"/>
    <w:rsid w:val="006F4C86"/>
    <w:rsid w:val="006F55F1"/>
    <w:rsid w:val="006F564E"/>
    <w:rsid w:val="006F5A04"/>
    <w:rsid w:val="006F69C9"/>
    <w:rsid w:val="00701486"/>
    <w:rsid w:val="00701EE5"/>
    <w:rsid w:val="00702379"/>
    <w:rsid w:val="0070300C"/>
    <w:rsid w:val="007034EF"/>
    <w:rsid w:val="007037F3"/>
    <w:rsid w:val="0070412E"/>
    <w:rsid w:val="0070438A"/>
    <w:rsid w:val="00704BE4"/>
    <w:rsid w:val="00704E62"/>
    <w:rsid w:val="00704E6F"/>
    <w:rsid w:val="00705D19"/>
    <w:rsid w:val="00706A60"/>
    <w:rsid w:val="007077D6"/>
    <w:rsid w:val="0071104A"/>
    <w:rsid w:val="00711303"/>
    <w:rsid w:val="00713352"/>
    <w:rsid w:val="00713365"/>
    <w:rsid w:val="00715CA9"/>
    <w:rsid w:val="007166AD"/>
    <w:rsid w:val="00716F77"/>
    <w:rsid w:val="007179A7"/>
    <w:rsid w:val="00721284"/>
    <w:rsid w:val="007213EE"/>
    <w:rsid w:val="00721469"/>
    <w:rsid w:val="00721693"/>
    <w:rsid w:val="00723251"/>
    <w:rsid w:val="0072348A"/>
    <w:rsid w:val="00725271"/>
    <w:rsid w:val="00726285"/>
    <w:rsid w:val="00726DBF"/>
    <w:rsid w:val="0072755F"/>
    <w:rsid w:val="0073073B"/>
    <w:rsid w:val="00731ED5"/>
    <w:rsid w:val="00732745"/>
    <w:rsid w:val="0073321D"/>
    <w:rsid w:val="0073336C"/>
    <w:rsid w:val="00734313"/>
    <w:rsid w:val="007344D5"/>
    <w:rsid w:val="007348E7"/>
    <w:rsid w:val="0073668C"/>
    <w:rsid w:val="00736D45"/>
    <w:rsid w:val="00737BE9"/>
    <w:rsid w:val="007400B5"/>
    <w:rsid w:val="007401AF"/>
    <w:rsid w:val="00740376"/>
    <w:rsid w:val="00741084"/>
    <w:rsid w:val="007416AB"/>
    <w:rsid w:val="007418D1"/>
    <w:rsid w:val="00742800"/>
    <w:rsid w:val="00742A31"/>
    <w:rsid w:val="00742F99"/>
    <w:rsid w:val="0074322C"/>
    <w:rsid w:val="00743EEB"/>
    <w:rsid w:val="00743F74"/>
    <w:rsid w:val="00744E33"/>
    <w:rsid w:val="007450D9"/>
    <w:rsid w:val="00746254"/>
    <w:rsid w:val="00747B53"/>
    <w:rsid w:val="0075074D"/>
    <w:rsid w:val="007515AB"/>
    <w:rsid w:val="007516AD"/>
    <w:rsid w:val="00751FBF"/>
    <w:rsid w:val="00752C06"/>
    <w:rsid w:val="0075311A"/>
    <w:rsid w:val="00753C50"/>
    <w:rsid w:val="00753D85"/>
    <w:rsid w:val="00755EF6"/>
    <w:rsid w:val="00756571"/>
    <w:rsid w:val="00756A1B"/>
    <w:rsid w:val="007572AF"/>
    <w:rsid w:val="007608B8"/>
    <w:rsid w:val="007637F9"/>
    <w:rsid w:val="00763EA8"/>
    <w:rsid w:val="00765506"/>
    <w:rsid w:val="007675FC"/>
    <w:rsid w:val="0077082D"/>
    <w:rsid w:val="00770ACC"/>
    <w:rsid w:val="00771D55"/>
    <w:rsid w:val="0077206E"/>
    <w:rsid w:val="00772531"/>
    <w:rsid w:val="00772EB9"/>
    <w:rsid w:val="00774126"/>
    <w:rsid w:val="007751FE"/>
    <w:rsid w:val="00775218"/>
    <w:rsid w:val="007759E6"/>
    <w:rsid w:val="00776330"/>
    <w:rsid w:val="007767C7"/>
    <w:rsid w:val="00776869"/>
    <w:rsid w:val="007769A8"/>
    <w:rsid w:val="00780705"/>
    <w:rsid w:val="00780BE2"/>
    <w:rsid w:val="00782AB8"/>
    <w:rsid w:val="00783138"/>
    <w:rsid w:val="00783981"/>
    <w:rsid w:val="007906B4"/>
    <w:rsid w:val="00791CF6"/>
    <w:rsid w:val="007939AA"/>
    <w:rsid w:val="00795973"/>
    <w:rsid w:val="007963FE"/>
    <w:rsid w:val="007964E6"/>
    <w:rsid w:val="00796BD6"/>
    <w:rsid w:val="00797672"/>
    <w:rsid w:val="00797F73"/>
    <w:rsid w:val="007A0D6E"/>
    <w:rsid w:val="007A3F7B"/>
    <w:rsid w:val="007A4630"/>
    <w:rsid w:val="007A69CC"/>
    <w:rsid w:val="007A7C50"/>
    <w:rsid w:val="007B156A"/>
    <w:rsid w:val="007B263B"/>
    <w:rsid w:val="007B2DCC"/>
    <w:rsid w:val="007B3220"/>
    <w:rsid w:val="007B49FB"/>
    <w:rsid w:val="007B4E6A"/>
    <w:rsid w:val="007B60EA"/>
    <w:rsid w:val="007B645F"/>
    <w:rsid w:val="007B7A38"/>
    <w:rsid w:val="007C0BE5"/>
    <w:rsid w:val="007C1596"/>
    <w:rsid w:val="007C1E62"/>
    <w:rsid w:val="007C4AC7"/>
    <w:rsid w:val="007C4E71"/>
    <w:rsid w:val="007C59DC"/>
    <w:rsid w:val="007C609B"/>
    <w:rsid w:val="007D0A00"/>
    <w:rsid w:val="007D283B"/>
    <w:rsid w:val="007D2850"/>
    <w:rsid w:val="007D2A08"/>
    <w:rsid w:val="007D3933"/>
    <w:rsid w:val="007D3A56"/>
    <w:rsid w:val="007D4FF0"/>
    <w:rsid w:val="007D58EE"/>
    <w:rsid w:val="007D5996"/>
    <w:rsid w:val="007D61ED"/>
    <w:rsid w:val="007D710B"/>
    <w:rsid w:val="007E0A96"/>
    <w:rsid w:val="007E171F"/>
    <w:rsid w:val="007E17F3"/>
    <w:rsid w:val="007E1CC4"/>
    <w:rsid w:val="007E269D"/>
    <w:rsid w:val="007E33CC"/>
    <w:rsid w:val="007E4075"/>
    <w:rsid w:val="007E58CA"/>
    <w:rsid w:val="007E623E"/>
    <w:rsid w:val="007E6DBB"/>
    <w:rsid w:val="007E6FCC"/>
    <w:rsid w:val="007E7393"/>
    <w:rsid w:val="007F01AE"/>
    <w:rsid w:val="007F0BEA"/>
    <w:rsid w:val="007F15A4"/>
    <w:rsid w:val="007F2229"/>
    <w:rsid w:val="007F3410"/>
    <w:rsid w:val="007F4D6F"/>
    <w:rsid w:val="007F6514"/>
    <w:rsid w:val="007F7FFE"/>
    <w:rsid w:val="00800B8E"/>
    <w:rsid w:val="00800C9B"/>
    <w:rsid w:val="00801C6F"/>
    <w:rsid w:val="0080266E"/>
    <w:rsid w:val="00802A3E"/>
    <w:rsid w:val="00802BF5"/>
    <w:rsid w:val="00803DB9"/>
    <w:rsid w:val="00804873"/>
    <w:rsid w:val="00804ACC"/>
    <w:rsid w:val="00804E9E"/>
    <w:rsid w:val="00805453"/>
    <w:rsid w:val="008058A3"/>
    <w:rsid w:val="0080606D"/>
    <w:rsid w:val="00806262"/>
    <w:rsid w:val="00806F5F"/>
    <w:rsid w:val="00807638"/>
    <w:rsid w:val="00807B8A"/>
    <w:rsid w:val="0081067B"/>
    <w:rsid w:val="0081107F"/>
    <w:rsid w:val="00811225"/>
    <w:rsid w:val="00811EE1"/>
    <w:rsid w:val="0081225E"/>
    <w:rsid w:val="00812D73"/>
    <w:rsid w:val="0081339A"/>
    <w:rsid w:val="00813A3F"/>
    <w:rsid w:val="00813ADD"/>
    <w:rsid w:val="008150E2"/>
    <w:rsid w:val="0081547F"/>
    <w:rsid w:val="0081581E"/>
    <w:rsid w:val="008170A7"/>
    <w:rsid w:val="00817E99"/>
    <w:rsid w:val="00817F42"/>
    <w:rsid w:val="00820013"/>
    <w:rsid w:val="008217A9"/>
    <w:rsid w:val="00821B91"/>
    <w:rsid w:val="00821BFA"/>
    <w:rsid w:val="008224CF"/>
    <w:rsid w:val="00822E3D"/>
    <w:rsid w:val="008235BE"/>
    <w:rsid w:val="0082392F"/>
    <w:rsid w:val="008254FB"/>
    <w:rsid w:val="00825982"/>
    <w:rsid w:val="00827658"/>
    <w:rsid w:val="0083073B"/>
    <w:rsid w:val="00830B60"/>
    <w:rsid w:val="00831056"/>
    <w:rsid w:val="008316E9"/>
    <w:rsid w:val="00831FF5"/>
    <w:rsid w:val="008326AE"/>
    <w:rsid w:val="00833554"/>
    <w:rsid w:val="00834665"/>
    <w:rsid w:val="00834C75"/>
    <w:rsid w:val="00835800"/>
    <w:rsid w:val="008358C4"/>
    <w:rsid w:val="00835D29"/>
    <w:rsid w:val="00836FCE"/>
    <w:rsid w:val="008433F9"/>
    <w:rsid w:val="00843805"/>
    <w:rsid w:val="00843E3F"/>
    <w:rsid w:val="008442EF"/>
    <w:rsid w:val="00844387"/>
    <w:rsid w:val="00844CB3"/>
    <w:rsid w:val="008456DB"/>
    <w:rsid w:val="008464E1"/>
    <w:rsid w:val="00846CC5"/>
    <w:rsid w:val="00850C54"/>
    <w:rsid w:val="00851C05"/>
    <w:rsid w:val="00852AFD"/>
    <w:rsid w:val="00854062"/>
    <w:rsid w:val="00854E6A"/>
    <w:rsid w:val="0085579F"/>
    <w:rsid w:val="00855D79"/>
    <w:rsid w:val="00855EFB"/>
    <w:rsid w:val="00857547"/>
    <w:rsid w:val="0086015E"/>
    <w:rsid w:val="0086051D"/>
    <w:rsid w:val="0086209E"/>
    <w:rsid w:val="008624F5"/>
    <w:rsid w:val="0086254E"/>
    <w:rsid w:val="008631FC"/>
    <w:rsid w:val="008635E4"/>
    <w:rsid w:val="00864263"/>
    <w:rsid w:val="00864BB6"/>
    <w:rsid w:val="00866A41"/>
    <w:rsid w:val="00866B25"/>
    <w:rsid w:val="00867C62"/>
    <w:rsid w:val="00870614"/>
    <w:rsid w:val="00871C16"/>
    <w:rsid w:val="00871F82"/>
    <w:rsid w:val="00872FD8"/>
    <w:rsid w:val="00873539"/>
    <w:rsid w:val="00873663"/>
    <w:rsid w:val="0087573B"/>
    <w:rsid w:val="00875A5F"/>
    <w:rsid w:val="00876012"/>
    <w:rsid w:val="008776FD"/>
    <w:rsid w:val="00882118"/>
    <w:rsid w:val="00882833"/>
    <w:rsid w:val="00882AF5"/>
    <w:rsid w:val="00882F8B"/>
    <w:rsid w:val="00883592"/>
    <w:rsid w:val="008839F0"/>
    <w:rsid w:val="00883AC4"/>
    <w:rsid w:val="008848CE"/>
    <w:rsid w:val="00885028"/>
    <w:rsid w:val="00885387"/>
    <w:rsid w:val="00885A45"/>
    <w:rsid w:val="0088671D"/>
    <w:rsid w:val="00887927"/>
    <w:rsid w:val="00887D9D"/>
    <w:rsid w:val="00890424"/>
    <w:rsid w:val="008906E2"/>
    <w:rsid w:val="00891682"/>
    <w:rsid w:val="008917EF"/>
    <w:rsid w:val="00892B5E"/>
    <w:rsid w:val="00892FC4"/>
    <w:rsid w:val="00893461"/>
    <w:rsid w:val="0089354F"/>
    <w:rsid w:val="008948FF"/>
    <w:rsid w:val="008951A5"/>
    <w:rsid w:val="008A05A9"/>
    <w:rsid w:val="008A18C8"/>
    <w:rsid w:val="008A2300"/>
    <w:rsid w:val="008A2C9A"/>
    <w:rsid w:val="008A37AA"/>
    <w:rsid w:val="008A3FD0"/>
    <w:rsid w:val="008A4E98"/>
    <w:rsid w:val="008A6DBE"/>
    <w:rsid w:val="008B022B"/>
    <w:rsid w:val="008B0CE5"/>
    <w:rsid w:val="008B174E"/>
    <w:rsid w:val="008B26C6"/>
    <w:rsid w:val="008B3338"/>
    <w:rsid w:val="008B4E66"/>
    <w:rsid w:val="008B5192"/>
    <w:rsid w:val="008B6391"/>
    <w:rsid w:val="008B6618"/>
    <w:rsid w:val="008B6680"/>
    <w:rsid w:val="008C01FA"/>
    <w:rsid w:val="008C06FA"/>
    <w:rsid w:val="008C08A2"/>
    <w:rsid w:val="008C0C3F"/>
    <w:rsid w:val="008C1460"/>
    <w:rsid w:val="008C200D"/>
    <w:rsid w:val="008C2ED7"/>
    <w:rsid w:val="008C30E4"/>
    <w:rsid w:val="008C3614"/>
    <w:rsid w:val="008C40FD"/>
    <w:rsid w:val="008C5B81"/>
    <w:rsid w:val="008C6314"/>
    <w:rsid w:val="008C673A"/>
    <w:rsid w:val="008C76F6"/>
    <w:rsid w:val="008C7CD0"/>
    <w:rsid w:val="008D0E35"/>
    <w:rsid w:val="008D0EA0"/>
    <w:rsid w:val="008D20EF"/>
    <w:rsid w:val="008D249E"/>
    <w:rsid w:val="008D3E3D"/>
    <w:rsid w:val="008D3EFD"/>
    <w:rsid w:val="008D44A6"/>
    <w:rsid w:val="008D5BCA"/>
    <w:rsid w:val="008E0786"/>
    <w:rsid w:val="008E229E"/>
    <w:rsid w:val="008E3537"/>
    <w:rsid w:val="008E4772"/>
    <w:rsid w:val="008E4BB4"/>
    <w:rsid w:val="008E5310"/>
    <w:rsid w:val="008E5577"/>
    <w:rsid w:val="008E5F5F"/>
    <w:rsid w:val="008E6CD3"/>
    <w:rsid w:val="008E7449"/>
    <w:rsid w:val="008E7D15"/>
    <w:rsid w:val="008F039F"/>
    <w:rsid w:val="008F03CB"/>
    <w:rsid w:val="008F1597"/>
    <w:rsid w:val="008F33AF"/>
    <w:rsid w:val="008F600F"/>
    <w:rsid w:val="008F6062"/>
    <w:rsid w:val="008F7360"/>
    <w:rsid w:val="008F7983"/>
    <w:rsid w:val="0090098B"/>
    <w:rsid w:val="00900FC9"/>
    <w:rsid w:val="0090172D"/>
    <w:rsid w:val="009018CF"/>
    <w:rsid w:val="009027B2"/>
    <w:rsid w:val="00902F59"/>
    <w:rsid w:val="00903E28"/>
    <w:rsid w:val="00903FC2"/>
    <w:rsid w:val="00903FFA"/>
    <w:rsid w:val="00905E0D"/>
    <w:rsid w:val="00906142"/>
    <w:rsid w:val="009069AD"/>
    <w:rsid w:val="00906C95"/>
    <w:rsid w:val="00907594"/>
    <w:rsid w:val="0091000E"/>
    <w:rsid w:val="0091093B"/>
    <w:rsid w:val="00910D79"/>
    <w:rsid w:val="00911729"/>
    <w:rsid w:val="00912558"/>
    <w:rsid w:val="00912D80"/>
    <w:rsid w:val="0091302F"/>
    <w:rsid w:val="00914CEB"/>
    <w:rsid w:val="00914F51"/>
    <w:rsid w:val="00915413"/>
    <w:rsid w:val="00915B33"/>
    <w:rsid w:val="00915E15"/>
    <w:rsid w:val="0091606B"/>
    <w:rsid w:val="0091647F"/>
    <w:rsid w:val="00916724"/>
    <w:rsid w:val="00920C10"/>
    <w:rsid w:val="00920F13"/>
    <w:rsid w:val="00922472"/>
    <w:rsid w:val="00922AAB"/>
    <w:rsid w:val="00923E2C"/>
    <w:rsid w:val="00925EB2"/>
    <w:rsid w:val="009263BB"/>
    <w:rsid w:val="0092649B"/>
    <w:rsid w:val="00926D34"/>
    <w:rsid w:val="009275CE"/>
    <w:rsid w:val="0093096B"/>
    <w:rsid w:val="00930CD2"/>
    <w:rsid w:val="0093138D"/>
    <w:rsid w:val="00931DBE"/>
    <w:rsid w:val="009354C1"/>
    <w:rsid w:val="00936F0B"/>
    <w:rsid w:val="009409A6"/>
    <w:rsid w:val="00940B00"/>
    <w:rsid w:val="00942666"/>
    <w:rsid w:val="00944E99"/>
    <w:rsid w:val="00944F73"/>
    <w:rsid w:val="00945338"/>
    <w:rsid w:val="00946543"/>
    <w:rsid w:val="00946975"/>
    <w:rsid w:val="009473EF"/>
    <w:rsid w:val="009500AB"/>
    <w:rsid w:val="00951960"/>
    <w:rsid w:val="00952D5F"/>
    <w:rsid w:val="009555B7"/>
    <w:rsid w:val="00956395"/>
    <w:rsid w:val="00963CA6"/>
    <w:rsid w:val="00966813"/>
    <w:rsid w:val="00967E7A"/>
    <w:rsid w:val="0097227F"/>
    <w:rsid w:val="00973EC5"/>
    <w:rsid w:val="009741F9"/>
    <w:rsid w:val="009762FC"/>
    <w:rsid w:val="00976A90"/>
    <w:rsid w:val="00980A40"/>
    <w:rsid w:val="009815AB"/>
    <w:rsid w:val="009833BB"/>
    <w:rsid w:val="0098387D"/>
    <w:rsid w:val="009849D0"/>
    <w:rsid w:val="00985201"/>
    <w:rsid w:val="0098637C"/>
    <w:rsid w:val="00986BC2"/>
    <w:rsid w:val="00986EED"/>
    <w:rsid w:val="00987903"/>
    <w:rsid w:val="009900EB"/>
    <w:rsid w:val="00990641"/>
    <w:rsid w:val="0099107D"/>
    <w:rsid w:val="00993B6E"/>
    <w:rsid w:val="009947D2"/>
    <w:rsid w:val="009954CB"/>
    <w:rsid w:val="009955AA"/>
    <w:rsid w:val="00995899"/>
    <w:rsid w:val="00997450"/>
    <w:rsid w:val="009A0100"/>
    <w:rsid w:val="009A0F78"/>
    <w:rsid w:val="009A1F92"/>
    <w:rsid w:val="009A2D9A"/>
    <w:rsid w:val="009A358C"/>
    <w:rsid w:val="009A3F11"/>
    <w:rsid w:val="009A47A7"/>
    <w:rsid w:val="009A5997"/>
    <w:rsid w:val="009A6217"/>
    <w:rsid w:val="009A6933"/>
    <w:rsid w:val="009A6963"/>
    <w:rsid w:val="009A6B2B"/>
    <w:rsid w:val="009A6E00"/>
    <w:rsid w:val="009B1C89"/>
    <w:rsid w:val="009B290F"/>
    <w:rsid w:val="009B2D55"/>
    <w:rsid w:val="009B3AF2"/>
    <w:rsid w:val="009B4D19"/>
    <w:rsid w:val="009B7853"/>
    <w:rsid w:val="009B7944"/>
    <w:rsid w:val="009C0FBB"/>
    <w:rsid w:val="009C1189"/>
    <w:rsid w:val="009C185E"/>
    <w:rsid w:val="009C1929"/>
    <w:rsid w:val="009C2387"/>
    <w:rsid w:val="009C2589"/>
    <w:rsid w:val="009C2CF2"/>
    <w:rsid w:val="009C3B28"/>
    <w:rsid w:val="009C4B45"/>
    <w:rsid w:val="009C4C98"/>
    <w:rsid w:val="009C6B32"/>
    <w:rsid w:val="009C7783"/>
    <w:rsid w:val="009D08A1"/>
    <w:rsid w:val="009D09EA"/>
    <w:rsid w:val="009D20F5"/>
    <w:rsid w:val="009D3F6A"/>
    <w:rsid w:val="009D5077"/>
    <w:rsid w:val="009D50A7"/>
    <w:rsid w:val="009D6BCE"/>
    <w:rsid w:val="009D6F5F"/>
    <w:rsid w:val="009E2616"/>
    <w:rsid w:val="009E4E03"/>
    <w:rsid w:val="009F00BF"/>
    <w:rsid w:val="009F0751"/>
    <w:rsid w:val="009F07DE"/>
    <w:rsid w:val="009F23C0"/>
    <w:rsid w:val="009F34E1"/>
    <w:rsid w:val="009F3525"/>
    <w:rsid w:val="009F4282"/>
    <w:rsid w:val="009F4C1F"/>
    <w:rsid w:val="009F5D92"/>
    <w:rsid w:val="009F666F"/>
    <w:rsid w:val="009F680A"/>
    <w:rsid w:val="009F694D"/>
    <w:rsid w:val="009F78A5"/>
    <w:rsid w:val="00A001F0"/>
    <w:rsid w:val="00A01DF2"/>
    <w:rsid w:val="00A0216A"/>
    <w:rsid w:val="00A02FED"/>
    <w:rsid w:val="00A03481"/>
    <w:rsid w:val="00A04689"/>
    <w:rsid w:val="00A05419"/>
    <w:rsid w:val="00A054C0"/>
    <w:rsid w:val="00A05C7E"/>
    <w:rsid w:val="00A06CD5"/>
    <w:rsid w:val="00A06F23"/>
    <w:rsid w:val="00A10242"/>
    <w:rsid w:val="00A11396"/>
    <w:rsid w:val="00A12027"/>
    <w:rsid w:val="00A124FD"/>
    <w:rsid w:val="00A13717"/>
    <w:rsid w:val="00A139E4"/>
    <w:rsid w:val="00A147E8"/>
    <w:rsid w:val="00A16A75"/>
    <w:rsid w:val="00A16C65"/>
    <w:rsid w:val="00A173CB"/>
    <w:rsid w:val="00A20187"/>
    <w:rsid w:val="00A213BB"/>
    <w:rsid w:val="00A2162F"/>
    <w:rsid w:val="00A21D44"/>
    <w:rsid w:val="00A235E5"/>
    <w:rsid w:val="00A24153"/>
    <w:rsid w:val="00A24719"/>
    <w:rsid w:val="00A2553F"/>
    <w:rsid w:val="00A26EA1"/>
    <w:rsid w:val="00A27274"/>
    <w:rsid w:val="00A27E8D"/>
    <w:rsid w:val="00A303A7"/>
    <w:rsid w:val="00A30AA8"/>
    <w:rsid w:val="00A31D6B"/>
    <w:rsid w:val="00A32777"/>
    <w:rsid w:val="00A32E6D"/>
    <w:rsid w:val="00A33B66"/>
    <w:rsid w:val="00A34756"/>
    <w:rsid w:val="00A34A3E"/>
    <w:rsid w:val="00A34EFF"/>
    <w:rsid w:val="00A34F09"/>
    <w:rsid w:val="00A36973"/>
    <w:rsid w:val="00A36D72"/>
    <w:rsid w:val="00A422F2"/>
    <w:rsid w:val="00A42676"/>
    <w:rsid w:val="00A42C1C"/>
    <w:rsid w:val="00A43A45"/>
    <w:rsid w:val="00A4479C"/>
    <w:rsid w:val="00A500D9"/>
    <w:rsid w:val="00A50306"/>
    <w:rsid w:val="00A51B54"/>
    <w:rsid w:val="00A51BC1"/>
    <w:rsid w:val="00A51E93"/>
    <w:rsid w:val="00A5386A"/>
    <w:rsid w:val="00A53BDF"/>
    <w:rsid w:val="00A53E86"/>
    <w:rsid w:val="00A54063"/>
    <w:rsid w:val="00A542CE"/>
    <w:rsid w:val="00A543D0"/>
    <w:rsid w:val="00A5472B"/>
    <w:rsid w:val="00A549A5"/>
    <w:rsid w:val="00A57990"/>
    <w:rsid w:val="00A57E28"/>
    <w:rsid w:val="00A6088A"/>
    <w:rsid w:val="00A62E1C"/>
    <w:rsid w:val="00A63E7B"/>
    <w:rsid w:val="00A662F0"/>
    <w:rsid w:val="00A66975"/>
    <w:rsid w:val="00A66C68"/>
    <w:rsid w:val="00A67B12"/>
    <w:rsid w:val="00A70290"/>
    <w:rsid w:val="00A708EF"/>
    <w:rsid w:val="00A7307F"/>
    <w:rsid w:val="00A74418"/>
    <w:rsid w:val="00A74964"/>
    <w:rsid w:val="00A75550"/>
    <w:rsid w:val="00A75AFA"/>
    <w:rsid w:val="00A7635C"/>
    <w:rsid w:val="00A76752"/>
    <w:rsid w:val="00A7682E"/>
    <w:rsid w:val="00A76919"/>
    <w:rsid w:val="00A76DFE"/>
    <w:rsid w:val="00A7704F"/>
    <w:rsid w:val="00A77BFC"/>
    <w:rsid w:val="00A77C2C"/>
    <w:rsid w:val="00A77DBB"/>
    <w:rsid w:val="00A80280"/>
    <w:rsid w:val="00A81062"/>
    <w:rsid w:val="00A822D2"/>
    <w:rsid w:val="00A8295F"/>
    <w:rsid w:val="00A83003"/>
    <w:rsid w:val="00A837D9"/>
    <w:rsid w:val="00A84283"/>
    <w:rsid w:val="00A84B79"/>
    <w:rsid w:val="00A85C9F"/>
    <w:rsid w:val="00A861A6"/>
    <w:rsid w:val="00A86ED7"/>
    <w:rsid w:val="00A87180"/>
    <w:rsid w:val="00A8772C"/>
    <w:rsid w:val="00A87DBA"/>
    <w:rsid w:val="00A90914"/>
    <w:rsid w:val="00A916D4"/>
    <w:rsid w:val="00A91FB8"/>
    <w:rsid w:val="00A951C2"/>
    <w:rsid w:val="00A95C37"/>
    <w:rsid w:val="00A9684A"/>
    <w:rsid w:val="00A96BFF"/>
    <w:rsid w:val="00A97467"/>
    <w:rsid w:val="00A97CF9"/>
    <w:rsid w:val="00AA2184"/>
    <w:rsid w:val="00AA45BF"/>
    <w:rsid w:val="00AA5100"/>
    <w:rsid w:val="00AA5264"/>
    <w:rsid w:val="00AA5BBF"/>
    <w:rsid w:val="00AA6B6C"/>
    <w:rsid w:val="00AA70A7"/>
    <w:rsid w:val="00AA76BB"/>
    <w:rsid w:val="00AB0D5D"/>
    <w:rsid w:val="00AB165E"/>
    <w:rsid w:val="00AB26D7"/>
    <w:rsid w:val="00AB28CD"/>
    <w:rsid w:val="00AB29E7"/>
    <w:rsid w:val="00AB2CBF"/>
    <w:rsid w:val="00AB32B0"/>
    <w:rsid w:val="00AB3B61"/>
    <w:rsid w:val="00AB4C39"/>
    <w:rsid w:val="00AB5BCD"/>
    <w:rsid w:val="00AC0BF1"/>
    <w:rsid w:val="00AC2ABA"/>
    <w:rsid w:val="00AC2BAF"/>
    <w:rsid w:val="00AC4F15"/>
    <w:rsid w:val="00AC5F19"/>
    <w:rsid w:val="00AC6131"/>
    <w:rsid w:val="00AC61F1"/>
    <w:rsid w:val="00AC6C3A"/>
    <w:rsid w:val="00AC6D22"/>
    <w:rsid w:val="00AC6D68"/>
    <w:rsid w:val="00AD0863"/>
    <w:rsid w:val="00AD09F0"/>
    <w:rsid w:val="00AD11A3"/>
    <w:rsid w:val="00AD253A"/>
    <w:rsid w:val="00AD33D5"/>
    <w:rsid w:val="00AD34B2"/>
    <w:rsid w:val="00AD4A42"/>
    <w:rsid w:val="00AD68AC"/>
    <w:rsid w:val="00AE134C"/>
    <w:rsid w:val="00AE1CBF"/>
    <w:rsid w:val="00AE2F74"/>
    <w:rsid w:val="00AE321B"/>
    <w:rsid w:val="00AE3387"/>
    <w:rsid w:val="00AE33B8"/>
    <w:rsid w:val="00AE37B5"/>
    <w:rsid w:val="00AE390C"/>
    <w:rsid w:val="00AE44AF"/>
    <w:rsid w:val="00AE4BD0"/>
    <w:rsid w:val="00AE5545"/>
    <w:rsid w:val="00AE5D49"/>
    <w:rsid w:val="00AE6C80"/>
    <w:rsid w:val="00AE6F82"/>
    <w:rsid w:val="00AF1CB5"/>
    <w:rsid w:val="00AF2892"/>
    <w:rsid w:val="00AF3783"/>
    <w:rsid w:val="00AF3A3F"/>
    <w:rsid w:val="00AF4F85"/>
    <w:rsid w:val="00AF5015"/>
    <w:rsid w:val="00AF5D74"/>
    <w:rsid w:val="00AF5DC0"/>
    <w:rsid w:val="00AF6344"/>
    <w:rsid w:val="00AF7CFD"/>
    <w:rsid w:val="00B00A4B"/>
    <w:rsid w:val="00B02333"/>
    <w:rsid w:val="00B02494"/>
    <w:rsid w:val="00B03EF8"/>
    <w:rsid w:val="00B04231"/>
    <w:rsid w:val="00B04483"/>
    <w:rsid w:val="00B04942"/>
    <w:rsid w:val="00B04F9C"/>
    <w:rsid w:val="00B0506E"/>
    <w:rsid w:val="00B05F10"/>
    <w:rsid w:val="00B05FA9"/>
    <w:rsid w:val="00B0618F"/>
    <w:rsid w:val="00B0673E"/>
    <w:rsid w:val="00B07A00"/>
    <w:rsid w:val="00B07A4E"/>
    <w:rsid w:val="00B10453"/>
    <w:rsid w:val="00B104D2"/>
    <w:rsid w:val="00B126F1"/>
    <w:rsid w:val="00B12864"/>
    <w:rsid w:val="00B12D66"/>
    <w:rsid w:val="00B14362"/>
    <w:rsid w:val="00B14423"/>
    <w:rsid w:val="00B144CC"/>
    <w:rsid w:val="00B14CAD"/>
    <w:rsid w:val="00B15933"/>
    <w:rsid w:val="00B15AAE"/>
    <w:rsid w:val="00B1653C"/>
    <w:rsid w:val="00B17513"/>
    <w:rsid w:val="00B20059"/>
    <w:rsid w:val="00B22471"/>
    <w:rsid w:val="00B2253B"/>
    <w:rsid w:val="00B2333A"/>
    <w:rsid w:val="00B23B13"/>
    <w:rsid w:val="00B2691F"/>
    <w:rsid w:val="00B3093B"/>
    <w:rsid w:val="00B33FFC"/>
    <w:rsid w:val="00B34600"/>
    <w:rsid w:val="00B35554"/>
    <w:rsid w:val="00B3571C"/>
    <w:rsid w:val="00B360A6"/>
    <w:rsid w:val="00B36F39"/>
    <w:rsid w:val="00B36FF1"/>
    <w:rsid w:val="00B40D2C"/>
    <w:rsid w:val="00B40E94"/>
    <w:rsid w:val="00B41ADA"/>
    <w:rsid w:val="00B42BA3"/>
    <w:rsid w:val="00B43093"/>
    <w:rsid w:val="00B4321B"/>
    <w:rsid w:val="00B43710"/>
    <w:rsid w:val="00B439BE"/>
    <w:rsid w:val="00B442A9"/>
    <w:rsid w:val="00B44DCC"/>
    <w:rsid w:val="00B513F1"/>
    <w:rsid w:val="00B51B43"/>
    <w:rsid w:val="00B521B8"/>
    <w:rsid w:val="00B52344"/>
    <w:rsid w:val="00B526FD"/>
    <w:rsid w:val="00B54B2B"/>
    <w:rsid w:val="00B5516E"/>
    <w:rsid w:val="00B5797B"/>
    <w:rsid w:val="00B62802"/>
    <w:rsid w:val="00B634DB"/>
    <w:rsid w:val="00B63D96"/>
    <w:rsid w:val="00B6494A"/>
    <w:rsid w:val="00B659C6"/>
    <w:rsid w:val="00B65CC6"/>
    <w:rsid w:val="00B6736A"/>
    <w:rsid w:val="00B67C1D"/>
    <w:rsid w:val="00B71DA6"/>
    <w:rsid w:val="00B72913"/>
    <w:rsid w:val="00B748E7"/>
    <w:rsid w:val="00B750EF"/>
    <w:rsid w:val="00B75246"/>
    <w:rsid w:val="00B75C62"/>
    <w:rsid w:val="00B75CFC"/>
    <w:rsid w:val="00B7619A"/>
    <w:rsid w:val="00B76256"/>
    <w:rsid w:val="00B76500"/>
    <w:rsid w:val="00B82818"/>
    <w:rsid w:val="00B84A75"/>
    <w:rsid w:val="00B85B8E"/>
    <w:rsid w:val="00B90A97"/>
    <w:rsid w:val="00B91380"/>
    <w:rsid w:val="00B91496"/>
    <w:rsid w:val="00B9293B"/>
    <w:rsid w:val="00B943F6"/>
    <w:rsid w:val="00B94858"/>
    <w:rsid w:val="00B959F4"/>
    <w:rsid w:val="00B96943"/>
    <w:rsid w:val="00B96A3F"/>
    <w:rsid w:val="00B97AFE"/>
    <w:rsid w:val="00BA0903"/>
    <w:rsid w:val="00BA1080"/>
    <w:rsid w:val="00BA1D46"/>
    <w:rsid w:val="00BA2A5E"/>
    <w:rsid w:val="00BA37D1"/>
    <w:rsid w:val="00BA38AA"/>
    <w:rsid w:val="00BA3AFC"/>
    <w:rsid w:val="00BA3C25"/>
    <w:rsid w:val="00BA43F5"/>
    <w:rsid w:val="00BA55ED"/>
    <w:rsid w:val="00BA5CB5"/>
    <w:rsid w:val="00BA75DA"/>
    <w:rsid w:val="00BB06F6"/>
    <w:rsid w:val="00BB07F6"/>
    <w:rsid w:val="00BB09C6"/>
    <w:rsid w:val="00BB143F"/>
    <w:rsid w:val="00BB1475"/>
    <w:rsid w:val="00BB333C"/>
    <w:rsid w:val="00BB33FA"/>
    <w:rsid w:val="00BB477A"/>
    <w:rsid w:val="00BB5447"/>
    <w:rsid w:val="00BB6216"/>
    <w:rsid w:val="00BB6CC4"/>
    <w:rsid w:val="00BB79C5"/>
    <w:rsid w:val="00BC1555"/>
    <w:rsid w:val="00BC175B"/>
    <w:rsid w:val="00BC1E73"/>
    <w:rsid w:val="00BC2093"/>
    <w:rsid w:val="00BC26C8"/>
    <w:rsid w:val="00BC2B7C"/>
    <w:rsid w:val="00BC2FB5"/>
    <w:rsid w:val="00BC430D"/>
    <w:rsid w:val="00BC4EF3"/>
    <w:rsid w:val="00BC5483"/>
    <w:rsid w:val="00BC666A"/>
    <w:rsid w:val="00BC6BEB"/>
    <w:rsid w:val="00BC6FBF"/>
    <w:rsid w:val="00BD058C"/>
    <w:rsid w:val="00BD1360"/>
    <w:rsid w:val="00BD15D8"/>
    <w:rsid w:val="00BD32D2"/>
    <w:rsid w:val="00BD3547"/>
    <w:rsid w:val="00BD430E"/>
    <w:rsid w:val="00BD6850"/>
    <w:rsid w:val="00BD6AB2"/>
    <w:rsid w:val="00BE1511"/>
    <w:rsid w:val="00BE2B05"/>
    <w:rsid w:val="00BE3872"/>
    <w:rsid w:val="00BE47C2"/>
    <w:rsid w:val="00BE4961"/>
    <w:rsid w:val="00BE4C6E"/>
    <w:rsid w:val="00BE5750"/>
    <w:rsid w:val="00BE68F2"/>
    <w:rsid w:val="00BE69E0"/>
    <w:rsid w:val="00BE767C"/>
    <w:rsid w:val="00BE7E95"/>
    <w:rsid w:val="00BF0418"/>
    <w:rsid w:val="00BF04D6"/>
    <w:rsid w:val="00BF1455"/>
    <w:rsid w:val="00BF2D9D"/>
    <w:rsid w:val="00BF6483"/>
    <w:rsid w:val="00BF793A"/>
    <w:rsid w:val="00BF7E1C"/>
    <w:rsid w:val="00C004B7"/>
    <w:rsid w:val="00C01E62"/>
    <w:rsid w:val="00C01F45"/>
    <w:rsid w:val="00C01FE8"/>
    <w:rsid w:val="00C0272A"/>
    <w:rsid w:val="00C02A42"/>
    <w:rsid w:val="00C030DB"/>
    <w:rsid w:val="00C03DD4"/>
    <w:rsid w:val="00C03E72"/>
    <w:rsid w:val="00C0469F"/>
    <w:rsid w:val="00C047C4"/>
    <w:rsid w:val="00C06128"/>
    <w:rsid w:val="00C06D29"/>
    <w:rsid w:val="00C072C8"/>
    <w:rsid w:val="00C0746E"/>
    <w:rsid w:val="00C07C32"/>
    <w:rsid w:val="00C11452"/>
    <w:rsid w:val="00C11E2A"/>
    <w:rsid w:val="00C1238B"/>
    <w:rsid w:val="00C1486D"/>
    <w:rsid w:val="00C153DA"/>
    <w:rsid w:val="00C16F84"/>
    <w:rsid w:val="00C17D5C"/>
    <w:rsid w:val="00C17F9F"/>
    <w:rsid w:val="00C20364"/>
    <w:rsid w:val="00C220B4"/>
    <w:rsid w:val="00C22257"/>
    <w:rsid w:val="00C22914"/>
    <w:rsid w:val="00C22BBF"/>
    <w:rsid w:val="00C22D94"/>
    <w:rsid w:val="00C236BF"/>
    <w:rsid w:val="00C2401B"/>
    <w:rsid w:val="00C24067"/>
    <w:rsid w:val="00C2545F"/>
    <w:rsid w:val="00C255ED"/>
    <w:rsid w:val="00C25EED"/>
    <w:rsid w:val="00C26011"/>
    <w:rsid w:val="00C26E4F"/>
    <w:rsid w:val="00C30055"/>
    <w:rsid w:val="00C30B91"/>
    <w:rsid w:val="00C318A8"/>
    <w:rsid w:val="00C31A99"/>
    <w:rsid w:val="00C31AAE"/>
    <w:rsid w:val="00C31F13"/>
    <w:rsid w:val="00C32189"/>
    <w:rsid w:val="00C3219F"/>
    <w:rsid w:val="00C32292"/>
    <w:rsid w:val="00C348F1"/>
    <w:rsid w:val="00C349B8"/>
    <w:rsid w:val="00C35C9B"/>
    <w:rsid w:val="00C35CFE"/>
    <w:rsid w:val="00C36B31"/>
    <w:rsid w:val="00C37478"/>
    <w:rsid w:val="00C37AB4"/>
    <w:rsid w:val="00C40C6A"/>
    <w:rsid w:val="00C41579"/>
    <w:rsid w:val="00C427C3"/>
    <w:rsid w:val="00C42EFA"/>
    <w:rsid w:val="00C4386C"/>
    <w:rsid w:val="00C4395B"/>
    <w:rsid w:val="00C43993"/>
    <w:rsid w:val="00C448FC"/>
    <w:rsid w:val="00C45570"/>
    <w:rsid w:val="00C45724"/>
    <w:rsid w:val="00C45DD1"/>
    <w:rsid w:val="00C46D9F"/>
    <w:rsid w:val="00C46E80"/>
    <w:rsid w:val="00C474CE"/>
    <w:rsid w:val="00C502EE"/>
    <w:rsid w:val="00C507A9"/>
    <w:rsid w:val="00C50EDF"/>
    <w:rsid w:val="00C514BC"/>
    <w:rsid w:val="00C53019"/>
    <w:rsid w:val="00C53306"/>
    <w:rsid w:val="00C53E02"/>
    <w:rsid w:val="00C562B8"/>
    <w:rsid w:val="00C567C7"/>
    <w:rsid w:val="00C56C5B"/>
    <w:rsid w:val="00C56E24"/>
    <w:rsid w:val="00C56E6F"/>
    <w:rsid w:val="00C60DF6"/>
    <w:rsid w:val="00C6150A"/>
    <w:rsid w:val="00C61CB9"/>
    <w:rsid w:val="00C61CE6"/>
    <w:rsid w:val="00C62937"/>
    <w:rsid w:val="00C632EA"/>
    <w:rsid w:val="00C64480"/>
    <w:rsid w:val="00C65FFD"/>
    <w:rsid w:val="00C6613E"/>
    <w:rsid w:val="00C66302"/>
    <w:rsid w:val="00C664A6"/>
    <w:rsid w:val="00C676CD"/>
    <w:rsid w:val="00C678BD"/>
    <w:rsid w:val="00C67EB4"/>
    <w:rsid w:val="00C7081C"/>
    <w:rsid w:val="00C7260B"/>
    <w:rsid w:val="00C73A16"/>
    <w:rsid w:val="00C75844"/>
    <w:rsid w:val="00C75B0D"/>
    <w:rsid w:val="00C77DCB"/>
    <w:rsid w:val="00C81B4E"/>
    <w:rsid w:val="00C82EB7"/>
    <w:rsid w:val="00C83B4C"/>
    <w:rsid w:val="00C841BE"/>
    <w:rsid w:val="00C85D32"/>
    <w:rsid w:val="00C87848"/>
    <w:rsid w:val="00C87A1C"/>
    <w:rsid w:val="00C9005E"/>
    <w:rsid w:val="00C907FD"/>
    <w:rsid w:val="00C916BE"/>
    <w:rsid w:val="00C91727"/>
    <w:rsid w:val="00C93669"/>
    <w:rsid w:val="00C938DA"/>
    <w:rsid w:val="00C95E5D"/>
    <w:rsid w:val="00C96751"/>
    <w:rsid w:val="00C96811"/>
    <w:rsid w:val="00C96D17"/>
    <w:rsid w:val="00C9750E"/>
    <w:rsid w:val="00C97EF4"/>
    <w:rsid w:val="00CA0554"/>
    <w:rsid w:val="00CA05B6"/>
    <w:rsid w:val="00CA3CEE"/>
    <w:rsid w:val="00CA40A6"/>
    <w:rsid w:val="00CA515A"/>
    <w:rsid w:val="00CA5F38"/>
    <w:rsid w:val="00CA7E3B"/>
    <w:rsid w:val="00CB053B"/>
    <w:rsid w:val="00CB163D"/>
    <w:rsid w:val="00CB1AA3"/>
    <w:rsid w:val="00CB3346"/>
    <w:rsid w:val="00CB47BC"/>
    <w:rsid w:val="00CB4D5B"/>
    <w:rsid w:val="00CB4DF3"/>
    <w:rsid w:val="00CB4F60"/>
    <w:rsid w:val="00CB5102"/>
    <w:rsid w:val="00CC106D"/>
    <w:rsid w:val="00CC1315"/>
    <w:rsid w:val="00CC2DFE"/>
    <w:rsid w:val="00CC353F"/>
    <w:rsid w:val="00CC3EEC"/>
    <w:rsid w:val="00CC47D2"/>
    <w:rsid w:val="00CC4AB7"/>
    <w:rsid w:val="00CC4D24"/>
    <w:rsid w:val="00CC5EF6"/>
    <w:rsid w:val="00CC6706"/>
    <w:rsid w:val="00CC68AA"/>
    <w:rsid w:val="00CC7A87"/>
    <w:rsid w:val="00CD1B85"/>
    <w:rsid w:val="00CD1C84"/>
    <w:rsid w:val="00CD1CF0"/>
    <w:rsid w:val="00CD1F7A"/>
    <w:rsid w:val="00CD29EF"/>
    <w:rsid w:val="00CD4F34"/>
    <w:rsid w:val="00CD52E5"/>
    <w:rsid w:val="00CD56B8"/>
    <w:rsid w:val="00CD638E"/>
    <w:rsid w:val="00CD6963"/>
    <w:rsid w:val="00CD7706"/>
    <w:rsid w:val="00CE14FF"/>
    <w:rsid w:val="00CE170B"/>
    <w:rsid w:val="00CE29F2"/>
    <w:rsid w:val="00CE32CF"/>
    <w:rsid w:val="00CE3CD1"/>
    <w:rsid w:val="00CE3E7C"/>
    <w:rsid w:val="00CE4243"/>
    <w:rsid w:val="00CE6D42"/>
    <w:rsid w:val="00CF12B4"/>
    <w:rsid w:val="00CF1458"/>
    <w:rsid w:val="00CF1FA5"/>
    <w:rsid w:val="00CF3431"/>
    <w:rsid w:val="00CF4868"/>
    <w:rsid w:val="00CF5DA0"/>
    <w:rsid w:val="00CF61EA"/>
    <w:rsid w:val="00CF6C30"/>
    <w:rsid w:val="00CF7AB7"/>
    <w:rsid w:val="00CF7BEB"/>
    <w:rsid w:val="00D00060"/>
    <w:rsid w:val="00D00855"/>
    <w:rsid w:val="00D00A8B"/>
    <w:rsid w:val="00D01021"/>
    <w:rsid w:val="00D01915"/>
    <w:rsid w:val="00D01ACC"/>
    <w:rsid w:val="00D01E31"/>
    <w:rsid w:val="00D022E0"/>
    <w:rsid w:val="00D024D5"/>
    <w:rsid w:val="00D04409"/>
    <w:rsid w:val="00D047E3"/>
    <w:rsid w:val="00D0486E"/>
    <w:rsid w:val="00D049C3"/>
    <w:rsid w:val="00D050FA"/>
    <w:rsid w:val="00D05E24"/>
    <w:rsid w:val="00D06C2F"/>
    <w:rsid w:val="00D06DE3"/>
    <w:rsid w:val="00D07250"/>
    <w:rsid w:val="00D075D0"/>
    <w:rsid w:val="00D07762"/>
    <w:rsid w:val="00D07DAB"/>
    <w:rsid w:val="00D07EB0"/>
    <w:rsid w:val="00D10234"/>
    <w:rsid w:val="00D1068E"/>
    <w:rsid w:val="00D11CBF"/>
    <w:rsid w:val="00D1382C"/>
    <w:rsid w:val="00D140AE"/>
    <w:rsid w:val="00D16A64"/>
    <w:rsid w:val="00D17254"/>
    <w:rsid w:val="00D17989"/>
    <w:rsid w:val="00D22092"/>
    <w:rsid w:val="00D2242F"/>
    <w:rsid w:val="00D22952"/>
    <w:rsid w:val="00D22C11"/>
    <w:rsid w:val="00D23728"/>
    <w:rsid w:val="00D23A23"/>
    <w:rsid w:val="00D23E78"/>
    <w:rsid w:val="00D253CD"/>
    <w:rsid w:val="00D260CE"/>
    <w:rsid w:val="00D2675D"/>
    <w:rsid w:val="00D30972"/>
    <w:rsid w:val="00D3102F"/>
    <w:rsid w:val="00D31B0C"/>
    <w:rsid w:val="00D31E3C"/>
    <w:rsid w:val="00D31E79"/>
    <w:rsid w:val="00D32DF7"/>
    <w:rsid w:val="00D33DCA"/>
    <w:rsid w:val="00D340E8"/>
    <w:rsid w:val="00D35ACA"/>
    <w:rsid w:val="00D36526"/>
    <w:rsid w:val="00D401D7"/>
    <w:rsid w:val="00D40234"/>
    <w:rsid w:val="00D40EC1"/>
    <w:rsid w:val="00D417C8"/>
    <w:rsid w:val="00D4201E"/>
    <w:rsid w:val="00D4224C"/>
    <w:rsid w:val="00D423D3"/>
    <w:rsid w:val="00D42677"/>
    <w:rsid w:val="00D4287E"/>
    <w:rsid w:val="00D42CB2"/>
    <w:rsid w:val="00D42F72"/>
    <w:rsid w:val="00D43634"/>
    <w:rsid w:val="00D43CA0"/>
    <w:rsid w:val="00D453BB"/>
    <w:rsid w:val="00D454D2"/>
    <w:rsid w:val="00D4561F"/>
    <w:rsid w:val="00D458EF"/>
    <w:rsid w:val="00D45D53"/>
    <w:rsid w:val="00D461E3"/>
    <w:rsid w:val="00D47416"/>
    <w:rsid w:val="00D47733"/>
    <w:rsid w:val="00D47F14"/>
    <w:rsid w:val="00D503EF"/>
    <w:rsid w:val="00D50918"/>
    <w:rsid w:val="00D51D86"/>
    <w:rsid w:val="00D53856"/>
    <w:rsid w:val="00D53A47"/>
    <w:rsid w:val="00D53B7E"/>
    <w:rsid w:val="00D53FDA"/>
    <w:rsid w:val="00D54F76"/>
    <w:rsid w:val="00D55DFA"/>
    <w:rsid w:val="00D5715D"/>
    <w:rsid w:val="00D574FE"/>
    <w:rsid w:val="00D57881"/>
    <w:rsid w:val="00D57995"/>
    <w:rsid w:val="00D605B2"/>
    <w:rsid w:val="00D60F04"/>
    <w:rsid w:val="00D61626"/>
    <w:rsid w:val="00D618F3"/>
    <w:rsid w:val="00D62F51"/>
    <w:rsid w:val="00D637B3"/>
    <w:rsid w:val="00D63CDB"/>
    <w:rsid w:val="00D648A4"/>
    <w:rsid w:val="00D64DD8"/>
    <w:rsid w:val="00D6511B"/>
    <w:rsid w:val="00D66A45"/>
    <w:rsid w:val="00D67627"/>
    <w:rsid w:val="00D71C58"/>
    <w:rsid w:val="00D729CD"/>
    <w:rsid w:val="00D732C5"/>
    <w:rsid w:val="00D7398D"/>
    <w:rsid w:val="00D7466D"/>
    <w:rsid w:val="00D74C29"/>
    <w:rsid w:val="00D74E33"/>
    <w:rsid w:val="00D7538C"/>
    <w:rsid w:val="00D7624F"/>
    <w:rsid w:val="00D7682A"/>
    <w:rsid w:val="00D7709E"/>
    <w:rsid w:val="00D77281"/>
    <w:rsid w:val="00D80C92"/>
    <w:rsid w:val="00D81543"/>
    <w:rsid w:val="00D818D7"/>
    <w:rsid w:val="00D81A0D"/>
    <w:rsid w:val="00D82AD6"/>
    <w:rsid w:val="00D82C31"/>
    <w:rsid w:val="00D83648"/>
    <w:rsid w:val="00D8425A"/>
    <w:rsid w:val="00D85446"/>
    <w:rsid w:val="00D86C5F"/>
    <w:rsid w:val="00D87848"/>
    <w:rsid w:val="00D87D32"/>
    <w:rsid w:val="00D908BA"/>
    <w:rsid w:val="00D9093A"/>
    <w:rsid w:val="00D91BC9"/>
    <w:rsid w:val="00D92EC0"/>
    <w:rsid w:val="00D930E6"/>
    <w:rsid w:val="00D94126"/>
    <w:rsid w:val="00D94514"/>
    <w:rsid w:val="00D95E80"/>
    <w:rsid w:val="00D9613F"/>
    <w:rsid w:val="00D977E4"/>
    <w:rsid w:val="00D97B64"/>
    <w:rsid w:val="00DA13D8"/>
    <w:rsid w:val="00DA14C4"/>
    <w:rsid w:val="00DA1B3B"/>
    <w:rsid w:val="00DA1CE8"/>
    <w:rsid w:val="00DA29F1"/>
    <w:rsid w:val="00DA3F92"/>
    <w:rsid w:val="00DA4A7C"/>
    <w:rsid w:val="00DA4FAA"/>
    <w:rsid w:val="00DA71D8"/>
    <w:rsid w:val="00DA74E8"/>
    <w:rsid w:val="00DA770B"/>
    <w:rsid w:val="00DB0847"/>
    <w:rsid w:val="00DB1AD8"/>
    <w:rsid w:val="00DB1C95"/>
    <w:rsid w:val="00DB2383"/>
    <w:rsid w:val="00DB3DD3"/>
    <w:rsid w:val="00DB400E"/>
    <w:rsid w:val="00DB4870"/>
    <w:rsid w:val="00DB48E0"/>
    <w:rsid w:val="00DB4B87"/>
    <w:rsid w:val="00DB5601"/>
    <w:rsid w:val="00DB682B"/>
    <w:rsid w:val="00DB70CD"/>
    <w:rsid w:val="00DB75F1"/>
    <w:rsid w:val="00DC0144"/>
    <w:rsid w:val="00DC026A"/>
    <w:rsid w:val="00DC1191"/>
    <w:rsid w:val="00DC2196"/>
    <w:rsid w:val="00DC2609"/>
    <w:rsid w:val="00DC396B"/>
    <w:rsid w:val="00DC46E3"/>
    <w:rsid w:val="00DC6468"/>
    <w:rsid w:val="00DC716D"/>
    <w:rsid w:val="00DC72DC"/>
    <w:rsid w:val="00DC76EA"/>
    <w:rsid w:val="00DD1D22"/>
    <w:rsid w:val="00DD2E69"/>
    <w:rsid w:val="00DD3EA6"/>
    <w:rsid w:val="00DD4896"/>
    <w:rsid w:val="00DD50FC"/>
    <w:rsid w:val="00DD5124"/>
    <w:rsid w:val="00DD5EF5"/>
    <w:rsid w:val="00DD5F2A"/>
    <w:rsid w:val="00DD5F9C"/>
    <w:rsid w:val="00DD70A1"/>
    <w:rsid w:val="00DE0680"/>
    <w:rsid w:val="00DE1240"/>
    <w:rsid w:val="00DE2AC4"/>
    <w:rsid w:val="00DE2ADB"/>
    <w:rsid w:val="00DE2C87"/>
    <w:rsid w:val="00DE348D"/>
    <w:rsid w:val="00DE3590"/>
    <w:rsid w:val="00DE3944"/>
    <w:rsid w:val="00DE3FD8"/>
    <w:rsid w:val="00DE4036"/>
    <w:rsid w:val="00DE4639"/>
    <w:rsid w:val="00DE4A74"/>
    <w:rsid w:val="00DE4BD9"/>
    <w:rsid w:val="00DE5EC3"/>
    <w:rsid w:val="00DE6B73"/>
    <w:rsid w:val="00DE76D0"/>
    <w:rsid w:val="00DF0BCC"/>
    <w:rsid w:val="00DF15A7"/>
    <w:rsid w:val="00DF2919"/>
    <w:rsid w:val="00DF29EF"/>
    <w:rsid w:val="00DF2BF3"/>
    <w:rsid w:val="00DF3D71"/>
    <w:rsid w:val="00DF4376"/>
    <w:rsid w:val="00DF4A0F"/>
    <w:rsid w:val="00DF4CC5"/>
    <w:rsid w:val="00DF56FE"/>
    <w:rsid w:val="00DF5767"/>
    <w:rsid w:val="00DF7124"/>
    <w:rsid w:val="00DF7CC5"/>
    <w:rsid w:val="00E027DA"/>
    <w:rsid w:val="00E032F1"/>
    <w:rsid w:val="00E03BB9"/>
    <w:rsid w:val="00E06287"/>
    <w:rsid w:val="00E06A0F"/>
    <w:rsid w:val="00E06E47"/>
    <w:rsid w:val="00E074D1"/>
    <w:rsid w:val="00E07EDF"/>
    <w:rsid w:val="00E101C3"/>
    <w:rsid w:val="00E11221"/>
    <w:rsid w:val="00E12991"/>
    <w:rsid w:val="00E136CB"/>
    <w:rsid w:val="00E139D2"/>
    <w:rsid w:val="00E14879"/>
    <w:rsid w:val="00E1503F"/>
    <w:rsid w:val="00E15351"/>
    <w:rsid w:val="00E17016"/>
    <w:rsid w:val="00E17439"/>
    <w:rsid w:val="00E20E8A"/>
    <w:rsid w:val="00E22BA7"/>
    <w:rsid w:val="00E23380"/>
    <w:rsid w:val="00E2355E"/>
    <w:rsid w:val="00E23D1A"/>
    <w:rsid w:val="00E24499"/>
    <w:rsid w:val="00E24A7C"/>
    <w:rsid w:val="00E26551"/>
    <w:rsid w:val="00E26EA6"/>
    <w:rsid w:val="00E26ECF"/>
    <w:rsid w:val="00E3065A"/>
    <w:rsid w:val="00E30D62"/>
    <w:rsid w:val="00E31DB7"/>
    <w:rsid w:val="00E33F79"/>
    <w:rsid w:val="00E348A5"/>
    <w:rsid w:val="00E350D7"/>
    <w:rsid w:val="00E36057"/>
    <w:rsid w:val="00E37779"/>
    <w:rsid w:val="00E41C93"/>
    <w:rsid w:val="00E429C1"/>
    <w:rsid w:val="00E442EB"/>
    <w:rsid w:val="00E46867"/>
    <w:rsid w:val="00E513DA"/>
    <w:rsid w:val="00E51812"/>
    <w:rsid w:val="00E52022"/>
    <w:rsid w:val="00E527EA"/>
    <w:rsid w:val="00E539D6"/>
    <w:rsid w:val="00E54D03"/>
    <w:rsid w:val="00E569D7"/>
    <w:rsid w:val="00E56C8C"/>
    <w:rsid w:val="00E57AC8"/>
    <w:rsid w:val="00E61BBD"/>
    <w:rsid w:val="00E626AD"/>
    <w:rsid w:val="00E626E3"/>
    <w:rsid w:val="00E62D47"/>
    <w:rsid w:val="00E62DA2"/>
    <w:rsid w:val="00E6360E"/>
    <w:rsid w:val="00E64A5F"/>
    <w:rsid w:val="00E6585D"/>
    <w:rsid w:val="00E66134"/>
    <w:rsid w:val="00E666B4"/>
    <w:rsid w:val="00E7013A"/>
    <w:rsid w:val="00E71C3C"/>
    <w:rsid w:val="00E738BD"/>
    <w:rsid w:val="00E7390D"/>
    <w:rsid w:val="00E73BC1"/>
    <w:rsid w:val="00E7418B"/>
    <w:rsid w:val="00E755EE"/>
    <w:rsid w:val="00E757C5"/>
    <w:rsid w:val="00E75EF0"/>
    <w:rsid w:val="00E76F8E"/>
    <w:rsid w:val="00E81027"/>
    <w:rsid w:val="00E82EEC"/>
    <w:rsid w:val="00E83071"/>
    <w:rsid w:val="00E83A8D"/>
    <w:rsid w:val="00E848E5"/>
    <w:rsid w:val="00E85FED"/>
    <w:rsid w:val="00E87008"/>
    <w:rsid w:val="00E874DC"/>
    <w:rsid w:val="00E87B11"/>
    <w:rsid w:val="00E87BCF"/>
    <w:rsid w:val="00E87BF4"/>
    <w:rsid w:val="00E90113"/>
    <w:rsid w:val="00E901FE"/>
    <w:rsid w:val="00E902D0"/>
    <w:rsid w:val="00E914A3"/>
    <w:rsid w:val="00E92D21"/>
    <w:rsid w:val="00E93893"/>
    <w:rsid w:val="00E93CCC"/>
    <w:rsid w:val="00E93D2D"/>
    <w:rsid w:val="00E95A5C"/>
    <w:rsid w:val="00E968E1"/>
    <w:rsid w:val="00E96DA2"/>
    <w:rsid w:val="00E97F32"/>
    <w:rsid w:val="00EA10DB"/>
    <w:rsid w:val="00EA1D56"/>
    <w:rsid w:val="00EA28D4"/>
    <w:rsid w:val="00EA369D"/>
    <w:rsid w:val="00EA3A8B"/>
    <w:rsid w:val="00EA3BEE"/>
    <w:rsid w:val="00EA721E"/>
    <w:rsid w:val="00EA7611"/>
    <w:rsid w:val="00EA791F"/>
    <w:rsid w:val="00EB0176"/>
    <w:rsid w:val="00EB10B8"/>
    <w:rsid w:val="00EB3075"/>
    <w:rsid w:val="00EB3640"/>
    <w:rsid w:val="00EB4167"/>
    <w:rsid w:val="00EB43CD"/>
    <w:rsid w:val="00EB5C1E"/>
    <w:rsid w:val="00EB672F"/>
    <w:rsid w:val="00EB7CA6"/>
    <w:rsid w:val="00EC04BE"/>
    <w:rsid w:val="00EC0C4F"/>
    <w:rsid w:val="00EC13F0"/>
    <w:rsid w:val="00EC15E1"/>
    <w:rsid w:val="00EC237A"/>
    <w:rsid w:val="00EC2DA3"/>
    <w:rsid w:val="00EC4190"/>
    <w:rsid w:val="00EC4B38"/>
    <w:rsid w:val="00EC580D"/>
    <w:rsid w:val="00EC63C9"/>
    <w:rsid w:val="00EC643F"/>
    <w:rsid w:val="00EC7084"/>
    <w:rsid w:val="00EC7F44"/>
    <w:rsid w:val="00ED05F4"/>
    <w:rsid w:val="00ED0AC3"/>
    <w:rsid w:val="00ED20F6"/>
    <w:rsid w:val="00ED3362"/>
    <w:rsid w:val="00ED40E9"/>
    <w:rsid w:val="00ED5907"/>
    <w:rsid w:val="00ED6DEE"/>
    <w:rsid w:val="00ED7358"/>
    <w:rsid w:val="00ED7811"/>
    <w:rsid w:val="00ED7F1A"/>
    <w:rsid w:val="00EE0697"/>
    <w:rsid w:val="00EE0800"/>
    <w:rsid w:val="00EE0B12"/>
    <w:rsid w:val="00EE0DB1"/>
    <w:rsid w:val="00EE149C"/>
    <w:rsid w:val="00EE1B4C"/>
    <w:rsid w:val="00EE1B95"/>
    <w:rsid w:val="00EE3227"/>
    <w:rsid w:val="00EE35CD"/>
    <w:rsid w:val="00EE3F39"/>
    <w:rsid w:val="00EE409D"/>
    <w:rsid w:val="00EE4EA6"/>
    <w:rsid w:val="00EE4F73"/>
    <w:rsid w:val="00EE507A"/>
    <w:rsid w:val="00EE5E35"/>
    <w:rsid w:val="00EE6E64"/>
    <w:rsid w:val="00EE7DE8"/>
    <w:rsid w:val="00EF0AE6"/>
    <w:rsid w:val="00EF4CE9"/>
    <w:rsid w:val="00EF4D68"/>
    <w:rsid w:val="00EF61ED"/>
    <w:rsid w:val="00EF6511"/>
    <w:rsid w:val="00F00C52"/>
    <w:rsid w:val="00F011AF"/>
    <w:rsid w:val="00F014ED"/>
    <w:rsid w:val="00F02C51"/>
    <w:rsid w:val="00F03034"/>
    <w:rsid w:val="00F04BAF"/>
    <w:rsid w:val="00F0541F"/>
    <w:rsid w:val="00F0599A"/>
    <w:rsid w:val="00F11850"/>
    <w:rsid w:val="00F11C8F"/>
    <w:rsid w:val="00F121F2"/>
    <w:rsid w:val="00F122AB"/>
    <w:rsid w:val="00F1233F"/>
    <w:rsid w:val="00F1276C"/>
    <w:rsid w:val="00F12E61"/>
    <w:rsid w:val="00F14037"/>
    <w:rsid w:val="00F14175"/>
    <w:rsid w:val="00F1418E"/>
    <w:rsid w:val="00F14C2A"/>
    <w:rsid w:val="00F14C82"/>
    <w:rsid w:val="00F1698B"/>
    <w:rsid w:val="00F17255"/>
    <w:rsid w:val="00F17CEE"/>
    <w:rsid w:val="00F23CB5"/>
    <w:rsid w:val="00F24F7C"/>
    <w:rsid w:val="00F25001"/>
    <w:rsid w:val="00F25187"/>
    <w:rsid w:val="00F25A10"/>
    <w:rsid w:val="00F273E0"/>
    <w:rsid w:val="00F273EF"/>
    <w:rsid w:val="00F300A3"/>
    <w:rsid w:val="00F30D23"/>
    <w:rsid w:val="00F31020"/>
    <w:rsid w:val="00F31CF9"/>
    <w:rsid w:val="00F321CD"/>
    <w:rsid w:val="00F32693"/>
    <w:rsid w:val="00F3438D"/>
    <w:rsid w:val="00F34AFA"/>
    <w:rsid w:val="00F35348"/>
    <w:rsid w:val="00F370BD"/>
    <w:rsid w:val="00F40284"/>
    <w:rsid w:val="00F40D63"/>
    <w:rsid w:val="00F42E14"/>
    <w:rsid w:val="00F4307C"/>
    <w:rsid w:val="00F43F6B"/>
    <w:rsid w:val="00F449DE"/>
    <w:rsid w:val="00F44A5D"/>
    <w:rsid w:val="00F456FC"/>
    <w:rsid w:val="00F4619D"/>
    <w:rsid w:val="00F4676D"/>
    <w:rsid w:val="00F46A91"/>
    <w:rsid w:val="00F46D32"/>
    <w:rsid w:val="00F47233"/>
    <w:rsid w:val="00F475DA"/>
    <w:rsid w:val="00F5014F"/>
    <w:rsid w:val="00F530C5"/>
    <w:rsid w:val="00F5481E"/>
    <w:rsid w:val="00F54A19"/>
    <w:rsid w:val="00F551DB"/>
    <w:rsid w:val="00F57177"/>
    <w:rsid w:val="00F5798E"/>
    <w:rsid w:val="00F60EE5"/>
    <w:rsid w:val="00F61216"/>
    <w:rsid w:val="00F614B4"/>
    <w:rsid w:val="00F617A7"/>
    <w:rsid w:val="00F62D7A"/>
    <w:rsid w:val="00F6340B"/>
    <w:rsid w:val="00F63698"/>
    <w:rsid w:val="00F63760"/>
    <w:rsid w:val="00F63DB8"/>
    <w:rsid w:val="00F6664D"/>
    <w:rsid w:val="00F66F4A"/>
    <w:rsid w:val="00F66F85"/>
    <w:rsid w:val="00F678AB"/>
    <w:rsid w:val="00F67CE5"/>
    <w:rsid w:val="00F708BF"/>
    <w:rsid w:val="00F71346"/>
    <w:rsid w:val="00F71F24"/>
    <w:rsid w:val="00F72CA2"/>
    <w:rsid w:val="00F73E30"/>
    <w:rsid w:val="00F74669"/>
    <w:rsid w:val="00F74C13"/>
    <w:rsid w:val="00F7596A"/>
    <w:rsid w:val="00F75DA0"/>
    <w:rsid w:val="00F800EA"/>
    <w:rsid w:val="00F81447"/>
    <w:rsid w:val="00F8174D"/>
    <w:rsid w:val="00F83FC4"/>
    <w:rsid w:val="00F8470F"/>
    <w:rsid w:val="00F865F4"/>
    <w:rsid w:val="00F86DCF"/>
    <w:rsid w:val="00F90631"/>
    <w:rsid w:val="00F90B0F"/>
    <w:rsid w:val="00F91259"/>
    <w:rsid w:val="00F93F41"/>
    <w:rsid w:val="00F94F0A"/>
    <w:rsid w:val="00F95095"/>
    <w:rsid w:val="00F963A1"/>
    <w:rsid w:val="00F975F5"/>
    <w:rsid w:val="00F97888"/>
    <w:rsid w:val="00F97F14"/>
    <w:rsid w:val="00FA0427"/>
    <w:rsid w:val="00FA0DAA"/>
    <w:rsid w:val="00FA0FC8"/>
    <w:rsid w:val="00FA1082"/>
    <w:rsid w:val="00FA127E"/>
    <w:rsid w:val="00FA2992"/>
    <w:rsid w:val="00FA2A85"/>
    <w:rsid w:val="00FA36EB"/>
    <w:rsid w:val="00FA38BF"/>
    <w:rsid w:val="00FA3981"/>
    <w:rsid w:val="00FA3B09"/>
    <w:rsid w:val="00FA4974"/>
    <w:rsid w:val="00FA4F48"/>
    <w:rsid w:val="00FA5035"/>
    <w:rsid w:val="00FA5AF1"/>
    <w:rsid w:val="00FA6F24"/>
    <w:rsid w:val="00FA7451"/>
    <w:rsid w:val="00FA7599"/>
    <w:rsid w:val="00FA7C84"/>
    <w:rsid w:val="00FB2757"/>
    <w:rsid w:val="00FB32AB"/>
    <w:rsid w:val="00FB3BAA"/>
    <w:rsid w:val="00FB4265"/>
    <w:rsid w:val="00FB4757"/>
    <w:rsid w:val="00FB49DF"/>
    <w:rsid w:val="00FB6989"/>
    <w:rsid w:val="00FB780D"/>
    <w:rsid w:val="00FC3916"/>
    <w:rsid w:val="00FC406C"/>
    <w:rsid w:val="00FC7F2E"/>
    <w:rsid w:val="00FC7F3B"/>
    <w:rsid w:val="00FD0540"/>
    <w:rsid w:val="00FD096A"/>
    <w:rsid w:val="00FD2DB3"/>
    <w:rsid w:val="00FD53A6"/>
    <w:rsid w:val="00FD697B"/>
    <w:rsid w:val="00FD71BC"/>
    <w:rsid w:val="00FD797C"/>
    <w:rsid w:val="00FD7E20"/>
    <w:rsid w:val="00FE0065"/>
    <w:rsid w:val="00FE08F1"/>
    <w:rsid w:val="00FE184C"/>
    <w:rsid w:val="00FE1977"/>
    <w:rsid w:val="00FE41B6"/>
    <w:rsid w:val="00FE41F2"/>
    <w:rsid w:val="00FE44AA"/>
    <w:rsid w:val="00FE50AF"/>
    <w:rsid w:val="00FE5AD5"/>
    <w:rsid w:val="00FE5FC2"/>
    <w:rsid w:val="00FE7D5E"/>
    <w:rsid w:val="00FF029C"/>
    <w:rsid w:val="00FF0775"/>
    <w:rsid w:val="00FF0977"/>
    <w:rsid w:val="00FF13B2"/>
    <w:rsid w:val="00FF1A1D"/>
    <w:rsid w:val="00FF217A"/>
    <w:rsid w:val="00FF239E"/>
    <w:rsid w:val="00FF2838"/>
    <w:rsid w:val="00FF414F"/>
    <w:rsid w:val="00FF460C"/>
    <w:rsid w:val="00FF518F"/>
    <w:rsid w:val="00FF5E16"/>
    <w:rsid w:val="00FF610B"/>
    <w:rsid w:val="00FF6ECD"/>
    <w:rsid w:val="00FF6F5C"/>
    <w:rsid w:val="3B271E5B"/>
    <w:rsid w:val="3BA55E7F"/>
    <w:rsid w:val="3F732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/>
    <w:lsdException w:name="toc 4" w:uiPriority="39" w:qFormat="1"/>
    <w:lsdException w:name="toc 5" w:semiHidden="1"/>
    <w:lsdException w:name="toc 6" w:semiHidden="1" w:qFormat="1"/>
    <w:lsdException w:name="toc 7" w:semiHidden="1" w:qFormat="1"/>
    <w:lsdException w:name="toc 8" w:semiHidden="1" w:qFormat="1"/>
    <w:lsdException w:name="toc 9" w:semiHidden="1" w:qFormat="1"/>
    <w:lsdException w:name="header" w:qFormat="1"/>
    <w:lsdException w:name="footer" w:qFormat="1"/>
    <w:lsdException w:name="caption" w:semiHidden="1" w:unhideWhenUsed="1" w:qFormat="1"/>
    <w:lsdException w:name="table of figures" w:semiHidden="1"/>
    <w:lsdException w:name="Title" w:qFormat="1"/>
    <w:lsdException w:name="Default Paragraph Font" w:semiHidden="1" w:uiPriority="1" w:unhideWhenUsed="1" w:qFormat="1"/>
    <w:lsdException w:name="Subtitle" w:qFormat="1"/>
    <w:lsdException w:name="Body Text First Indent" w:qFormat="1"/>
    <w:lsdException w:name="Strong" w:uiPriority="22" w:qFormat="1"/>
    <w:lsdException w:name="Emphasis" w:uiPriority="20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Preformatted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4">
    <w:name w:val="Normal"/>
    <w:qFormat/>
    <w:pPr>
      <w:widowControl w:val="0"/>
      <w:autoSpaceDE w:val="0"/>
      <w:autoSpaceDN w:val="0"/>
      <w:adjustRightInd w:val="0"/>
    </w:pPr>
  </w:style>
  <w:style w:type="paragraph" w:styleId="1">
    <w:name w:val="heading 1"/>
    <w:basedOn w:val="a4"/>
    <w:next w:val="2"/>
    <w:link w:val="1Char"/>
    <w:qFormat/>
    <w:pPr>
      <w:widowControl/>
      <w:numPr>
        <w:numId w:val="1"/>
      </w:numPr>
      <w:adjustRightInd/>
      <w:spacing w:before="240" w:after="240"/>
      <w:jc w:val="both"/>
      <w:outlineLvl w:val="0"/>
    </w:pPr>
    <w:rPr>
      <w:rFonts w:ascii="Arial" w:eastAsia="黑体" w:hAnsi="Arial"/>
      <w:b/>
      <w:sz w:val="32"/>
      <w:szCs w:val="36"/>
    </w:rPr>
  </w:style>
  <w:style w:type="paragraph" w:styleId="2">
    <w:name w:val="heading 2"/>
    <w:basedOn w:val="a4"/>
    <w:next w:val="3"/>
    <w:link w:val="2Char"/>
    <w:qFormat/>
    <w:pPr>
      <w:widowControl/>
      <w:numPr>
        <w:ilvl w:val="1"/>
        <w:numId w:val="1"/>
      </w:numPr>
      <w:tabs>
        <w:tab w:val="left" w:pos="630"/>
      </w:tabs>
      <w:adjustRightInd/>
      <w:spacing w:before="240" w:after="240"/>
      <w:jc w:val="both"/>
      <w:outlineLvl w:val="1"/>
    </w:pPr>
    <w:rPr>
      <w:rFonts w:ascii="Arial" w:eastAsia="黑体" w:hAnsi="Arial"/>
      <w:sz w:val="28"/>
      <w:szCs w:val="28"/>
    </w:rPr>
  </w:style>
  <w:style w:type="paragraph" w:styleId="3">
    <w:name w:val="heading 3"/>
    <w:basedOn w:val="a4"/>
    <w:next w:val="4"/>
    <w:qFormat/>
    <w:pPr>
      <w:widowControl/>
      <w:numPr>
        <w:ilvl w:val="2"/>
        <w:numId w:val="1"/>
      </w:numPr>
      <w:tabs>
        <w:tab w:val="clear" w:pos="720"/>
        <w:tab w:val="left" w:pos="918"/>
      </w:tabs>
      <w:adjustRightInd/>
      <w:spacing w:before="240" w:after="240"/>
      <w:ind w:left="918"/>
      <w:jc w:val="both"/>
      <w:outlineLvl w:val="2"/>
    </w:pPr>
    <w:rPr>
      <w:rFonts w:ascii="Arial" w:eastAsia="黑体" w:hAnsi="Arial"/>
      <w:sz w:val="24"/>
      <w:szCs w:val="24"/>
    </w:rPr>
  </w:style>
  <w:style w:type="paragraph" w:styleId="4">
    <w:name w:val="heading 4"/>
    <w:basedOn w:val="a4"/>
    <w:next w:val="a5"/>
    <w:qFormat/>
    <w:pPr>
      <w:widowControl/>
      <w:numPr>
        <w:ilvl w:val="3"/>
        <w:numId w:val="1"/>
      </w:numPr>
      <w:adjustRightInd/>
      <w:spacing w:before="160" w:after="160"/>
      <w:jc w:val="both"/>
      <w:outlineLvl w:val="3"/>
    </w:pPr>
    <w:rPr>
      <w:rFonts w:ascii="Arial" w:eastAsia="黑体" w:hAnsi="Arial"/>
      <w:b/>
      <w:sz w:val="21"/>
      <w:szCs w:val="21"/>
    </w:rPr>
  </w:style>
  <w:style w:type="paragraph" w:styleId="5">
    <w:name w:val="heading 5"/>
    <w:basedOn w:val="a4"/>
    <w:next w:val="a5"/>
    <w:qFormat/>
    <w:pPr>
      <w:widowControl/>
      <w:numPr>
        <w:ilvl w:val="4"/>
        <w:numId w:val="1"/>
      </w:numPr>
      <w:adjustRightInd/>
      <w:spacing w:line="360" w:lineRule="auto"/>
      <w:jc w:val="both"/>
      <w:outlineLvl w:val="4"/>
    </w:pPr>
    <w:rPr>
      <w:rFonts w:ascii="Arial" w:eastAsia="黑体" w:hAnsi="Arial"/>
      <w:sz w:val="21"/>
      <w:szCs w:val="21"/>
    </w:rPr>
  </w:style>
  <w:style w:type="paragraph" w:styleId="6">
    <w:name w:val="heading 6"/>
    <w:basedOn w:val="a4"/>
    <w:next w:val="a4"/>
    <w:link w:val="6Char"/>
    <w:qFormat/>
    <w:pPr>
      <w:widowControl/>
      <w:numPr>
        <w:ilvl w:val="5"/>
        <w:numId w:val="1"/>
      </w:numPr>
      <w:spacing w:line="360" w:lineRule="auto"/>
      <w:jc w:val="both"/>
      <w:outlineLvl w:val="5"/>
    </w:pPr>
    <w:rPr>
      <w:rFonts w:ascii="Arial" w:eastAsia="黑体" w:hAnsi="Arial"/>
      <w:sz w:val="21"/>
      <w:szCs w:val="21"/>
    </w:rPr>
  </w:style>
  <w:style w:type="paragraph" w:styleId="7">
    <w:name w:val="heading 7"/>
    <w:basedOn w:val="a4"/>
    <w:next w:val="a4"/>
    <w:link w:val="7Char"/>
    <w:qFormat/>
    <w:pPr>
      <w:widowControl/>
      <w:numPr>
        <w:ilvl w:val="6"/>
        <w:numId w:val="1"/>
      </w:numPr>
      <w:spacing w:line="360" w:lineRule="auto"/>
      <w:jc w:val="both"/>
      <w:outlineLvl w:val="6"/>
    </w:pPr>
    <w:rPr>
      <w:rFonts w:ascii="Arial" w:eastAsia="黑体" w:hAnsi="Arial"/>
      <w:sz w:val="21"/>
      <w:szCs w:val="21"/>
    </w:rPr>
  </w:style>
  <w:style w:type="paragraph" w:styleId="8">
    <w:name w:val="heading 8"/>
    <w:basedOn w:val="a4"/>
    <w:next w:val="a4"/>
    <w:qFormat/>
    <w:pPr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4"/>
    <w:next w:val="a4"/>
    <w:qFormat/>
    <w:pPr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 w:val="21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styleId="a5">
    <w:name w:val="Body Text First Indent"/>
    <w:basedOn w:val="a4"/>
    <w:link w:val="Char"/>
    <w:qFormat/>
    <w:pPr>
      <w:spacing w:line="360" w:lineRule="auto"/>
      <w:ind w:firstLineChars="200" w:firstLine="420"/>
      <w:jc w:val="both"/>
    </w:pPr>
    <w:rPr>
      <w:rFonts w:ascii="Arial" w:hAnsi="Arial"/>
      <w:sz w:val="21"/>
      <w:szCs w:val="21"/>
    </w:rPr>
  </w:style>
  <w:style w:type="paragraph" w:styleId="70">
    <w:name w:val="toc 7"/>
    <w:basedOn w:val="a4"/>
    <w:next w:val="a4"/>
    <w:semiHidden/>
    <w:qFormat/>
    <w:pPr>
      <w:ind w:left="2520"/>
    </w:pPr>
  </w:style>
  <w:style w:type="paragraph" w:styleId="a0">
    <w:name w:val="List Bullet"/>
    <w:basedOn w:val="a4"/>
    <w:pPr>
      <w:numPr>
        <w:numId w:val="2"/>
      </w:numPr>
      <w:spacing w:line="360" w:lineRule="auto"/>
      <w:ind w:leftChars="200" w:left="400" w:firstLine="0"/>
    </w:pPr>
    <w:rPr>
      <w:rFonts w:ascii="Arial" w:hAnsi="Arial"/>
      <w:sz w:val="21"/>
      <w:szCs w:val="21"/>
    </w:rPr>
  </w:style>
  <w:style w:type="paragraph" w:styleId="a9">
    <w:name w:val="Document Map"/>
    <w:basedOn w:val="a4"/>
    <w:semiHidden/>
    <w:pPr>
      <w:shd w:val="clear" w:color="auto" w:fill="000080"/>
    </w:pPr>
  </w:style>
  <w:style w:type="paragraph" w:styleId="aa">
    <w:name w:val="annotation text"/>
    <w:basedOn w:val="a4"/>
    <w:link w:val="Char0"/>
  </w:style>
  <w:style w:type="paragraph" w:styleId="ab">
    <w:name w:val="Body Text"/>
    <w:basedOn w:val="a4"/>
    <w:link w:val="Char1"/>
    <w:pPr>
      <w:spacing w:after="120"/>
    </w:pPr>
  </w:style>
  <w:style w:type="paragraph" w:styleId="50">
    <w:name w:val="toc 5"/>
    <w:basedOn w:val="a4"/>
    <w:next w:val="a4"/>
    <w:semiHidden/>
    <w:pPr>
      <w:ind w:left="1680"/>
    </w:pPr>
  </w:style>
  <w:style w:type="paragraph" w:styleId="30">
    <w:name w:val="toc 3"/>
    <w:basedOn w:val="a4"/>
    <w:next w:val="a4"/>
    <w:uiPriority w:val="39"/>
    <w:pPr>
      <w:ind w:left="794" w:hanging="454"/>
    </w:pPr>
    <w:rPr>
      <w:rFonts w:ascii="Arial" w:hAnsi="Arial"/>
      <w:sz w:val="21"/>
      <w:szCs w:val="21"/>
    </w:rPr>
  </w:style>
  <w:style w:type="paragraph" w:styleId="80">
    <w:name w:val="toc 8"/>
    <w:basedOn w:val="a4"/>
    <w:next w:val="a4"/>
    <w:semiHidden/>
    <w:qFormat/>
    <w:pPr>
      <w:ind w:left="2940"/>
    </w:pPr>
  </w:style>
  <w:style w:type="paragraph" w:styleId="ac">
    <w:name w:val="Balloon Text"/>
    <w:basedOn w:val="a4"/>
    <w:semiHidden/>
    <w:rPr>
      <w:sz w:val="18"/>
      <w:szCs w:val="18"/>
    </w:rPr>
  </w:style>
  <w:style w:type="paragraph" w:styleId="ad">
    <w:name w:val="footer"/>
    <w:basedOn w:val="a4"/>
    <w:qFormat/>
    <w:pPr>
      <w:widowControl/>
      <w:tabs>
        <w:tab w:val="center" w:pos="4510"/>
        <w:tab w:val="right" w:pos="9020"/>
      </w:tabs>
      <w:spacing w:line="360" w:lineRule="auto"/>
    </w:pPr>
    <w:rPr>
      <w:rFonts w:ascii="Arial" w:hAnsi="Arial"/>
      <w:sz w:val="18"/>
      <w:szCs w:val="18"/>
    </w:rPr>
  </w:style>
  <w:style w:type="paragraph" w:styleId="ae">
    <w:name w:val="header"/>
    <w:basedOn w:val="a4"/>
    <w:qFormat/>
    <w:pPr>
      <w:tabs>
        <w:tab w:val="center" w:pos="4153"/>
        <w:tab w:val="right" w:pos="8306"/>
      </w:tabs>
      <w:snapToGrid w:val="0"/>
      <w:jc w:val="center"/>
    </w:pPr>
    <w:rPr>
      <w:rFonts w:ascii="Arial" w:hAnsi="Arial"/>
      <w:sz w:val="18"/>
      <w:szCs w:val="18"/>
    </w:rPr>
  </w:style>
  <w:style w:type="paragraph" w:styleId="10">
    <w:name w:val="toc 1"/>
    <w:basedOn w:val="a4"/>
    <w:next w:val="a4"/>
    <w:uiPriority w:val="39"/>
    <w:qFormat/>
    <w:pPr>
      <w:widowControl/>
      <w:tabs>
        <w:tab w:val="right" w:leader="dot" w:pos="9010"/>
      </w:tabs>
      <w:ind w:left="198" w:hanging="113"/>
    </w:pPr>
    <w:rPr>
      <w:rFonts w:ascii="Arial" w:hAnsi="Arial"/>
      <w:sz w:val="21"/>
      <w:szCs w:val="21"/>
    </w:rPr>
  </w:style>
  <w:style w:type="paragraph" w:styleId="40">
    <w:name w:val="toc 4"/>
    <w:basedOn w:val="a4"/>
    <w:next w:val="a4"/>
    <w:uiPriority w:val="39"/>
    <w:qFormat/>
    <w:pPr>
      <w:ind w:left="1134" w:hanging="567"/>
    </w:pPr>
    <w:rPr>
      <w:rFonts w:ascii="Arial" w:hAnsi="Arial"/>
      <w:sz w:val="21"/>
      <w:szCs w:val="21"/>
    </w:rPr>
  </w:style>
  <w:style w:type="paragraph" w:styleId="60">
    <w:name w:val="toc 6"/>
    <w:basedOn w:val="a4"/>
    <w:next w:val="a4"/>
    <w:semiHidden/>
    <w:qFormat/>
    <w:pPr>
      <w:ind w:left="1757" w:hanging="907"/>
    </w:pPr>
    <w:rPr>
      <w:sz w:val="21"/>
    </w:rPr>
  </w:style>
  <w:style w:type="paragraph" w:styleId="af">
    <w:name w:val="table of figures"/>
    <w:basedOn w:val="10"/>
    <w:next w:val="a4"/>
    <w:semiHidden/>
    <w:pPr>
      <w:widowControl w:val="0"/>
      <w:spacing w:before="300" w:after="150" w:line="360" w:lineRule="auto"/>
      <w:jc w:val="center"/>
    </w:pPr>
  </w:style>
  <w:style w:type="paragraph" w:styleId="20">
    <w:name w:val="toc 2"/>
    <w:basedOn w:val="a4"/>
    <w:next w:val="a4"/>
    <w:uiPriority w:val="39"/>
    <w:qFormat/>
    <w:pPr>
      <w:ind w:left="453" w:hanging="283"/>
    </w:pPr>
    <w:rPr>
      <w:rFonts w:ascii="Arial" w:hAnsi="Arial"/>
      <w:sz w:val="21"/>
      <w:szCs w:val="21"/>
    </w:rPr>
  </w:style>
  <w:style w:type="paragraph" w:styleId="90">
    <w:name w:val="toc 9"/>
    <w:basedOn w:val="a4"/>
    <w:next w:val="a4"/>
    <w:semiHidden/>
    <w:qFormat/>
    <w:pPr>
      <w:ind w:left="3360"/>
    </w:pPr>
  </w:style>
  <w:style w:type="paragraph" w:styleId="HTML">
    <w:name w:val="HTML Preformatted"/>
    <w:basedOn w:val="a4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eastAsia="Times New Roman" w:hAnsi="Courier New" w:cs="Courier New"/>
    </w:rPr>
  </w:style>
  <w:style w:type="paragraph" w:styleId="af0">
    <w:name w:val="Normal (Web)"/>
    <w:basedOn w:val="a4"/>
    <w:uiPriority w:val="99"/>
    <w:unhideWhenUsed/>
    <w:pPr>
      <w:widowControl/>
      <w:autoSpaceDE/>
      <w:autoSpaceDN/>
      <w:adjustRightInd/>
      <w:spacing w:before="100" w:beforeAutospacing="1" w:after="100" w:afterAutospacing="1"/>
    </w:pPr>
    <w:rPr>
      <w:rFonts w:ascii="宋体" w:hAnsi="宋体" w:cs="宋体"/>
      <w:sz w:val="24"/>
      <w:szCs w:val="24"/>
    </w:rPr>
  </w:style>
  <w:style w:type="paragraph" w:styleId="af1">
    <w:name w:val="annotation subject"/>
    <w:basedOn w:val="aa"/>
    <w:next w:val="aa"/>
    <w:link w:val="Char2"/>
    <w:rPr>
      <w:b/>
      <w:bCs/>
    </w:rPr>
  </w:style>
  <w:style w:type="table" w:styleId="af2">
    <w:name w:val="Table Grid"/>
    <w:basedOn w:val="a7"/>
    <w:pPr>
      <w:widowControl w:val="0"/>
      <w:autoSpaceDE w:val="0"/>
      <w:autoSpaceDN w:val="0"/>
      <w:adjustRightInd w:val="0"/>
      <w:spacing w:line="36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3">
    <w:name w:val="Strong"/>
    <w:basedOn w:val="a6"/>
    <w:uiPriority w:val="22"/>
    <w:qFormat/>
    <w:rPr>
      <w:b/>
      <w:bCs/>
    </w:rPr>
  </w:style>
  <w:style w:type="character" w:styleId="af4">
    <w:name w:val="page number"/>
    <w:basedOn w:val="a6"/>
  </w:style>
  <w:style w:type="character" w:styleId="af5">
    <w:name w:val="FollowedHyperlink"/>
    <w:basedOn w:val="a6"/>
    <w:rPr>
      <w:color w:val="954F72" w:themeColor="followedHyperlink"/>
      <w:u w:val="single"/>
    </w:rPr>
  </w:style>
  <w:style w:type="character" w:styleId="af6">
    <w:name w:val="Emphasis"/>
    <w:basedOn w:val="a6"/>
    <w:uiPriority w:val="20"/>
    <w:qFormat/>
    <w:rPr>
      <w:i/>
      <w:iCs/>
    </w:rPr>
  </w:style>
  <w:style w:type="character" w:styleId="af7">
    <w:name w:val="Hyperlink"/>
    <w:basedOn w:val="a6"/>
    <w:rPr>
      <w:color w:val="0000FF"/>
      <w:u w:val="single"/>
    </w:rPr>
  </w:style>
  <w:style w:type="character" w:styleId="af8">
    <w:name w:val="annotation reference"/>
    <w:basedOn w:val="a6"/>
    <w:rPr>
      <w:sz w:val="16"/>
      <w:szCs w:val="16"/>
    </w:rPr>
  </w:style>
  <w:style w:type="paragraph" w:customStyle="1" w:styleId="af9">
    <w:name w:val="表格列标题"/>
    <w:basedOn w:val="a4"/>
    <w:qFormat/>
    <w:pPr>
      <w:jc w:val="center"/>
    </w:pPr>
    <w:rPr>
      <w:b/>
      <w:sz w:val="21"/>
    </w:rPr>
  </w:style>
  <w:style w:type="paragraph" w:customStyle="1" w:styleId="afa">
    <w:name w:val="备注说明"/>
    <w:basedOn w:val="a4"/>
    <w:qFormat/>
    <w:pPr>
      <w:keepNext/>
      <w:spacing w:line="360" w:lineRule="auto"/>
      <w:ind w:left="1134"/>
      <w:jc w:val="both"/>
    </w:pPr>
    <w:rPr>
      <w:rFonts w:eastAsia="楷体_GB2312"/>
      <w:sz w:val="21"/>
    </w:rPr>
  </w:style>
  <w:style w:type="paragraph" w:customStyle="1" w:styleId="afb">
    <w:name w:val="章节标题"/>
    <w:basedOn w:val="a4"/>
    <w:qFormat/>
    <w:pPr>
      <w:tabs>
        <w:tab w:val="left" w:pos="0"/>
      </w:tabs>
      <w:spacing w:before="300" w:after="300"/>
      <w:jc w:val="center"/>
    </w:pPr>
    <w:rPr>
      <w:rFonts w:ascii="Arial" w:eastAsia="黑体" w:hAnsi="Arial" w:cs="Arial"/>
      <w:sz w:val="30"/>
    </w:rPr>
  </w:style>
  <w:style w:type="paragraph" w:customStyle="1" w:styleId="afc">
    <w:name w:val="表号去除自动编号"/>
    <w:basedOn w:val="a4"/>
    <w:qFormat/>
    <w:pPr>
      <w:keepNext/>
      <w:spacing w:line="360" w:lineRule="auto"/>
      <w:jc w:val="center"/>
    </w:pPr>
    <w:rPr>
      <w:rFonts w:ascii="宋体" w:hAnsi="宋体"/>
      <w:sz w:val="21"/>
    </w:rPr>
  </w:style>
  <w:style w:type="paragraph" w:customStyle="1" w:styleId="afd">
    <w:name w:val="代码样式"/>
    <w:basedOn w:val="afe"/>
    <w:qFormat/>
    <w:pPr>
      <w:spacing w:line="360" w:lineRule="auto"/>
    </w:pPr>
    <w:rPr>
      <w:rFonts w:ascii="Courier New" w:hAnsi="Courier New"/>
      <w:sz w:val="18"/>
      <w:szCs w:val="18"/>
    </w:rPr>
  </w:style>
  <w:style w:type="paragraph" w:customStyle="1" w:styleId="afe">
    <w:name w:val="封面表格文本"/>
    <w:basedOn w:val="a4"/>
    <w:qFormat/>
    <w:pPr>
      <w:jc w:val="center"/>
    </w:pPr>
    <w:rPr>
      <w:rFonts w:ascii="Arial" w:hAnsi="Arial"/>
      <w:sz w:val="21"/>
      <w:szCs w:val="21"/>
    </w:rPr>
  </w:style>
  <w:style w:type="paragraph" w:customStyle="1" w:styleId="a1">
    <w:name w:val="参考资料清单"/>
    <w:basedOn w:val="a4"/>
    <w:qFormat/>
    <w:pPr>
      <w:numPr>
        <w:numId w:val="3"/>
      </w:numPr>
      <w:spacing w:line="360" w:lineRule="auto"/>
      <w:jc w:val="both"/>
    </w:pPr>
    <w:rPr>
      <w:rFonts w:ascii="Arial" w:hAnsi="Arial"/>
      <w:sz w:val="21"/>
      <w:szCs w:val="21"/>
    </w:rPr>
  </w:style>
  <w:style w:type="paragraph" w:customStyle="1" w:styleId="aff">
    <w:name w:val="图号去除自动编号"/>
    <w:basedOn w:val="a4"/>
    <w:qFormat/>
    <w:pPr>
      <w:spacing w:before="105" w:line="360" w:lineRule="auto"/>
      <w:ind w:firstLine="425"/>
      <w:jc w:val="center"/>
    </w:pPr>
    <w:rPr>
      <w:sz w:val="21"/>
    </w:rPr>
  </w:style>
  <w:style w:type="paragraph" w:customStyle="1" w:styleId="aff0">
    <w:name w:val="项目符号"/>
    <w:basedOn w:val="a4"/>
    <w:qFormat/>
    <w:pPr>
      <w:spacing w:line="360" w:lineRule="auto"/>
    </w:pPr>
    <w:rPr>
      <w:sz w:val="21"/>
    </w:rPr>
  </w:style>
  <w:style w:type="paragraph" w:customStyle="1" w:styleId="a3">
    <w:name w:val="表号"/>
    <w:basedOn w:val="a4"/>
    <w:next w:val="a5"/>
    <w:qFormat/>
    <w:pPr>
      <w:keepLines/>
      <w:numPr>
        <w:ilvl w:val="8"/>
        <w:numId w:val="4"/>
      </w:numPr>
      <w:spacing w:line="360" w:lineRule="auto"/>
      <w:jc w:val="center"/>
    </w:pPr>
    <w:rPr>
      <w:rFonts w:ascii="Arial" w:hAnsi="Arial"/>
      <w:sz w:val="18"/>
      <w:szCs w:val="18"/>
    </w:rPr>
  </w:style>
  <w:style w:type="paragraph" w:customStyle="1" w:styleId="Char3">
    <w:name w:val="表头样式 Char"/>
    <w:basedOn w:val="a4"/>
    <w:link w:val="CharChar"/>
    <w:qFormat/>
    <w:pPr>
      <w:jc w:val="center"/>
    </w:pPr>
    <w:rPr>
      <w:rFonts w:ascii="Arial" w:hAnsi="Arial"/>
      <w:b/>
      <w:sz w:val="21"/>
      <w:szCs w:val="21"/>
    </w:rPr>
  </w:style>
  <w:style w:type="character" w:customStyle="1" w:styleId="CharChar">
    <w:name w:val="表头样式 Char Char"/>
    <w:basedOn w:val="a6"/>
    <w:link w:val="Char3"/>
    <w:qFormat/>
    <w:rPr>
      <w:rFonts w:ascii="Arial" w:eastAsia="宋体" w:hAnsi="Arial"/>
      <w:b/>
      <w:sz w:val="21"/>
      <w:szCs w:val="21"/>
      <w:lang w:val="en-US" w:eastAsia="zh-CN" w:bidi="ar-SA"/>
    </w:rPr>
  </w:style>
  <w:style w:type="paragraph" w:customStyle="1" w:styleId="aff1">
    <w:name w:val="页脚样式"/>
    <w:basedOn w:val="a4"/>
    <w:pPr>
      <w:spacing w:before="90"/>
    </w:pPr>
    <w:rPr>
      <w:sz w:val="18"/>
    </w:rPr>
  </w:style>
  <w:style w:type="paragraph" w:customStyle="1" w:styleId="WordPro">
    <w:name w:val="图表目录(WordPro)"/>
    <w:basedOn w:val="a4"/>
    <w:pPr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aff2">
    <w:name w:val="封面华为技术"/>
    <w:basedOn w:val="a4"/>
    <w:pPr>
      <w:spacing w:line="360" w:lineRule="auto"/>
      <w:jc w:val="center"/>
    </w:pPr>
    <w:rPr>
      <w:rFonts w:ascii="Arial" w:eastAsia="黑体" w:hAnsi="Arial"/>
      <w:sz w:val="32"/>
      <w:szCs w:val="32"/>
    </w:rPr>
  </w:style>
  <w:style w:type="paragraph" w:customStyle="1" w:styleId="aff3">
    <w:name w:val="脚注"/>
    <w:basedOn w:val="a4"/>
    <w:pPr>
      <w:spacing w:after="90"/>
    </w:pPr>
    <w:rPr>
      <w:sz w:val="18"/>
    </w:rPr>
  </w:style>
  <w:style w:type="paragraph" w:customStyle="1" w:styleId="aff4">
    <w:name w:val="页眉密级样式"/>
    <w:basedOn w:val="a4"/>
    <w:pPr>
      <w:jc w:val="right"/>
    </w:pPr>
    <w:rPr>
      <w:sz w:val="18"/>
    </w:rPr>
  </w:style>
  <w:style w:type="character" w:customStyle="1" w:styleId="CharChar0">
    <w:name w:val="编写建议 Char Char"/>
    <w:basedOn w:val="a6"/>
    <w:link w:val="Char4"/>
    <w:rPr>
      <w:rFonts w:ascii="Arial" w:eastAsia="宋体" w:hAnsi="Arial" w:cs="Arial"/>
      <w:i/>
      <w:color w:val="0000FF"/>
      <w:sz w:val="21"/>
      <w:szCs w:val="21"/>
      <w:lang w:val="en-US" w:eastAsia="zh-CN" w:bidi="ar-SA"/>
    </w:rPr>
  </w:style>
  <w:style w:type="paragraph" w:customStyle="1" w:styleId="Char4">
    <w:name w:val="编写建议 Char"/>
    <w:basedOn w:val="a4"/>
    <w:next w:val="a5"/>
    <w:link w:val="CharChar0"/>
    <w:pPr>
      <w:spacing w:line="360" w:lineRule="auto"/>
      <w:ind w:firstLineChars="200" w:firstLine="420"/>
    </w:pPr>
    <w:rPr>
      <w:rFonts w:ascii="Arial" w:hAnsi="Arial" w:cs="Arial"/>
      <w:i/>
      <w:color w:val="0000FF"/>
      <w:sz w:val="21"/>
      <w:szCs w:val="21"/>
    </w:rPr>
  </w:style>
  <w:style w:type="paragraph" w:customStyle="1" w:styleId="aff5">
    <w:name w:val="封面文档标题"/>
    <w:basedOn w:val="a4"/>
    <w:pPr>
      <w:spacing w:line="360" w:lineRule="auto"/>
      <w:jc w:val="center"/>
    </w:pPr>
    <w:rPr>
      <w:rFonts w:ascii="Arial" w:eastAsia="黑体" w:hAnsi="Arial"/>
      <w:bCs/>
      <w:sz w:val="44"/>
      <w:szCs w:val="44"/>
    </w:rPr>
  </w:style>
  <w:style w:type="paragraph" w:customStyle="1" w:styleId="aff6">
    <w:name w:val="目录页编号文本样式"/>
    <w:basedOn w:val="a4"/>
    <w:pPr>
      <w:jc w:val="right"/>
    </w:pPr>
    <w:rPr>
      <w:sz w:val="21"/>
    </w:rPr>
  </w:style>
  <w:style w:type="paragraph" w:customStyle="1" w:styleId="aff7">
    <w:name w:val="页眉文档名称样式"/>
    <w:basedOn w:val="a4"/>
    <w:rPr>
      <w:sz w:val="18"/>
    </w:rPr>
  </w:style>
  <w:style w:type="paragraph" w:customStyle="1" w:styleId="aff8">
    <w:name w:val="关键词"/>
    <w:basedOn w:val="aff9"/>
  </w:style>
  <w:style w:type="paragraph" w:customStyle="1" w:styleId="aff9">
    <w:name w:val="摘要"/>
    <w:basedOn w:val="a4"/>
    <w:pPr>
      <w:widowControl/>
      <w:tabs>
        <w:tab w:val="left" w:pos="907"/>
      </w:tabs>
      <w:spacing w:line="360" w:lineRule="auto"/>
      <w:ind w:left="879" w:hanging="879"/>
      <w:jc w:val="both"/>
    </w:pPr>
    <w:rPr>
      <w:rFonts w:ascii="Arial" w:hAnsi="Arial"/>
      <w:b/>
      <w:sz w:val="21"/>
      <w:szCs w:val="21"/>
    </w:rPr>
  </w:style>
  <w:style w:type="paragraph" w:customStyle="1" w:styleId="affa">
    <w:name w:val="修订记录"/>
    <w:basedOn w:val="a4"/>
    <w:pPr>
      <w:widowControl/>
      <w:spacing w:before="300" w:after="150" w:line="360" w:lineRule="auto"/>
      <w:jc w:val="center"/>
    </w:pPr>
    <w:rPr>
      <w:rFonts w:ascii="Arial" w:eastAsia="黑体" w:hAnsi="Arial"/>
      <w:sz w:val="32"/>
      <w:szCs w:val="32"/>
    </w:rPr>
  </w:style>
  <w:style w:type="paragraph" w:customStyle="1" w:styleId="affb">
    <w:name w:val="目录"/>
    <w:basedOn w:val="a4"/>
    <w:pPr>
      <w:adjustRightInd/>
      <w:spacing w:before="480" w:after="360"/>
      <w:jc w:val="center"/>
    </w:pPr>
    <w:rPr>
      <w:rFonts w:ascii="Arial" w:eastAsia="黑体" w:hAnsi="Arial"/>
      <w:sz w:val="32"/>
      <w:szCs w:val="32"/>
    </w:rPr>
  </w:style>
  <w:style w:type="paragraph" w:customStyle="1" w:styleId="a2">
    <w:name w:val="图号"/>
    <w:basedOn w:val="a4"/>
    <w:pPr>
      <w:numPr>
        <w:ilvl w:val="7"/>
        <w:numId w:val="4"/>
      </w:numPr>
      <w:spacing w:before="105" w:line="360" w:lineRule="auto"/>
      <w:jc w:val="center"/>
    </w:pPr>
    <w:rPr>
      <w:rFonts w:ascii="Arial" w:hAnsi="Arial"/>
      <w:sz w:val="18"/>
      <w:szCs w:val="18"/>
    </w:rPr>
  </w:style>
  <w:style w:type="paragraph" w:customStyle="1" w:styleId="affc">
    <w:name w:val="文档标题"/>
    <w:basedOn w:val="a4"/>
    <w:pPr>
      <w:tabs>
        <w:tab w:val="left" w:pos="0"/>
      </w:tabs>
      <w:spacing w:before="300" w:after="300"/>
      <w:jc w:val="center"/>
    </w:pPr>
    <w:rPr>
      <w:rFonts w:ascii="Arial" w:eastAsia="黑体" w:hAnsi="Arial"/>
      <w:sz w:val="32"/>
      <w:szCs w:val="32"/>
    </w:rPr>
  </w:style>
  <w:style w:type="paragraph" w:customStyle="1" w:styleId="affd">
    <w:name w:val="表格文本"/>
    <w:basedOn w:val="a4"/>
    <w:pPr>
      <w:tabs>
        <w:tab w:val="decimal" w:pos="0"/>
      </w:tabs>
    </w:pPr>
    <w:rPr>
      <w:rFonts w:ascii="Arial" w:hAnsi="Arial"/>
      <w:sz w:val="21"/>
      <w:szCs w:val="21"/>
    </w:rPr>
  </w:style>
  <w:style w:type="paragraph" w:customStyle="1" w:styleId="affe">
    <w:name w:val="缺省文本"/>
    <w:basedOn w:val="a4"/>
    <w:pPr>
      <w:spacing w:line="360" w:lineRule="auto"/>
    </w:pPr>
    <w:rPr>
      <w:rFonts w:ascii="Arial" w:hAnsi="Arial"/>
      <w:sz w:val="21"/>
      <w:szCs w:val="21"/>
    </w:rPr>
  </w:style>
  <w:style w:type="paragraph" w:customStyle="1" w:styleId="abc">
    <w:name w:val="标题 abc"/>
    <w:basedOn w:val="a4"/>
    <w:pPr>
      <w:numPr>
        <w:ilvl w:val="7"/>
        <w:numId w:val="5"/>
      </w:numPr>
      <w:spacing w:beforeLines="50"/>
      <w:jc w:val="both"/>
    </w:pPr>
    <w:rPr>
      <w:sz w:val="22"/>
    </w:rPr>
  </w:style>
  <w:style w:type="paragraph" w:customStyle="1" w:styleId="afff">
    <w:name w:val="点号"/>
    <w:basedOn w:val="a4"/>
    <w:pPr>
      <w:spacing w:beforeLines="50"/>
      <w:ind w:left="1231" w:hanging="284"/>
    </w:pPr>
    <w:rPr>
      <w:sz w:val="21"/>
    </w:rPr>
  </w:style>
  <w:style w:type="paragraph" w:customStyle="1" w:styleId="afff0">
    <w:name w:val="样式 参考资料清单 + 倾斜 蓝色"/>
    <w:basedOn w:val="a1"/>
    <w:rPr>
      <w:iCs/>
      <w:color w:val="000000"/>
    </w:rPr>
  </w:style>
  <w:style w:type="paragraph" w:customStyle="1" w:styleId="045">
    <w:name w:val="样式 摘要 + 左侧:  0.45 厘米"/>
    <w:basedOn w:val="aff9"/>
    <w:rPr>
      <w:rFonts w:cs="宋体"/>
    </w:rPr>
  </w:style>
  <w:style w:type="paragraph" w:customStyle="1" w:styleId="annotation">
    <w:name w:val="annotation"/>
    <w:basedOn w:val="a4"/>
    <w:pPr>
      <w:keepLines/>
      <w:widowControl/>
      <w:spacing w:line="360" w:lineRule="auto"/>
      <w:ind w:left="1134"/>
      <w:jc w:val="both"/>
    </w:pPr>
    <w:rPr>
      <w:sz w:val="21"/>
    </w:rPr>
  </w:style>
  <w:style w:type="paragraph" w:customStyle="1" w:styleId="chaptertitle">
    <w:name w:val="chapter title"/>
    <w:basedOn w:val="a4"/>
    <w:pPr>
      <w:widowControl/>
      <w:tabs>
        <w:tab w:val="left" w:pos="0"/>
      </w:tabs>
      <w:spacing w:before="300" w:after="300"/>
      <w:jc w:val="center"/>
    </w:pPr>
    <w:rPr>
      <w:rFonts w:ascii="Arial" w:hAnsi="Arial"/>
      <w:sz w:val="30"/>
    </w:rPr>
  </w:style>
  <w:style w:type="paragraph" w:customStyle="1" w:styleId="tabledescriptionwithoutautonumbering">
    <w:name w:val="table description without auto numbering"/>
    <w:basedOn w:val="a4"/>
    <w:pPr>
      <w:keepLines/>
      <w:widowControl/>
      <w:spacing w:line="360" w:lineRule="auto"/>
      <w:jc w:val="center"/>
    </w:pPr>
    <w:rPr>
      <w:rFonts w:ascii="宋体"/>
      <w:sz w:val="21"/>
    </w:rPr>
  </w:style>
  <w:style w:type="paragraph" w:customStyle="1" w:styleId="tableheading">
    <w:name w:val="table heading"/>
    <w:basedOn w:val="a4"/>
    <w:pPr>
      <w:widowControl/>
      <w:jc w:val="center"/>
    </w:pPr>
    <w:rPr>
      <w:b/>
      <w:sz w:val="21"/>
    </w:rPr>
  </w:style>
  <w:style w:type="paragraph" w:customStyle="1" w:styleId="catalogoffigureandtable">
    <w:name w:val="catalog of figure and table"/>
    <w:basedOn w:val="a4"/>
    <w:pPr>
      <w:widowControl/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HuaweiTechnologiesoncover">
    <w:name w:val="Huawei Technologies on cover"/>
    <w:basedOn w:val="a4"/>
    <w:pPr>
      <w:widowControl/>
      <w:spacing w:line="360" w:lineRule="auto"/>
      <w:jc w:val="center"/>
    </w:pPr>
    <w:rPr>
      <w:rFonts w:ascii="黑体" w:eastAsia="黑体"/>
      <w:b/>
      <w:sz w:val="32"/>
    </w:rPr>
  </w:style>
  <w:style w:type="paragraph" w:customStyle="1" w:styleId="footnotes">
    <w:name w:val="footnotes"/>
    <w:basedOn w:val="a4"/>
    <w:pPr>
      <w:widowControl/>
      <w:numPr>
        <w:numId w:val="6"/>
      </w:numPr>
      <w:spacing w:after="90"/>
    </w:pPr>
    <w:rPr>
      <w:sz w:val="18"/>
    </w:rPr>
  </w:style>
  <w:style w:type="paragraph" w:customStyle="1" w:styleId="code">
    <w:name w:val="code"/>
    <w:basedOn w:val="a4"/>
    <w:pPr>
      <w:widowControl/>
      <w:spacing w:line="360" w:lineRule="auto"/>
      <w:ind w:left="1134"/>
      <w:jc w:val="both"/>
    </w:pPr>
    <w:rPr>
      <w:rFonts w:ascii="Courier New" w:hAnsi="Courier New"/>
      <w:sz w:val="18"/>
    </w:rPr>
  </w:style>
  <w:style w:type="paragraph" w:customStyle="1" w:styleId="confidentialitylevelonheader">
    <w:name w:val="confidentiality level on header"/>
    <w:basedOn w:val="a4"/>
    <w:pPr>
      <w:widowControl/>
      <w:jc w:val="right"/>
    </w:pPr>
    <w:rPr>
      <w:sz w:val="18"/>
    </w:rPr>
  </w:style>
  <w:style w:type="paragraph" w:customStyle="1" w:styleId="referance">
    <w:name w:val="referance"/>
    <w:basedOn w:val="a4"/>
    <w:pPr>
      <w:widowControl/>
      <w:numPr>
        <w:numId w:val="7"/>
      </w:numPr>
      <w:spacing w:line="360" w:lineRule="auto"/>
      <w:jc w:val="both"/>
    </w:pPr>
    <w:rPr>
      <w:rFonts w:ascii="宋体"/>
      <w:sz w:val="21"/>
    </w:rPr>
  </w:style>
  <w:style w:type="paragraph" w:customStyle="1" w:styleId="compilingadvice">
    <w:name w:val="compiling advice"/>
    <w:basedOn w:val="a4"/>
    <w:pPr>
      <w:widowControl/>
      <w:spacing w:line="360" w:lineRule="auto"/>
      <w:ind w:left="1134"/>
      <w:jc w:val="both"/>
    </w:pPr>
    <w:rPr>
      <w:i/>
      <w:color w:val="0000FF"/>
      <w:sz w:val="21"/>
    </w:rPr>
  </w:style>
  <w:style w:type="paragraph" w:customStyle="1" w:styleId="tabletextoncover">
    <w:name w:val="table text on cover"/>
    <w:basedOn w:val="a4"/>
    <w:pPr>
      <w:widowControl/>
      <w:jc w:val="center"/>
    </w:pPr>
    <w:rPr>
      <w:b/>
      <w:sz w:val="24"/>
    </w:rPr>
  </w:style>
  <w:style w:type="paragraph" w:customStyle="1" w:styleId="documenttitleoncover">
    <w:name w:val="document title on cover"/>
    <w:basedOn w:val="a4"/>
    <w:pPr>
      <w:widowControl/>
      <w:spacing w:line="360" w:lineRule="auto"/>
      <w:jc w:val="center"/>
    </w:pPr>
    <w:rPr>
      <w:rFonts w:ascii="Arial" w:hAnsi="Arial"/>
      <w:b/>
      <w:sz w:val="56"/>
    </w:rPr>
  </w:style>
  <w:style w:type="paragraph" w:customStyle="1" w:styleId="catalog1">
    <w:name w:val="catalog 1"/>
    <w:basedOn w:val="a4"/>
    <w:pPr>
      <w:widowControl/>
      <w:ind w:left="198" w:hanging="113"/>
    </w:pPr>
    <w:rPr>
      <w:sz w:val="21"/>
    </w:rPr>
  </w:style>
  <w:style w:type="paragraph" w:customStyle="1" w:styleId="catalog2">
    <w:name w:val="catalog 2"/>
    <w:basedOn w:val="a4"/>
    <w:pPr>
      <w:ind w:left="453" w:hanging="283"/>
    </w:pPr>
    <w:rPr>
      <w:sz w:val="21"/>
    </w:rPr>
  </w:style>
  <w:style w:type="paragraph" w:customStyle="1" w:styleId="catalog3">
    <w:name w:val="catalog 3"/>
    <w:basedOn w:val="a4"/>
    <w:pPr>
      <w:widowControl/>
      <w:ind w:left="794" w:hanging="454"/>
    </w:pPr>
    <w:rPr>
      <w:sz w:val="21"/>
    </w:rPr>
  </w:style>
  <w:style w:type="paragraph" w:customStyle="1" w:styleId="catalog4">
    <w:name w:val="catalog 4"/>
    <w:basedOn w:val="a4"/>
    <w:pPr>
      <w:widowControl/>
      <w:ind w:left="1134" w:hanging="567"/>
    </w:pPr>
    <w:rPr>
      <w:sz w:val="21"/>
    </w:rPr>
  </w:style>
  <w:style w:type="paragraph" w:customStyle="1" w:styleId="catalog5">
    <w:name w:val="catalog 5"/>
    <w:basedOn w:val="a4"/>
    <w:pPr>
      <w:ind w:left="680"/>
    </w:pPr>
    <w:rPr>
      <w:sz w:val="21"/>
    </w:rPr>
  </w:style>
  <w:style w:type="paragraph" w:customStyle="1" w:styleId="catalog6">
    <w:name w:val="catalog 6"/>
    <w:basedOn w:val="a4"/>
    <w:pPr>
      <w:widowControl/>
      <w:ind w:left="1757" w:hanging="907"/>
    </w:pPr>
    <w:rPr>
      <w:sz w:val="21"/>
    </w:rPr>
  </w:style>
  <w:style w:type="paragraph" w:customStyle="1" w:styleId="catalog7">
    <w:name w:val="catalog 7"/>
    <w:basedOn w:val="a4"/>
    <w:pPr>
      <w:widowControl/>
      <w:ind w:left="2041" w:hanging="1077"/>
    </w:pPr>
    <w:rPr>
      <w:rFonts w:ascii="宋体"/>
      <w:sz w:val="21"/>
    </w:rPr>
  </w:style>
  <w:style w:type="paragraph" w:customStyle="1" w:styleId="catalog8">
    <w:name w:val="catalog 8"/>
    <w:basedOn w:val="a4"/>
    <w:pPr>
      <w:widowControl/>
      <w:ind w:left="113"/>
    </w:pPr>
    <w:rPr>
      <w:sz w:val="21"/>
    </w:rPr>
  </w:style>
  <w:style w:type="paragraph" w:customStyle="1" w:styleId="catalog9">
    <w:name w:val="catalog 9"/>
    <w:basedOn w:val="a4"/>
    <w:pPr>
      <w:widowControl/>
      <w:ind w:left="113"/>
    </w:pPr>
    <w:rPr>
      <w:sz w:val="21"/>
    </w:rPr>
  </w:style>
  <w:style w:type="paragraph" w:customStyle="1" w:styleId="figuredescriptionwithoutautonumbering">
    <w:name w:val="figure description without auto numbering"/>
    <w:basedOn w:val="a4"/>
    <w:pPr>
      <w:widowControl/>
      <w:spacing w:before="105" w:line="360" w:lineRule="auto"/>
      <w:ind w:firstLine="425"/>
      <w:jc w:val="center"/>
    </w:pPr>
    <w:rPr>
      <w:sz w:val="21"/>
    </w:rPr>
  </w:style>
  <w:style w:type="paragraph" w:customStyle="1" w:styleId="itemlist">
    <w:name w:val="item list"/>
    <w:basedOn w:val="a0"/>
    <w:pPr>
      <w:widowControl/>
      <w:numPr>
        <w:numId w:val="8"/>
      </w:numPr>
      <w:tabs>
        <w:tab w:val="left" w:pos="1559"/>
      </w:tabs>
      <w:ind w:left="1559"/>
    </w:pPr>
    <w:rPr>
      <w:rFonts w:ascii="宋体" w:hAnsi="Wingdings"/>
    </w:rPr>
  </w:style>
  <w:style w:type="paragraph" w:customStyle="1" w:styleId="documenttitleonheader">
    <w:name w:val="document title on header"/>
    <w:basedOn w:val="a4"/>
    <w:pPr>
      <w:widowControl/>
    </w:pPr>
    <w:rPr>
      <w:sz w:val="18"/>
    </w:rPr>
  </w:style>
  <w:style w:type="paragraph" w:customStyle="1" w:styleId="textindentation">
    <w:name w:val="text indentation"/>
    <w:basedOn w:val="a4"/>
    <w:pPr>
      <w:widowControl/>
      <w:spacing w:line="360" w:lineRule="auto"/>
      <w:ind w:left="1134"/>
      <w:jc w:val="both"/>
    </w:pPr>
    <w:rPr>
      <w:sz w:val="21"/>
    </w:rPr>
  </w:style>
  <w:style w:type="paragraph" w:customStyle="1" w:styleId="tabledescription">
    <w:name w:val="table description"/>
    <w:basedOn w:val="a4"/>
    <w:pPr>
      <w:keepLines/>
      <w:widowControl/>
      <w:numPr>
        <w:numId w:val="9"/>
      </w:numPr>
      <w:spacing w:line="360" w:lineRule="auto"/>
      <w:jc w:val="center"/>
    </w:pPr>
    <w:rPr>
      <w:rFonts w:ascii="宋体"/>
      <w:sz w:val="21"/>
    </w:rPr>
  </w:style>
  <w:style w:type="paragraph" w:customStyle="1" w:styleId="keywords">
    <w:name w:val="keywords"/>
    <w:basedOn w:val="a4"/>
    <w:pPr>
      <w:widowControl/>
      <w:tabs>
        <w:tab w:val="left" w:pos="907"/>
      </w:tabs>
      <w:spacing w:line="360" w:lineRule="auto"/>
      <w:ind w:left="879" w:hanging="879"/>
      <w:jc w:val="both"/>
    </w:pPr>
    <w:rPr>
      <w:sz w:val="21"/>
    </w:rPr>
  </w:style>
  <w:style w:type="paragraph" w:customStyle="1" w:styleId="revisionrecord">
    <w:name w:val="revision record"/>
    <w:basedOn w:val="a4"/>
    <w:pPr>
      <w:pageBreakBefore/>
      <w:widowControl/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catalog">
    <w:name w:val="catalog"/>
    <w:basedOn w:val="a4"/>
    <w:pPr>
      <w:pageBreakBefore/>
      <w:widowControl/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figuredescription">
    <w:name w:val="figure description"/>
    <w:basedOn w:val="a4"/>
    <w:pPr>
      <w:widowControl/>
      <w:numPr>
        <w:numId w:val="10"/>
      </w:numPr>
      <w:spacing w:before="105" w:line="360" w:lineRule="auto"/>
      <w:jc w:val="center"/>
    </w:pPr>
    <w:rPr>
      <w:rFonts w:ascii="宋体"/>
      <w:sz w:val="21"/>
    </w:rPr>
  </w:style>
  <w:style w:type="paragraph" w:customStyle="1" w:styleId="documenttitle">
    <w:name w:val="document title"/>
    <w:basedOn w:val="a4"/>
    <w:pPr>
      <w:widowControl/>
      <w:tabs>
        <w:tab w:val="left" w:pos="0"/>
      </w:tabs>
      <w:spacing w:before="300" w:after="300"/>
      <w:jc w:val="center"/>
      <w:outlineLvl w:val="0"/>
    </w:pPr>
    <w:rPr>
      <w:rFonts w:ascii="Arial" w:hAnsi="Arial"/>
      <w:sz w:val="30"/>
    </w:rPr>
  </w:style>
  <w:style w:type="paragraph" w:customStyle="1" w:styleId="abstract">
    <w:name w:val="abstract"/>
    <w:basedOn w:val="a4"/>
    <w:pPr>
      <w:widowControl/>
      <w:tabs>
        <w:tab w:val="left" w:pos="907"/>
      </w:tabs>
      <w:spacing w:line="360" w:lineRule="auto"/>
      <w:ind w:left="879" w:hanging="879"/>
      <w:jc w:val="both"/>
    </w:pPr>
    <w:rPr>
      <w:sz w:val="21"/>
    </w:rPr>
  </w:style>
  <w:style w:type="paragraph" w:customStyle="1" w:styleId="tabletext">
    <w:name w:val="table text"/>
    <w:basedOn w:val="a4"/>
    <w:pPr>
      <w:widowControl/>
      <w:tabs>
        <w:tab w:val="decimal" w:pos="0"/>
      </w:tabs>
    </w:pPr>
    <w:rPr>
      <w:sz w:val="21"/>
    </w:rPr>
  </w:style>
  <w:style w:type="paragraph" w:customStyle="1" w:styleId="defaulttext">
    <w:name w:val="default text"/>
    <w:basedOn w:val="a4"/>
    <w:pPr>
      <w:widowControl/>
      <w:spacing w:line="360" w:lineRule="auto"/>
    </w:pPr>
    <w:rPr>
      <w:sz w:val="21"/>
    </w:rPr>
  </w:style>
  <w:style w:type="paragraph" w:customStyle="1" w:styleId="a">
    <w:name w:val="参考资料清单+倾斜+蓝色"/>
    <w:basedOn w:val="a4"/>
    <w:pPr>
      <w:numPr>
        <w:numId w:val="11"/>
      </w:numPr>
      <w:spacing w:line="360" w:lineRule="auto"/>
      <w:jc w:val="both"/>
    </w:pPr>
    <w:rPr>
      <w:rFonts w:ascii="Arial" w:hAnsi="Arial"/>
      <w:i/>
      <w:iCs/>
      <w:color w:val="0000FF"/>
      <w:sz w:val="21"/>
      <w:szCs w:val="21"/>
    </w:rPr>
  </w:style>
  <w:style w:type="paragraph" w:customStyle="1" w:styleId="afff1">
    <w:name w:val="注示头"/>
    <w:basedOn w:val="a4"/>
    <w:pPr>
      <w:pBdr>
        <w:top w:val="single" w:sz="4" w:space="1" w:color="000000"/>
      </w:pBdr>
      <w:spacing w:line="360" w:lineRule="auto"/>
      <w:jc w:val="both"/>
    </w:pPr>
    <w:rPr>
      <w:rFonts w:ascii="Arial" w:eastAsia="黑体" w:hAnsi="Arial"/>
      <w:sz w:val="18"/>
      <w:szCs w:val="21"/>
    </w:rPr>
  </w:style>
  <w:style w:type="table" w:customStyle="1" w:styleId="afff2">
    <w:name w:val="表样式"/>
    <w:basedOn w:val="a7"/>
    <w:pPr>
      <w:jc w:val="both"/>
    </w:pPr>
    <w:rPr>
      <w:sz w:val="2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</w:style>
  <w:style w:type="paragraph" w:customStyle="1" w:styleId="afff3">
    <w:name w:val="图样式"/>
    <w:basedOn w:val="a4"/>
    <w:pPr>
      <w:widowControl/>
      <w:spacing w:before="80" w:after="80" w:line="360" w:lineRule="auto"/>
      <w:jc w:val="center"/>
    </w:pPr>
  </w:style>
  <w:style w:type="paragraph" w:customStyle="1" w:styleId="afff4">
    <w:name w:val="注示文本"/>
    <w:basedOn w:val="a4"/>
    <w:pPr>
      <w:pBdr>
        <w:bottom w:val="single" w:sz="4" w:space="1" w:color="000000"/>
      </w:pBdr>
      <w:spacing w:line="360" w:lineRule="auto"/>
      <w:ind w:firstLineChars="200"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21">
    <w:name w:val="样式 编写建议 + 首行缩进:  2 字符"/>
    <w:basedOn w:val="a4"/>
    <w:next w:val="a5"/>
    <w:pPr>
      <w:widowControl/>
      <w:spacing w:line="360" w:lineRule="auto"/>
      <w:ind w:firstLineChars="200" w:firstLine="420"/>
    </w:pPr>
    <w:rPr>
      <w:rFonts w:ascii="Arial" w:hAnsi="Arial" w:cs="宋体"/>
      <w:i/>
      <w:iCs/>
      <w:color w:val="0000FF"/>
      <w:sz w:val="21"/>
    </w:rPr>
  </w:style>
  <w:style w:type="character" w:customStyle="1" w:styleId="Char1">
    <w:name w:val="正文文本 Char"/>
    <w:basedOn w:val="a6"/>
    <w:link w:val="ab"/>
  </w:style>
  <w:style w:type="paragraph" w:styleId="afff5">
    <w:name w:val="List Paragraph"/>
    <w:basedOn w:val="a4"/>
    <w:uiPriority w:val="34"/>
    <w:qFormat/>
    <w:pPr>
      <w:widowControl/>
      <w:autoSpaceDE/>
      <w:autoSpaceDN/>
      <w:adjustRightInd/>
      <w:ind w:firstLineChars="200" w:firstLine="420"/>
    </w:pPr>
    <w:rPr>
      <w:rFonts w:ascii="宋体" w:hAnsi="宋体" w:cs="宋体"/>
      <w:sz w:val="24"/>
      <w:szCs w:val="24"/>
    </w:rPr>
  </w:style>
  <w:style w:type="character" w:customStyle="1" w:styleId="6Char">
    <w:name w:val="标题 6 Char"/>
    <w:basedOn w:val="a6"/>
    <w:link w:val="6"/>
    <w:rPr>
      <w:rFonts w:ascii="Arial" w:eastAsia="黑体" w:hAnsi="Arial"/>
      <w:sz w:val="21"/>
      <w:szCs w:val="21"/>
    </w:rPr>
  </w:style>
  <w:style w:type="character" w:customStyle="1" w:styleId="7Char">
    <w:name w:val="标题 7 Char"/>
    <w:basedOn w:val="a6"/>
    <w:link w:val="7"/>
    <w:rPr>
      <w:rFonts w:ascii="Arial" w:eastAsia="黑体" w:hAnsi="Arial"/>
      <w:sz w:val="21"/>
      <w:szCs w:val="21"/>
    </w:rPr>
  </w:style>
  <w:style w:type="character" w:customStyle="1" w:styleId="Char0">
    <w:name w:val="批注文字 Char"/>
    <w:basedOn w:val="a6"/>
    <w:link w:val="aa"/>
  </w:style>
  <w:style w:type="character" w:customStyle="1" w:styleId="Char2">
    <w:name w:val="批注主题 Char"/>
    <w:basedOn w:val="Char0"/>
    <w:link w:val="af1"/>
    <w:rPr>
      <w:b/>
      <w:bCs/>
    </w:rPr>
  </w:style>
  <w:style w:type="character" w:customStyle="1" w:styleId="HTMLChar">
    <w:name w:val="HTML 预设格式 Char"/>
    <w:basedOn w:val="a6"/>
    <w:link w:val="HTML"/>
    <w:uiPriority w:val="99"/>
    <w:rPr>
      <w:rFonts w:ascii="Courier New" w:eastAsia="Times New Roman" w:hAnsi="Courier New" w:cs="Courier New"/>
    </w:rPr>
  </w:style>
  <w:style w:type="character" w:customStyle="1" w:styleId="pln">
    <w:name w:val="pln"/>
    <w:basedOn w:val="a6"/>
  </w:style>
  <w:style w:type="character" w:customStyle="1" w:styleId="tag">
    <w:name w:val="tag"/>
    <w:basedOn w:val="a6"/>
    <w:qFormat/>
  </w:style>
  <w:style w:type="character" w:customStyle="1" w:styleId="atn">
    <w:name w:val="atn"/>
    <w:basedOn w:val="a6"/>
  </w:style>
  <w:style w:type="character" w:customStyle="1" w:styleId="pun">
    <w:name w:val="pun"/>
    <w:basedOn w:val="a6"/>
  </w:style>
  <w:style w:type="character" w:customStyle="1" w:styleId="atv">
    <w:name w:val="atv"/>
    <w:basedOn w:val="a6"/>
  </w:style>
  <w:style w:type="character" w:customStyle="1" w:styleId="1Char">
    <w:name w:val="标题 1 Char"/>
    <w:basedOn w:val="a6"/>
    <w:link w:val="1"/>
    <w:rsid w:val="00343540"/>
    <w:rPr>
      <w:rFonts w:ascii="Arial" w:eastAsia="黑体" w:hAnsi="Arial"/>
      <w:b/>
      <w:sz w:val="32"/>
      <w:szCs w:val="36"/>
    </w:rPr>
  </w:style>
  <w:style w:type="character" w:customStyle="1" w:styleId="2Char">
    <w:name w:val="标题 2 Char"/>
    <w:basedOn w:val="a6"/>
    <w:link w:val="2"/>
    <w:rsid w:val="005F6DB3"/>
    <w:rPr>
      <w:rFonts w:ascii="Arial" w:eastAsia="黑体" w:hAnsi="Arial"/>
      <w:sz w:val="28"/>
      <w:szCs w:val="28"/>
    </w:rPr>
  </w:style>
  <w:style w:type="character" w:customStyle="1" w:styleId="Char">
    <w:name w:val="正文首行缩进 Char"/>
    <w:basedOn w:val="Char1"/>
    <w:link w:val="a5"/>
    <w:rsid w:val="005F6DB3"/>
    <w:rPr>
      <w:rFonts w:ascii="Arial" w:hAnsi="Arial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/>
    <w:lsdException w:name="toc 4" w:uiPriority="39" w:qFormat="1"/>
    <w:lsdException w:name="toc 5" w:semiHidden="1"/>
    <w:lsdException w:name="toc 6" w:semiHidden="1" w:qFormat="1"/>
    <w:lsdException w:name="toc 7" w:semiHidden="1" w:qFormat="1"/>
    <w:lsdException w:name="toc 8" w:semiHidden="1" w:qFormat="1"/>
    <w:lsdException w:name="toc 9" w:semiHidden="1" w:qFormat="1"/>
    <w:lsdException w:name="header" w:qFormat="1"/>
    <w:lsdException w:name="footer" w:qFormat="1"/>
    <w:lsdException w:name="caption" w:semiHidden="1" w:unhideWhenUsed="1" w:qFormat="1"/>
    <w:lsdException w:name="table of figures" w:semiHidden="1"/>
    <w:lsdException w:name="Title" w:qFormat="1"/>
    <w:lsdException w:name="Default Paragraph Font" w:semiHidden="1" w:uiPriority="1" w:unhideWhenUsed="1" w:qFormat="1"/>
    <w:lsdException w:name="Subtitle" w:qFormat="1"/>
    <w:lsdException w:name="Body Text First Indent" w:qFormat="1"/>
    <w:lsdException w:name="Strong" w:uiPriority="22" w:qFormat="1"/>
    <w:lsdException w:name="Emphasis" w:uiPriority="20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Preformatted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4">
    <w:name w:val="Normal"/>
    <w:qFormat/>
    <w:pPr>
      <w:widowControl w:val="0"/>
      <w:autoSpaceDE w:val="0"/>
      <w:autoSpaceDN w:val="0"/>
      <w:adjustRightInd w:val="0"/>
    </w:pPr>
  </w:style>
  <w:style w:type="paragraph" w:styleId="1">
    <w:name w:val="heading 1"/>
    <w:basedOn w:val="a4"/>
    <w:next w:val="2"/>
    <w:link w:val="1Char"/>
    <w:qFormat/>
    <w:pPr>
      <w:widowControl/>
      <w:numPr>
        <w:numId w:val="1"/>
      </w:numPr>
      <w:adjustRightInd/>
      <w:spacing w:before="240" w:after="240"/>
      <w:jc w:val="both"/>
      <w:outlineLvl w:val="0"/>
    </w:pPr>
    <w:rPr>
      <w:rFonts w:ascii="Arial" w:eastAsia="黑体" w:hAnsi="Arial"/>
      <w:b/>
      <w:sz w:val="32"/>
      <w:szCs w:val="36"/>
    </w:rPr>
  </w:style>
  <w:style w:type="paragraph" w:styleId="2">
    <w:name w:val="heading 2"/>
    <w:basedOn w:val="a4"/>
    <w:next w:val="3"/>
    <w:link w:val="2Char"/>
    <w:qFormat/>
    <w:pPr>
      <w:widowControl/>
      <w:numPr>
        <w:ilvl w:val="1"/>
        <w:numId w:val="1"/>
      </w:numPr>
      <w:tabs>
        <w:tab w:val="left" w:pos="630"/>
      </w:tabs>
      <w:adjustRightInd/>
      <w:spacing w:before="240" w:after="240"/>
      <w:jc w:val="both"/>
      <w:outlineLvl w:val="1"/>
    </w:pPr>
    <w:rPr>
      <w:rFonts w:ascii="Arial" w:eastAsia="黑体" w:hAnsi="Arial"/>
      <w:sz w:val="28"/>
      <w:szCs w:val="28"/>
    </w:rPr>
  </w:style>
  <w:style w:type="paragraph" w:styleId="3">
    <w:name w:val="heading 3"/>
    <w:basedOn w:val="a4"/>
    <w:next w:val="4"/>
    <w:qFormat/>
    <w:pPr>
      <w:widowControl/>
      <w:numPr>
        <w:ilvl w:val="2"/>
        <w:numId w:val="1"/>
      </w:numPr>
      <w:tabs>
        <w:tab w:val="clear" w:pos="720"/>
        <w:tab w:val="left" w:pos="918"/>
      </w:tabs>
      <w:adjustRightInd/>
      <w:spacing w:before="240" w:after="240"/>
      <w:ind w:left="918"/>
      <w:jc w:val="both"/>
      <w:outlineLvl w:val="2"/>
    </w:pPr>
    <w:rPr>
      <w:rFonts w:ascii="Arial" w:eastAsia="黑体" w:hAnsi="Arial"/>
      <w:sz w:val="24"/>
      <w:szCs w:val="24"/>
    </w:rPr>
  </w:style>
  <w:style w:type="paragraph" w:styleId="4">
    <w:name w:val="heading 4"/>
    <w:basedOn w:val="a4"/>
    <w:next w:val="a5"/>
    <w:qFormat/>
    <w:pPr>
      <w:widowControl/>
      <w:numPr>
        <w:ilvl w:val="3"/>
        <w:numId w:val="1"/>
      </w:numPr>
      <w:adjustRightInd/>
      <w:spacing w:before="160" w:after="160"/>
      <w:jc w:val="both"/>
      <w:outlineLvl w:val="3"/>
    </w:pPr>
    <w:rPr>
      <w:rFonts w:ascii="Arial" w:eastAsia="黑体" w:hAnsi="Arial"/>
      <w:b/>
      <w:sz w:val="21"/>
      <w:szCs w:val="21"/>
    </w:rPr>
  </w:style>
  <w:style w:type="paragraph" w:styleId="5">
    <w:name w:val="heading 5"/>
    <w:basedOn w:val="a4"/>
    <w:next w:val="a5"/>
    <w:qFormat/>
    <w:pPr>
      <w:widowControl/>
      <w:numPr>
        <w:ilvl w:val="4"/>
        <w:numId w:val="1"/>
      </w:numPr>
      <w:adjustRightInd/>
      <w:spacing w:line="360" w:lineRule="auto"/>
      <w:jc w:val="both"/>
      <w:outlineLvl w:val="4"/>
    </w:pPr>
    <w:rPr>
      <w:rFonts w:ascii="Arial" w:eastAsia="黑体" w:hAnsi="Arial"/>
      <w:sz w:val="21"/>
      <w:szCs w:val="21"/>
    </w:rPr>
  </w:style>
  <w:style w:type="paragraph" w:styleId="6">
    <w:name w:val="heading 6"/>
    <w:basedOn w:val="a4"/>
    <w:next w:val="a4"/>
    <w:link w:val="6Char"/>
    <w:qFormat/>
    <w:pPr>
      <w:widowControl/>
      <w:numPr>
        <w:ilvl w:val="5"/>
        <w:numId w:val="1"/>
      </w:numPr>
      <w:spacing w:line="360" w:lineRule="auto"/>
      <w:jc w:val="both"/>
      <w:outlineLvl w:val="5"/>
    </w:pPr>
    <w:rPr>
      <w:rFonts w:ascii="Arial" w:eastAsia="黑体" w:hAnsi="Arial"/>
      <w:sz w:val="21"/>
      <w:szCs w:val="21"/>
    </w:rPr>
  </w:style>
  <w:style w:type="paragraph" w:styleId="7">
    <w:name w:val="heading 7"/>
    <w:basedOn w:val="a4"/>
    <w:next w:val="a4"/>
    <w:link w:val="7Char"/>
    <w:qFormat/>
    <w:pPr>
      <w:widowControl/>
      <w:numPr>
        <w:ilvl w:val="6"/>
        <w:numId w:val="1"/>
      </w:numPr>
      <w:spacing w:line="360" w:lineRule="auto"/>
      <w:jc w:val="both"/>
      <w:outlineLvl w:val="6"/>
    </w:pPr>
    <w:rPr>
      <w:rFonts w:ascii="Arial" w:eastAsia="黑体" w:hAnsi="Arial"/>
      <w:sz w:val="21"/>
      <w:szCs w:val="21"/>
    </w:rPr>
  </w:style>
  <w:style w:type="paragraph" w:styleId="8">
    <w:name w:val="heading 8"/>
    <w:basedOn w:val="a4"/>
    <w:next w:val="a4"/>
    <w:qFormat/>
    <w:pPr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4"/>
    <w:next w:val="a4"/>
    <w:qFormat/>
    <w:pPr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 w:val="21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styleId="a5">
    <w:name w:val="Body Text First Indent"/>
    <w:basedOn w:val="a4"/>
    <w:link w:val="Char"/>
    <w:qFormat/>
    <w:pPr>
      <w:spacing w:line="360" w:lineRule="auto"/>
      <w:ind w:firstLineChars="200" w:firstLine="420"/>
      <w:jc w:val="both"/>
    </w:pPr>
    <w:rPr>
      <w:rFonts w:ascii="Arial" w:hAnsi="Arial"/>
      <w:sz w:val="21"/>
      <w:szCs w:val="21"/>
    </w:rPr>
  </w:style>
  <w:style w:type="paragraph" w:styleId="70">
    <w:name w:val="toc 7"/>
    <w:basedOn w:val="a4"/>
    <w:next w:val="a4"/>
    <w:semiHidden/>
    <w:qFormat/>
    <w:pPr>
      <w:ind w:left="2520"/>
    </w:pPr>
  </w:style>
  <w:style w:type="paragraph" w:styleId="a0">
    <w:name w:val="List Bullet"/>
    <w:basedOn w:val="a4"/>
    <w:pPr>
      <w:numPr>
        <w:numId w:val="2"/>
      </w:numPr>
      <w:spacing w:line="360" w:lineRule="auto"/>
      <w:ind w:leftChars="200" w:left="400" w:firstLine="0"/>
    </w:pPr>
    <w:rPr>
      <w:rFonts w:ascii="Arial" w:hAnsi="Arial"/>
      <w:sz w:val="21"/>
      <w:szCs w:val="21"/>
    </w:rPr>
  </w:style>
  <w:style w:type="paragraph" w:styleId="a9">
    <w:name w:val="Document Map"/>
    <w:basedOn w:val="a4"/>
    <w:semiHidden/>
    <w:pPr>
      <w:shd w:val="clear" w:color="auto" w:fill="000080"/>
    </w:pPr>
  </w:style>
  <w:style w:type="paragraph" w:styleId="aa">
    <w:name w:val="annotation text"/>
    <w:basedOn w:val="a4"/>
    <w:link w:val="Char0"/>
  </w:style>
  <w:style w:type="paragraph" w:styleId="ab">
    <w:name w:val="Body Text"/>
    <w:basedOn w:val="a4"/>
    <w:link w:val="Char1"/>
    <w:pPr>
      <w:spacing w:after="120"/>
    </w:pPr>
  </w:style>
  <w:style w:type="paragraph" w:styleId="50">
    <w:name w:val="toc 5"/>
    <w:basedOn w:val="a4"/>
    <w:next w:val="a4"/>
    <w:semiHidden/>
    <w:pPr>
      <w:ind w:left="1680"/>
    </w:pPr>
  </w:style>
  <w:style w:type="paragraph" w:styleId="30">
    <w:name w:val="toc 3"/>
    <w:basedOn w:val="a4"/>
    <w:next w:val="a4"/>
    <w:uiPriority w:val="39"/>
    <w:pPr>
      <w:ind w:left="794" w:hanging="454"/>
    </w:pPr>
    <w:rPr>
      <w:rFonts w:ascii="Arial" w:hAnsi="Arial"/>
      <w:sz w:val="21"/>
      <w:szCs w:val="21"/>
    </w:rPr>
  </w:style>
  <w:style w:type="paragraph" w:styleId="80">
    <w:name w:val="toc 8"/>
    <w:basedOn w:val="a4"/>
    <w:next w:val="a4"/>
    <w:semiHidden/>
    <w:qFormat/>
    <w:pPr>
      <w:ind w:left="2940"/>
    </w:pPr>
  </w:style>
  <w:style w:type="paragraph" w:styleId="ac">
    <w:name w:val="Balloon Text"/>
    <w:basedOn w:val="a4"/>
    <w:semiHidden/>
    <w:rPr>
      <w:sz w:val="18"/>
      <w:szCs w:val="18"/>
    </w:rPr>
  </w:style>
  <w:style w:type="paragraph" w:styleId="ad">
    <w:name w:val="footer"/>
    <w:basedOn w:val="a4"/>
    <w:qFormat/>
    <w:pPr>
      <w:widowControl/>
      <w:tabs>
        <w:tab w:val="center" w:pos="4510"/>
        <w:tab w:val="right" w:pos="9020"/>
      </w:tabs>
      <w:spacing w:line="360" w:lineRule="auto"/>
    </w:pPr>
    <w:rPr>
      <w:rFonts w:ascii="Arial" w:hAnsi="Arial"/>
      <w:sz w:val="18"/>
      <w:szCs w:val="18"/>
    </w:rPr>
  </w:style>
  <w:style w:type="paragraph" w:styleId="ae">
    <w:name w:val="header"/>
    <w:basedOn w:val="a4"/>
    <w:qFormat/>
    <w:pPr>
      <w:tabs>
        <w:tab w:val="center" w:pos="4153"/>
        <w:tab w:val="right" w:pos="8306"/>
      </w:tabs>
      <w:snapToGrid w:val="0"/>
      <w:jc w:val="center"/>
    </w:pPr>
    <w:rPr>
      <w:rFonts w:ascii="Arial" w:hAnsi="Arial"/>
      <w:sz w:val="18"/>
      <w:szCs w:val="18"/>
    </w:rPr>
  </w:style>
  <w:style w:type="paragraph" w:styleId="10">
    <w:name w:val="toc 1"/>
    <w:basedOn w:val="a4"/>
    <w:next w:val="a4"/>
    <w:uiPriority w:val="39"/>
    <w:qFormat/>
    <w:pPr>
      <w:widowControl/>
      <w:tabs>
        <w:tab w:val="right" w:leader="dot" w:pos="9010"/>
      </w:tabs>
      <w:ind w:left="198" w:hanging="113"/>
    </w:pPr>
    <w:rPr>
      <w:rFonts w:ascii="Arial" w:hAnsi="Arial"/>
      <w:sz w:val="21"/>
      <w:szCs w:val="21"/>
    </w:rPr>
  </w:style>
  <w:style w:type="paragraph" w:styleId="40">
    <w:name w:val="toc 4"/>
    <w:basedOn w:val="a4"/>
    <w:next w:val="a4"/>
    <w:uiPriority w:val="39"/>
    <w:qFormat/>
    <w:pPr>
      <w:ind w:left="1134" w:hanging="567"/>
    </w:pPr>
    <w:rPr>
      <w:rFonts w:ascii="Arial" w:hAnsi="Arial"/>
      <w:sz w:val="21"/>
      <w:szCs w:val="21"/>
    </w:rPr>
  </w:style>
  <w:style w:type="paragraph" w:styleId="60">
    <w:name w:val="toc 6"/>
    <w:basedOn w:val="a4"/>
    <w:next w:val="a4"/>
    <w:semiHidden/>
    <w:qFormat/>
    <w:pPr>
      <w:ind w:left="1757" w:hanging="907"/>
    </w:pPr>
    <w:rPr>
      <w:sz w:val="21"/>
    </w:rPr>
  </w:style>
  <w:style w:type="paragraph" w:styleId="af">
    <w:name w:val="table of figures"/>
    <w:basedOn w:val="10"/>
    <w:next w:val="a4"/>
    <w:semiHidden/>
    <w:pPr>
      <w:widowControl w:val="0"/>
      <w:spacing w:before="300" w:after="150" w:line="360" w:lineRule="auto"/>
      <w:jc w:val="center"/>
    </w:pPr>
  </w:style>
  <w:style w:type="paragraph" w:styleId="20">
    <w:name w:val="toc 2"/>
    <w:basedOn w:val="a4"/>
    <w:next w:val="a4"/>
    <w:uiPriority w:val="39"/>
    <w:qFormat/>
    <w:pPr>
      <w:ind w:left="453" w:hanging="283"/>
    </w:pPr>
    <w:rPr>
      <w:rFonts w:ascii="Arial" w:hAnsi="Arial"/>
      <w:sz w:val="21"/>
      <w:szCs w:val="21"/>
    </w:rPr>
  </w:style>
  <w:style w:type="paragraph" w:styleId="90">
    <w:name w:val="toc 9"/>
    <w:basedOn w:val="a4"/>
    <w:next w:val="a4"/>
    <w:semiHidden/>
    <w:qFormat/>
    <w:pPr>
      <w:ind w:left="3360"/>
    </w:pPr>
  </w:style>
  <w:style w:type="paragraph" w:styleId="HTML">
    <w:name w:val="HTML Preformatted"/>
    <w:basedOn w:val="a4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eastAsia="Times New Roman" w:hAnsi="Courier New" w:cs="Courier New"/>
    </w:rPr>
  </w:style>
  <w:style w:type="paragraph" w:styleId="af0">
    <w:name w:val="Normal (Web)"/>
    <w:basedOn w:val="a4"/>
    <w:uiPriority w:val="99"/>
    <w:unhideWhenUsed/>
    <w:pPr>
      <w:widowControl/>
      <w:autoSpaceDE/>
      <w:autoSpaceDN/>
      <w:adjustRightInd/>
      <w:spacing w:before="100" w:beforeAutospacing="1" w:after="100" w:afterAutospacing="1"/>
    </w:pPr>
    <w:rPr>
      <w:rFonts w:ascii="宋体" w:hAnsi="宋体" w:cs="宋体"/>
      <w:sz w:val="24"/>
      <w:szCs w:val="24"/>
    </w:rPr>
  </w:style>
  <w:style w:type="paragraph" w:styleId="af1">
    <w:name w:val="annotation subject"/>
    <w:basedOn w:val="aa"/>
    <w:next w:val="aa"/>
    <w:link w:val="Char2"/>
    <w:rPr>
      <w:b/>
      <w:bCs/>
    </w:rPr>
  </w:style>
  <w:style w:type="table" w:styleId="af2">
    <w:name w:val="Table Grid"/>
    <w:basedOn w:val="a7"/>
    <w:pPr>
      <w:widowControl w:val="0"/>
      <w:autoSpaceDE w:val="0"/>
      <w:autoSpaceDN w:val="0"/>
      <w:adjustRightInd w:val="0"/>
      <w:spacing w:line="36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3">
    <w:name w:val="Strong"/>
    <w:basedOn w:val="a6"/>
    <w:uiPriority w:val="22"/>
    <w:qFormat/>
    <w:rPr>
      <w:b/>
      <w:bCs/>
    </w:rPr>
  </w:style>
  <w:style w:type="character" w:styleId="af4">
    <w:name w:val="page number"/>
    <w:basedOn w:val="a6"/>
  </w:style>
  <w:style w:type="character" w:styleId="af5">
    <w:name w:val="FollowedHyperlink"/>
    <w:basedOn w:val="a6"/>
    <w:rPr>
      <w:color w:val="954F72" w:themeColor="followedHyperlink"/>
      <w:u w:val="single"/>
    </w:rPr>
  </w:style>
  <w:style w:type="character" w:styleId="af6">
    <w:name w:val="Emphasis"/>
    <w:basedOn w:val="a6"/>
    <w:uiPriority w:val="20"/>
    <w:qFormat/>
    <w:rPr>
      <w:i/>
      <w:iCs/>
    </w:rPr>
  </w:style>
  <w:style w:type="character" w:styleId="af7">
    <w:name w:val="Hyperlink"/>
    <w:basedOn w:val="a6"/>
    <w:rPr>
      <w:color w:val="0000FF"/>
      <w:u w:val="single"/>
    </w:rPr>
  </w:style>
  <w:style w:type="character" w:styleId="af8">
    <w:name w:val="annotation reference"/>
    <w:basedOn w:val="a6"/>
    <w:rPr>
      <w:sz w:val="16"/>
      <w:szCs w:val="16"/>
    </w:rPr>
  </w:style>
  <w:style w:type="paragraph" w:customStyle="1" w:styleId="af9">
    <w:name w:val="表格列标题"/>
    <w:basedOn w:val="a4"/>
    <w:qFormat/>
    <w:pPr>
      <w:jc w:val="center"/>
    </w:pPr>
    <w:rPr>
      <w:b/>
      <w:sz w:val="21"/>
    </w:rPr>
  </w:style>
  <w:style w:type="paragraph" w:customStyle="1" w:styleId="afa">
    <w:name w:val="备注说明"/>
    <w:basedOn w:val="a4"/>
    <w:qFormat/>
    <w:pPr>
      <w:keepNext/>
      <w:spacing w:line="360" w:lineRule="auto"/>
      <w:ind w:left="1134"/>
      <w:jc w:val="both"/>
    </w:pPr>
    <w:rPr>
      <w:rFonts w:eastAsia="楷体_GB2312"/>
      <w:sz w:val="21"/>
    </w:rPr>
  </w:style>
  <w:style w:type="paragraph" w:customStyle="1" w:styleId="afb">
    <w:name w:val="章节标题"/>
    <w:basedOn w:val="a4"/>
    <w:qFormat/>
    <w:pPr>
      <w:tabs>
        <w:tab w:val="left" w:pos="0"/>
      </w:tabs>
      <w:spacing w:before="300" w:after="300"/>
      <w:jc w:val="center"/>
    </w:pPr>
    <w:rPr>
      <w:rFonts w:ascii="Arial" w:eastAsia="黑体" w:hAnsi="Arial" w:cs="Arial"/>
      <w:sz w:val="30"/>
    </w:rPr>
  </w:style>
  <w:style w:type="paragraph" w:customStyle="1" w:styleId="afc">
    <w:name w:val="表号去除自动编号"/>
    <w:basedOn w:val="a4"/>
    <w:qFormat/>
    <w:pPr>
      <w:keepNext/>
      <w:spacing w:line="360" w:lineRule="auto"/>
      <w:jc w:val="center"/>
    </w:pPr>
    <w:rPr>
      <w:rFonts w:ascii="宋体" w:hAnsi="宋体"/>
      <w:sz w:val="21"/>
    </w:rPr>
  </w:style>
  <w:style w:type="paragraph" w:customStyle="1" w:styleId="afd">
    <w:name w:val="代码样式"/>
    <w:basedOn w:val="afe"/>
    <w:qFormat/>
    <w:pPr>
      <w:spacing w:line="360" w:lineRule="auto"/>
    </w:pPr>
    <w:rPr>
      <w:rFonts w:ascii="Courier New" w:hAnsi="Courier New"/>
      <w:sz w:val="18"/>
      <w:szCs w:val="18"/>
    </w:rPr>
  </w:style>
  <w:style w:type="paragraph" w:customStyle="1" w:styleId="afe">
    <w:name w:val="封面表格文本"/>
    <w:basedOn w:val="a4"/>
    <w:qFormat/>
    <w:pPr>
      <w:jc w:val="center"/>
    </w:pPr>
    <w:rPr>
      <w:rFonts w:ascii="Arial" w:hAnsi="Arial"/>
      <w:sz w:val="21"/>
      <w:szCs w:val="21"/>
    </w:rPr>
  </w:style>
  <w:style w:type="paragraph" w:customStyle="1" w:styleId="a1">
    <w:name w:val="参考资料清单"/>
    <w:basedOn w:val="a4"/>
    <w:qFormat/>
    <w:pPr>
      <w:numPr>
        <w:numId w:val="3"/>
      </w:numPr>
      <w:spacing w:line="360" w:lineRule="auto"/>
      <w:jc w:val="both"/>
    </w:pPr>
    <w:rPr>
      <w:rFonts w:ascii="Arial" w:hAnsi="Arial"/>
      <w:sz w:val="21"/>
      <w:szCs w:val="21"/>
    </w:rPr>
  </w:style>
  <w:style w:type="paragraph" w:customStyle="1" w:styleId="aff">
    <w:name w:val="图号去除自动编号"/>
    <w:basedOn w:val="a4"/>
    <w:qFormat/>
    <w:pPr>
      <w:spacing w:before="105" w:line="360" w:lineRule="auto"/>
      <w:ind w:firstLine="425"/>
      <w:jc w:val="center"/>
    </w:pPr>
    <w:rPr>
      <w:sz w:val="21"/>
    </w:rPr>
  </w:style>
  <w:style w:type="paragraph" w:customStyle="1" w:styleId="aff0">
    <w:name w:val="项目符号"/>
    <w:basedOn w:val="a4"/>
    <w:qFormat/>
    <w:pPr>
      <w:spacing w:line="360" w:lineRule="auto"/>
    </w:pPr>
    <w:rPr>
      <w:sz w:val="21"/>
    </w:rPr>
  </w:style>
  <w:style w:type="paragraph" w:customStyle="1" w:styleId="a3">
    <w:name w:val="表号"/>
    <w:basedOn w:val="a4"/>
    <w:next w:val="a5"/>
    <w:qFormat/>
    <w:pPr>
      <w:keepLines/>
      <w:numPr>
        <w:ilvl w:val="8"/>
        <w:numId w:val="4"/>
      </w:numPr>
      <w:spacing w:line="360" w:lineRule="auto"/>
      <w:jc w:val="center"/>
    </w:pPr>
    <w:rPr>
      <w:rFonts w:ascii="Arial" w:hAnsi="Arial"/>
      <w:sz w:val="18"/>
      <w:szCs w:val="18"/>
    </w:rPr>
  </w:style>
  <w:style w:type="paragraph" w:customStyle="1" w:styleId="Char3">
    <w:name w:val="表头样式 Char"/>
    <w:basedOn w:val="a4"/>
    <w:link w:val="CharChar"/>
    <w:qFormat/>
    <w:pPr>
      <w:jc w:val="center"/>
    </w:pPr>
    <w:rPr>
      <w:rFonts w:ascii="Arial" w:hAnsi="Arial"/>
      <w:b/>
      <w:sz w:val="21"/>
      <w:szCs w:val="21"/>
    </w:rPr>
  </w:style>
  <w:style w:type="character" w:customStyle="1" w:styleId="CharChar">
    <w:name w:val="表头样式 Char Char"/>
    <w:basedOn w:val="a6"/>
    <w:link w:val="Char3"/>
    <w:qFormat/>
    <w:rPr>
      <w:rFonts w:ascii="Arial" w:eastAsia="宋体" w:hAnsi="Arial"/>
      <w:b/>
      <w:sz w:val="21"/>
      <w:szCs w:val="21"/>
      <w:lang w:val="en-US" w:eastAsia="zh-CN" w:bidi="ar-SA"/>
    </w:rPr>
  </w:style>
  <w:style w:type="paragraph" w:customStyle="1" w:styleId="aff1">
    <w:name w:val="页脚样式"/>
    <w:basedOn w:val="a4"/>
    <w:pPr>
      <w:spacing w:before="90"/>
    </w:pPr>
    <w:rPr>
      <w:sz w:val="18"/>
    </w:rPr>
  </w:style>
  <w:style w:type="paragraph" w:customStyle="1" w:styleId="WordPro">
    <w:name w:val="图表目录(WordPro)"/>
    <w:basedOn w:val="a4"/>
    <w:pPr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aff2">
    <w:name w:val="封面华为技术"/>
    <w:basedOn w:val="a4"/>
    <w:pPr>
      <w:spacing w:line="360" w:lineRule="auto"/>
      <w:jc w:val="center"/>
    </w:pPr>
    <w:rPr>
      <w:rFonts w:ascii="Arial" w:eastAsia="黑体" w:hAnsi="Arial"/>
      <w:sz w:val="32"/>
      <w:szCs w:val="32"/>
    </w:rPr>
  </w:style>
  <w:style w:type="paragraph" w:customStyle="1" w:styleId="aff3">
    <w:name w:val="脚注"/>
    <w:basedOn w:val="a4"/>
    <w:pPr>
      <w:spacing w:after="90"/>
    </w:pPr>
    <w:rPr>
      <w:sz w:val="18"/>
    </w:rPr>
  </w:style>
  <w:style w:type="paragraph" w:customStyle="1" w:styleId="aff4">
    <w:name w:val="页眉密级样式"/>
    <w:basedOn w:val="a4"/>
    <w:pPr>
      <w:jc w:val="right"/>
    </w:pPr>
    <w:rPr>
      <w:sz w:val="18"/>
    </w:rPr>
  </w:style>
  <w:style w:type="character" w:customStyle="1" w:styleId="CharChar0">
    <w:name w:val="编写建议 Char Char"/>
    <w:basedOn w:val="a6"/>
    <w:link w:val="Char4"/>
    <w:rPr>
      <w:rFonts w:ascii="Arial" w:eastAsia="宋体" w:hAnsi="Arial" w:cs="Arial"/>
      <w:i/>
      <w:color w:val="0000FF"/>
      <w:sz w:val="21"/>
      <w:szCs w:val="21"/>
      <w:lang w:val="en-US" w:eastAsia="zh-CN" w:bidi="ar-SA"/>
    </w:rPr>
  </w:style>
  <w:style w:type="paragraph" w:customStyle="1" w:styleId="Char4">
    <w:name w:val="编写建议 Char"/>
    <w:basedOn w:val="a4"/>
    <w:next w:val="a5"/>
    <w:link w:val="CharChar0"/>
    <w:pPr>
      <w:spacing w:line="360" w:lineRule="auto"/>
      <w:ind w:firstLineChars="200" w:firstLine="420"/>
    </w:pPr>
    <w:rPr>
      <w:rFonts w:ascii="Arial" w:hAnsi="Arial" w:cs="Arial"/>
      <w:i/>
      <w:color w:val="0000FF"/>
      <w:sz w:val="21"/>
      <w:szCs w:val="21"/>
    </w:rPr>
  </w:style>
  <w:style w:type="paragraph" w:customStyle="1" w:styleId="aff5">
    <w:name w:val="封面文档标题"/>
    <w:basedOn w:val="a4"/>
    <w:pPr>
      <w:spacing w:line="360" w:lineRule="auto"/>
      <w:jc w:val="center"/>
    </w:pPr>
    <w:rPr>
      <w:rFonts w:ascii="Arial" w:eastAsia="黑体" w:hAnsi="Arial"/>
      <w:bCs/>
      <w:sz w:val="44"/>
      <w:szCs w:val="44"/>
    </w:rPr>
  </w:style>
  <w:style w:type="paragraph" w:customStyle="1" w:styleId="aff6">
    <w:name w:val="目录页编号文本样式"/>
    <w:basedOn w:val="a4"/>
    <w:pPr>
      <w:jc w:val="right"/>
    </w:pPr>
    <w:rPr>
      <w:sz w:val="21"/>
    </w:rPr>
  </w:style>
  <w:style w:type="paragraph" w:customStyle="1" w:styleId="aff7">
    <w:name w:val="页眉文档名称样式"/>
    <w:basedOn w:val="a4"/>
    <w:rPr>
      <w:sz w:val="18"/>
    </w:rPr>
  </w:style>
  <w:style w:type="paragraph" w:customStyle="1" w:styleId="aff8">
    <w:name w:val="关键词"/>
    <w:basedOn w:val="aff9"/>
  </w:style>
  <w:style w:type="paragraph" w:customStyle="1" w:styleId="aff9">
    <w:name w:val="摘要"/>
    <w:basedOn w:val="a4"/>
    <w:pPr>
      <w:widowControl/>
      <w:tabs>
        <w:tab w:val="left" w:pos="907"/>
      </w:tabs>
      <w:spacing w:line="360" w:lineRule="auto"/>
      <w:ind w:left="879" w:hanging="879"/>
      <w:jc w:val="both"/>
    </w:pPr>
    <w:rPr>
      <w:rFonts w:ascii="Arial" w:hAnsi="Arial"/>
      <w:b/>
      <w:sz w:val="21"/>
      <w:szCs w:val="21"/>
    </w:rPr>
  </w:style>
  <w:style w:type="paragraph" w:customStyle="1" w:styleId="affa">
    <w:name w:val="修订记录"/>
    <w:basedOn w:val="a4"/>
    <w:pPr>
      <w:widowControl/>
      <w:spacing w:before="300" w:after="150" w:line="360" w:lineRule="auto"/>
      <w:jc w:val="center"/>
    </w:pPr>
    <w:rPr>
      <w:rFonts w:ascii="Arial" w:eastAsia="黑体" w:hAnsi="Arial"/>
      <w:sz w:val="32"/>
      <w:szCs w:val="32"/>
    </w:rPr>
  </w:style>
  <w:style w:type="paragraph" w:customStyle="1" w:styleId="affb">
    <w:name w:val="目录"/>
    <w:basedOn w:val="a4"/>
    <w:pPr>
      <w:adjustRightInd/>
      <w:spacing w:before="480" w:after="360"/>
      <w:jc w:val="center"/>
    </w:pPr>
    <w:rPr>
      <w:rFonts w:ascii="Arial" w:eastAsia="黑体" w:hAnsi="Arial"/>
      <w:sz w:val="32"/>
      <w:szCs w:val="32"/>
    </w:rPr>
  </w:style>
  <w:style w:type="paragraph" w:customStyle="1" w:styleId="a2">
    <w:name w:val="图号"/>
    <w:basedOn w:val="a4"/>
    <w:pPr>
      <w:numPr>
        <w:ilvl w:val="7"/>
        <w:numId w:val="4"/>
      </w:numPr>
      <w:spacing w:before="105" w:line="360" w:lineRule="auto"/>
      <w:jc w:val="center"/>
    </w:pPr>
    <w:rPr>
      <w:rFonts w:ascii="Arial" w:hAnsi="Arial"/>
      <w:sz w:val="18"/>
      <w:szCs w:val="18"/>
    </w:rPr>
  </w:style>
  <w:style w:type="paragraph" w:customStyle="1" w:styleId="affc">
    <w:name w:val="文档标题"/>
    <w:basedOn w:val="a4"/>
    <w:pPr>
      <w:tabs>
        <w:tab w:val="left" w:pos="0"/>
      </w:tabs>
      <w:spacing w:before="300" w:after="300"/>
      <w:jc w:val="center"/>
    </w:pPr>
    <w:rPr>
      <w:rFonts w:ascii="Arial" w:eastAsia="黑体" w:hAnsi="Arial"/>
      <w:sz w:val="32"/>
      <w:szCs w:val="32"/>
    </w:rPr>
  </w:style>
  <w:style w:type="paragraph" w:customStyle="1" w:styleId="affd">
    <w:name w:val="表格文本"/>
    <w:basedOn w:val="a4"/>
    <w:pPr>
      <w:tabs>
        <w:tab w:val="decimal" w:pos="0"/>
      </w:tabs>
    </w:pPr>
    <w:rPr>
      <w:rFonts w:ascii="Arial" w:hAnsi="Arial"/>
      <w:sz w:val="21"/>
      <w:szCs w:val="21"/>
    </w:rPr>
  </w:style>
  <w:style w:type="paragraph" w:customStyle="1" w:styleId="affe">
    <w:name w:val="缺省文本"/>
    <w:basedOn w:val="a4"/>
    <w:pPr>
      <w:spacing w:line="360" w:lineRule="auto"/>
    </w:pPr>
    <w:rPr>
      <w:rFonts w:ascii="Arial" w:hAnsi="Arial"/>
      <w:sz w:val="21"/>
      <w:szCs w:val="21"/>
    </w:rPr>
  </w:style>
  <w:style w:type="paragraph" w:customStyle="1" w:styleId="abc">
    <w:name w:val="标题 abc"/>
    <w:basedOn w:val="a4"/>
    <w:pPr>
      <w:numPr>
        <w:ilvl w:val="7"/>
        <w:numId w:val="5"/>
      </w:numPr>
      <w:spacing w:beforeLines="50"/>
      <w:jc w:val="both"/>
    </w:pPr>
    <w:rPr>
      <w:sz w:val="22"/>
    </w:rPr>
  </w:style>
  <w:style w:type="paragraph" w:customStyle="1" w:styleId="afff">
    <w:name w:val="点号"/>
    <w:basedOn w:val="a4"/>
    <w:pPr>
      <w:spacing w:beforeLines="50"/>
      <w:ind w:left="1231" w:hanging="284"/>
    </w:pPr>
    <w:rPr>
      <w:sz w:val="21"/>
    </w:rPr>
  </w:style>
  <w:style w:type="paragraph" w:customStyle="1" w:styleId="afff0">
    <w:name w:val="样式 参考资料清单 + 倾斜 蓝色"/>
    <w:basedOn w:val="a1"/>
    <w:rPr>
      <w:iCs/>
      <w:color w:val="000000"/>
    </w:rPr>
  </w:style>
  <w:style w:type="paragraph" w:customStyle="1" w:styleId="045">
    <w:name w:val="样式 摘要 + 左侧:  0.45 厘米"/>
    <w:basedOn w:val="aff9"/>
    <w:rPr>
      <w:rFonts w:cs="宋体"/>
    </w:rPr>
  </w:style>
  <w:style w:type="paragraph" w:customStyle="1" w:styleId="annotation">
    <w:name w:val="annotation"/>
    <w:basedOn w:val="a4"/>
    <w:pPr>
      <w:keepLines/>
      <w:widowControl/>
      <w:spacing w:line="360" w:lineRule="auto"/>
      <w:ind w:left="1134"/>
      <w:jc w:val="both"/>
    </w:pPr>
    <w:rPr>
      <w:sz w:val="21"/>
    </w:rPr>
  </w:style>
  <w:style w:type="paragraph" w:customStyle="1" w:styleId="chaptertitle">
    <w:name w:val="chapter title"/>
    <w:basedOn w:val="a4"/>
    <w:pPr>
      <w:widowControl/>
      <w:tabs>
        <w:tab w:val="left" w:pos="0"/>
      </w:tabs>
      <w:spacing w:before="300" w:after="300"/>
      <w:jc w:val="center"/>
    </w:pPr>
    <w:rPr>
      <w:rFonts w:ascii="Arial" w:hAnsi="Arial"/>
      <w:sz w:val="30"/>
    </w:rPr>
  </w:style>
  <w:style w:type="paragraph" w:customStyle="1" w:styleId="tabledescriptionwithoutautonumbering">
    <w:name w:val="table description without auto numbering"/>
    <w:basedOn w:val="a4"/>
    <w:pPr>
      <w:keepLines/>
      <w:widowControl/>
      <w:spacing w:line="360" w:lineRule="auto"/>
      <w:jc w:val="center"/>
    </w:pPr>
    <w:rPr>
      <w:rFonts w:ascii="宋体"/>
      <w:sz w:val="21"/>
    </w:rPr>
  </w:style>
  <w:style w:type="paragraph" w:customStyle="1" w:styleId="tableheading">
    <w:name w:val="table heading"/>
    <w:basedOn w:val="a4"/>
    <w:pPr>
      <w:widowControl/>
      <w:jc w:val="center"/>
    </w:pPr>
    <w:rPr>
      <w:b/>
      <w:sz w:val="21"/>
    </w:rPr>
  </w:style>
  <w:style w:type="paragraph" w:customStyle="1" w:styleId="catalogoffigureandtable">
    <w:name w:val="catalog of figure and table"/>
    <w:basedOn w:val="a4"/>
    <w:pPr>
      <w:widowControl/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HuaweiTechnologiesoncover">
    <w:name w:val="Huawei Technologies on cover"/>
    <w:basedOn w:val="a4"/>
    <w:pPr>
      <w:widowControl/>
      <w:spacing w:line="360" w:lineRule="auto"/>
      <w:jc w:val="center"/>
    </w:pPr>
    <w:rPr>
      <w:rFonts w:ascii="黑体" w:eastAsia="黑体"/>
      <w:b/>
      <w:sz w:val="32"/>
    </w:rPr>
  </w:style>
  <w:style w:type="paragraph" w:customStyle="1" w:styleId="footnotes">
    <w:name w:val="footnotes"/>
    <w:basedOn w:val="a4"/>
    <w:pPr>
      <w:widowControl/>
      <w:numPr>
        <w:numId w:val="6"/>
      </w:numPr>
      <w:spacing w:after="90"/>
    </w:pPr>
    <w:rPr>
      <w:sz w:val="18"/>
    </w:rPr>
  </w:style>
  <w:style w:type="paragraph" w:customStyle="1" w:styleId="code">
    <w:name w:val="code"/>
    <w:basedOn w:val="a4"/>
    <w:pPr>
      <w:widowControl/>
      <w:spacing w:line="360" w:lineRule="auto"/>
      <w:ind w:left="1134"/>
      <w:jc w:val="both"/>
    </w:pPr>
    <w:rPr>
      <w:rFonts w:ascii="Courier New" w:hAnsi="Courier New"/>
      <w:sz w:val="18"/>
    </w:rPr>
  </w:style>
  <w:style w:type="paragraph" w:customStyle="1" w:styleId="confidentialitylevelonheader">
    <w:name w:val="confidentiality level on header"/>
    <w:basedOn w:val="a4"/>
    <w:pPr>
      <w:widowControl/>
      <w:jc w:val="right"/>
    </w:pPr>
    <w:rPr>
      <w:sz w:val="18"/>
    </w:rPr>
  </w:style>
  <w:style w:type="paragraph" w:customStyle="1" w:styleId="referance">
    <w:name w:val="referance"/>
    <w:basedOn w:val="a4"/>
    <w:pPr>
      <w:widowControl/>
      <w:numPr>
        <w:numId w:val="7"/>
      </w:numPr>
      <w:spacing w:line="360" w:lineRule="auto"/>
      <w:jc w:val="both"/>
    </w:pPr>
    <w:rPr>
      <w:rFonts w:ascii="宋体"/>
      <w:sz w:val="21"/>
    </w:rPr>
  </w:style>
  <w:style w:type="paragraph" w:customStyle="1" w:styleId="compilingadvice">
    <w:name w:val="compiling advice"/>
    <w:basedOn w:val="a4"/>
    <w:pPr>
      <w:widowControl/>
      <w:spacing w:line="360" w:lineRule="auto"/>
      <w:ind w:left="1134"/>
      <w:jc w:val="both"/>
    </w:pPr>
    <w:rPr>
      <w:i/>
      <w:color w:val="0000FF"/>
      <w:sz w:val="21"/>
    </w:rPr>
  </w:style>
  <w:style w:type="paragraph" w:customStyle="1" w:styleId="tabletextoncover">
    <w:name w:val="table text on cover"/>
    <w:basedOn w:val="a4"/>
    <w:pPr>
      <w:widowControl/>
      <w:jc w:val="center"/>
    </w:pPr>
    <w:rPr>
      <w:b/>
      <w:sz w:val="24"/>
    </w:rPr>
  </w:style>
  <w:style w:type="paragraph" w:customStyle="1" w:styleId="documenttitleoncover">
    <w:name w:val="document title on cover"/>
    <w:basedOn w:val="a4"/>
    <w:pPr>
      <w:widowControl/>
      <w:spacing w:line="360" w:lineRule="auto"/>
      <w:jc w:val="center"/>
    </w:pPr>
    <w:rPr>
      <w:rFonts w:ascii="Arial" w:hAnsi="Arial"/>
      <w:b/>
      <w:sz w:val="56"/>
    </w:rPr>
  </w:style>
  <w:style w:type="paragraph" w:customStyle="1" w:styleId="catalog1">
    <w:name w:val="catalog 1"/>
    <w:basedOn w:val="a4"/>
    <w:pPr>
      <w:widowControl/>
      <w:ind w:left="198" w:hanging="113"/>
    </w:pPr>
    <w:rPr>
      <w:sz w:val="21"/>
    </w:rPr>
  </w:style>
  <w:style w:type="paragraph" w:customStyle="1" w:styleId="catalog2">
    <w:name w:val="catalog 2"/>
    <w:basedOn w:val="a4"/>
    <w:pPr>
      <w:ind w:left="453" w:hanging="283"/>
    </w:pPr>
    <w:rPr>
      <w:sz w:val="21"/>
    </w:rPr>
  </w:style>
  <w:style w:type="paragraph" w:customStyle="1" w:styleId="catalog3">
    <w:name w:val="catalog 3"/>
    <w:basedOn w:val="a4"/>
    <w:pPr>
      <w:widowControl/>
      <w:ind w:left="794" w:hanging="454"/>
    </w:pPr>
    <w:rPr>
      <w:sz w:val="21"/>
    </w:rPr>
  </w:style>
  <w:style w:type="paragraph" w:customStyle="1" w:styleId="catalog4">
    <w:name w:val="catalog 4"/>
    <w:basedOn w:val="a4"/>
    <w:pPr>
      <w:widowControl/>
      <w:ind w:left="1134" w:hanging="567"/>
    </w:pPr>
    <w:rPr>
      <w:sz w:val="21"/>
    </w:rPr>
  </w:style>
  <w:style w:type="paragraph" w:customStyle="1" w:styleId="catalog5">
    <w:name w:val="catalog 5"/>
    <w:basedOn w:val="a4"/>
    <w:pPr>
      <w:ind w:left="680"/>
    </w:pPr>
    <w:rPr>
      <w:sz w:val="21"/>
    </w:rPr>
  </w:style>
  <w:style w:type="paragraph" w:customStyle="1" w:styleId="catalog6">
    <w:name w:val="catalog 6"/>
    <w:basedOn w:val="a4"/>
    <w:pPr>
      <w:widowControl/>
      <w:ind w:left="1757" w:hanging="907"/>
    </w:pPr>
    <w:rPr>
      <w:sz w:val="21"/>
    </w:rPr>
  </w:style>
  <w:style w:type="paragraph" w:customStyle="1" w:styleId="catalog7">
    <w:name w:val="catalog 7"/>
    <w:basedOn w:val="a4"/>
    <w:pPr>
      <w:widowControl/>
      <w:ind w:left="2041" w:hanging="1077"/>
    </w:pPr>
    <w:rPr>
      <w:rFonts w:ascii="宋体"/>
      <w:sz w:val="21"/>
    </w:rPr>
  </w:style>
  <w:style w:type="paragraph" w:customStyle="1" w:styleId="catalog8">
    <w:name w:val="catalog 8"/>
    <w:basedOn w:val="a4"/>
    <w:pPr>
      <w:widowControl/>
      <w:ind w:left="113"/>
    </w:pPr>
    <w:rPr>
      <w:sz w:val="21"/>
    </w:rPr>
  </w:style>
  <w:style w:type="paragraph" w:customStyle="1" w:styleId="catalog9">
    <w:name w:val="catalog 9"/>
    <w:basedOn w:val="a4"/>
    <w:pPr>
      <w:widowControl/>
      <w:ind w:left="113"/>
    </w:pPr>
    <w:rPr>
      <w:sz w:val="21"/>
    </w:rPr>
  </w:style>
  <w:style w:type="paragraph" w:customStyle="1" w:styleId="figuredescriptionwithoutautonumbering">
    <w:name w:val="figure description without auto numbering"/>
    <w:basedOn w:val="a4"/>
    <w:pPr>
      <w:widowControl/>
      <w:spacing w:before="105" w:line="360" w:lineRule="auto"/>
      <w:ind w:firstLine="425"/>
      <w:jc w:val="center"/>
    </w:pPr>
    <w:rPr>
      <w:sz w:val="21"/>
    </w:rPr>
  </w:style>
  <w:style w:type="paragraph" w:customStyle="1" w:styleId="itemlist">
    <w:name w:val="item list"/>
    <w:basedOn w:val="a0"/>
    <w:pPr>
      <w:widowControl/>
      <w:numPr>
        <w:numId w:val="8"/>
      </w:numPr>
      <w:tabs>
        <w:tab w:val="left" w:pos="1559"/>
      </w:tabs>
      <w:ind w:left="1559"/>
    </w:pPr>
    <w:rPr>
      <w:rFonts w:ascii="宋体" w:hAnsi="Wingdings"/>
    </w:rPr>
  </w:style>
  <w:style w:type="paragraph" w:customStyle="1" w:styleId="documenttitleonheader">
    <w:name w:val="document title on header"/>
    <w:basedOn w:val="a4"/>
    <w:pPr>
      <w:widowControl/>
    </w:pPr>
    <w:rPr>
      <w:sz w:val="18"/>
    </w:rPr>
  </w:style>
  <w:style w:type="paragraph" w:customStyle="1" w:styleId="textindentation">
    <w:name w:val="text indentation"/>
    <w:basedOn w:val="a4"/>
    <w:pPr>
      <w:widowControl/>
      <w:spacing w:line="360" w:lineRule="auto"/>
      <w:ind w:left="1134"/>
      <w:jc w:val="both"/>
    </w:pPr>
    <w:rPr>
      <w:sz w:val="21"/>
    </w:rPr>
  </w:style>
  <w:style w:type="paragraph" w:customStyle="1" w:styleId="tabledescription">
    <w:name w:val="table description"/>
    <w:basedOn w:val="a4"/>
    <w:pPr>
      <w:keepLines/>
      <w:widowControl/>
      <w:numPr>
        <w:numId w:val="9"/>
      </w:numPr>
      <w:spacing w:line="360" w:lineRule="auto"/>
      <w:jc w:val="center"/>
    </w:pPr>
    <w:rPr>
      <w:rFonts w:ascii="宋体"/>
      <w:sz w:val="21"/>
    </w:rPr>
  </w:style>
  <w:style w:type="paragraph" w:customStyle="1" w:styleId="keywords">
    <w:name w:val="keywords"/>
    <w:basedOn w:val="a4"/>
    <w:pPr>
      <w:widowControl/>
      <w:tabs>
        <w:tab w:val="left" w:pos="907"/>
      </w:tabs>
      <w:spacing w:line="360" w:lineRule="auto"/>
      <w:ind w:left="879" w:hanging="879"/>
      <w:jc w:val="both"/>
    </w:pPr>
    <w:rPr>
      <w:sz w:val="21"/>
    </w:rPr>
  </w:style>
  <w:style w:type="paragraph" w:customStyle="1" w:styleId="revisionrecord">
    <w:name w:val="revision record"/>
    <w:basedOn w:val="a4"/>
    <w:pPr>
      <w:pageBreakBefore/>
      <w:widowControl/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catalog">
    <w:name w:val="catalog"/>
    <w:basedOn w:val="a4"/>
    <w:pPr>
      <w:pageBreakBefore/>
      <w:widowControl/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figuredescription">
    <w:name w:val="figure description"/>
    <w:basedOn w:val="a4"/>
    <w:pPr>
      <w:widowControl/>
      <w:numPr>
        <w:numId w:val="10"/>
      </w:numPr>
      <w:spacing w:before="105" w:line="360" w:lineRule="auto"/>
      <w:jc w:val="center"/>
    </w:pPr>
    <w:rPr>
      <w:rFonts w:ascii="宋体"/>
      <w:sz w:val="21"/>
    </w:rPr>
  </w:style>
  <w:style w:type="paragraph" w:customStyle="1" w:styleId="documenttitle">
    <w:name w:val="document title"/>
    <w:basedOn w:val="a4"/>
    <w:pPr>
      <w:widowControl/>
      <w:tabs>
        <w:tab w:val="left" w:pos="0"/>
      </w:tabs>
      <w:spacing w:before="300" w:after="300"/>
      <w:jc w:val="center"/>
      <w:outlineLvl w:val="0"/>
    </w:pPr>
    <w:rPr>
      <w:rFonts w:ascii="Arial" w:hAnsi="Arial"/>
      <w:sz w:val="30"/>
    </w:rPr>
  </w:style>
  <w:style w:type="paragraph" w:customStyle="1" w:styleId="abstract">
    <w:name w:val="abstract"/>
    <w:basedOn w:val="a4"/>
    <w:pPr>
      <w:widowControl/>
      <w:tabs>
        <w:tab w:val="left" w:pos="907"/>
      </w:tabs>
      <w:spacing w:line="360" w:lineRule="auto"/>
      <w:ind w:left="879" w:hanging="879"/>
      <w:jc w:val="both"/>
    </w:pPr>
    <w:rPr>
      <w:sz w:val="21"/>
    </w:rPr>
  </w:style>
  <w:style w:type="paragraph" w:customStyle="1" w:styleId="tabletext">
    <w:name w:val="table text"/>
    <w:basedOn w:val="a4"/>
    <w:pPr>
      <w:widowControl/>
      <w:tabs>
        <w:tab w:val="decimal" w:pos="0"/>
      </w:tabs>
    </w:pPr>
    <w:rPr>
      <w:sz w:val="21"/>
    </w:rPr>
  </w:style>
  <w:style w:type="paragraph" w:customStyle="1" w:styleId="defaulttext">
    <w:name w:val="default text"/>
    <w:basedOn w:val="a4"/>
    <w:pPr>
      <w:widowControl/>
      <w:spacing w:line="360" w:lineRule="auto"/>
    </w:pPr>
    <w:rPr>
      <w:sz w:val="21"/>
    </w:rPr>
  </w:style>
  <w:style w:type="paragraph" w:customStyle="1" w:styleId="a">
    <w:name w:val="参考资料清单+倾斜+蓝色"/>
    <w:basedOn w:val="a4"/>
    <w:pPr>
      <w:numPr>
        <w:numId w:val="11"/>
      </w:numPr>
      <w:spacing w:line="360" w:lineRule="auto"/>
      <w:jc w:val="both"/>
    </w:pPr>
    <w:rPr>
      <w:rFonts w:ascii="Arial" w:hAnsi="Arial"/>
      <w:i/>
      <w:iCs/>
      <w:color w:val="0000FF"/>
      <w:sz w:val="21"/>
      <w:szCs w:val="21"/>
    </w:rPr>
  </w:style>
  <w:style w:type="paragraph" w:customStyle="1" w:styleId="afff1">
    <w:name w:val="注示头"/>
    <w:basedOn w:val="a4"/>
    <w:pPr>
      <w:pBdr>
        <w:top w:val="single" w:sz="4" w:space="1" w:color="000000"/>
      </w:pBdr>
      <w:spacing w:line="360" w:lineRule="auto"/>
      <w:jc w:val="both"/>
    </w:pPr>
    <w:rPr>
      <w:rFonts w:ascii="Arial" w:eastAsia="黑体" w:hAnsi="Arial"/>
      <w:sz w:val="18"/>
      <w:szCs w:val="21"/>
    </w:rPr>
  </w:style>
  <w:style w:type="table" w:customStyle="1" w:styleId="afff2">
    <w:name w:val="表样式"/>
    <w:basedOn w:val="a7"/>
    <w:pPr>
      <w:jc w:val="both"/>
    </w:pPr>
    <w:rPr>
      <w:sz w:val="2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</w:style>
  <w:style w:type="paragraph" w:customStyle="1" w:styleId="afff3">
    <w:name w:val="图样式"/>
    <w:basedOn w:val="a4"/>
    <w:pPr>
      <w:widowControl/>
      <w:spacing w:before="80" w:after="80" w:line="360" w:lineRule="auto"/>
      <w:jc w:val="center"/>
    </w:pPr>
  </w:style>
  <w:style w:type="paragraph" w:customStyle="1" w:styleId="afff4">
    <w:name w:val="注示文本"/>
    <w:basedOn w:val="a4"/>
    <w:pPr>
      <w:pBdr>
        <w:bottom w:val="single" w:sz="4" w:space="1" w:color="000000"/>
      </w:pBdr>
      <w:spacing w:line="360" w:lineRule="auto"/>
      <w:ind w:firstLineChars="200"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21">
    <w:name w:val="样式 编写建议 + 首行缩进:  2 字符"/>
    <w:basedOn w:val="a4"/>
    <w:next w:val="a5"/>
    <w:pPr>
      <w:widowControl/>
      <w:spacing w:line="360" w:lineRule="auto"/>
      <w:ind w:firstLineChars="200" w:firstLine="420"/>
    </w:pPr>
    <w:rPr>
      <w:rFonts w:ascii="Arial" w:hAnsi="Arial" w:cs="宋体"/>
      <w:i/>
      <w:iCs/>
      <w:color w:val="0000FF"/>
      <w:sz w:val="21"/>
    </w:rPr>
  </w:style>
  <w:style w:type="character" w:customStyle="1" w:styleId="Char1">
    <w:name w:val="正文文本 Char"/>
    <w:basedOn w:val="a6"/>
    <w:link w:val="ab"/>
  </w:style>
  <w:style w:type="paragraph" w:styleId="afff5">
    <w:name w:val="List Paragraph"/>
    <w:basedOn w:val="a4"/>
    <w:uiPriority w:val="34"/>
    <w:qFormat/>
    <w:pPr>
      <w:widowControl/>
      <w:autoSpaceDE/>
      <w:autoSpaceDN/>
      <w:adjustRightInd/>
      <w:ind w:firstLineChars="200" w:firstLine="420"/>
    </w:pPr>
    <w:rPr>
      <w:rFonts w:ascii="宋体" w:hAnsi="宋体" w:cs="宋体"/>
      <w:sz w:val="24"/>
      <w:szCs w:val="24"/>
    </w:rPr>
  </w:style>
  <w:style w:type="character" w:customStyle="1" w:styleId="6Char">
    <w:name w:val="标题 6 Char"/>
    <w:basedOn w:val="a6"/>
    <w:link w:val="6"/>
    <w:rPr>
      <w:rFonts w:ascii="Arial" w:eastAsia="黑体" w:hAnsi="Arial"/>
      <w:sz w:val="21"/>
      <w:szCs w:val="21"/>
    </w:rPr>
  </w:style>
  <w:style w:type="character" w:customStyle="1" w:styleId="7Char">
    <w:name w:val="标题 7 Char"/>
    <w:basedOn w:val="a6"/>
    <w:link w:val="7"/>
    <w:rPr>
      <w:rFonts w:ascii="Arial" w:eastAsia="黑体" w:hAnsi="Arial"/>
      <w:sz w:val="21"/>
      <w:szCs w:val="21"/>
    </w:rPr>
  </w:style>
  <w:style w:type="character" w:customStyle="1" w:styleId="Char0">
    <w:name w:val="批注文字 Char"/>
    <w:basedOn w:val="a6"/>
    <w:link w:val="aa"/>
  </w:style>
  <w:style w:type="character" w:customStyle="1" w:styleId="Char2">
    <w:name w:val="批注主题 Char"/>
    <w:basedOn w:val="Char0"/>
    <w:link w:val="af1"/>
    <w:rPr>
      <w:b/>
      <w:bCs/>
    </w:rPr>
  </w:style>
  <w:style w:type="character" w:customStyle="1" w:styleId="HTMLChar">
    <w:name w:val="HTML 预设格式 Char"/>
    <w:basedOn w:val="a6"/>
    <w:link w:val="HTML"/>
    <w:uiPriority w:val="99"/>
    <w:rPr>
      <w:rFonts w:ascii="Courier New" w:eastAsia="Times New Roman" w:hAnsi="Courier New" w:cs="Courier New"/>
    </w:rPr>
  </w:style>
  <w:style w:type="character" w:customStyle="1" w:styleId="pln">
    <w:name w:val="pln"/>
    <w:basedOn w:val="a6"/>
  </w:style>
  <w:style w:type="character" w:customStyle="1" w:styleId="tag">
    <w:name w:val="tag"/>
    <w:basedOn w:val="a6"/>
    <w:qFormat/>
  </w:style>
  <w:style w:type="character" w:customStyle="1" w:styleId="atn">
    <w:name w:val="atn"/>
    <w:basedOn w:val="a6"/>
  </w:style>
  <w:style w:type="character" w:customStyle="1" w:styleId="pun">
    <w:name w:val="pun"/>
    <w:basedOn w:val="a6"/>
  </w:style>
  <w:style w:type="character" w:customStyle="1" w:styleId="atv">
    <w:name w:val="atv"/>
    <w:basedOn w:val="a6"/>
  </w:style>
  <w:style w:type="character" w:customStyle="1" w:styleId="1Char">
    <w:name w:val="标题 1 Char"/>
    <w:basedOn w:val="a6"/>
    <w:link w:val="1"/>
    <w:rsid w:val="00343540"/>
    <w:rPr>
      <w:rFonts w:ascii="Arial" w:eastAsia="黑体" w:hAnsi="Arial"/>
      <w:b/>
      <w:sz w:val="32"/>
      <w:szCs w:val="36"/>
    </w:rPr>
  </w:style>
  <w:style w:type="character" w:customStyle="1" w:styleId="2Char">
    <w:name w:val="标题 2 Char"/>
    <w:basedOn w:val="a6"/>
    <w:link w:val="2"/>
    <w:rsid w:val="005F6DB3"/>
    <w:rPr>
      <w:rFonts w:ascii="Arial" w:eastAsia="黑体" w:hAnsi="Arial"/>
      <w:sz w:val="28"/>
      <w:szCs w:val="28"/>
    </w:rPr>
  </w:style>
  <w:style w:type="character" w:customStyle="1" w:styleId="Char">
    <w:name w:val="正文首行缩进 Char"/>
    <w:basedOn w:val="Char1"/>
    <w:link w:val="a5"/>
    <w:rsid w:val="005F6DB3"/>
    <w:rPr>
      <w:rFonts w:ascii="Arial" w:hAnsi="Arial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817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Application%20Data\Microsoft\Templates\Word&#25991;&#26723;&#27169;&#26495;&#26679;&#20363;&#65288;&#20013;&#33521;&#25991;&#65289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EE3F7CB-FC59-4EC4-AB32-D1501BD467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Word文档模板样例（中英文）.dot</Template>
  <TotalTime>837</TotalTime>
  <Pages>5</Pages>
  <Words>165</Words>
  <Characters>945</Characters>
  <Application>Microsoft Office Word</Application>
  <DocSecurity>0</DocSecurity>
  <Lines>7</Lines>
  <Paragraphs>2</Paragraphs>
  <ScaleCrop>false</ScaleCrop>
  <Company>Huawei Technologies Co., Ltd.</Company>
  <LinksUpToDate>false</LinksUpToDate>
  <CharactersWithSpaces>1108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Huawei Technologies Co</dc:title>
  <dc:creator>huchang(C)</dc:creator>
  <cp:keywords>IPD-CMM 2.0</cp:keywords>
  <cp:lastModifiedBy>王超群</cp:lastModifiedBy>
  <cp:revision>1135</cp:revision>
  <cp:lastPrinted>2019-06-18T09:08:00Z</cp:lastPrinted>
  <dcterms:created xsi:type="dcterms:W3CDTF">2019-03-15T03:08:00Z</dcterms:created>
  <dcterms:modified xsi:type="dcterms:W3CDTF">2020-01-16T05:00:00Z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(3)+ebRrZsDCRLcrC3vmgwMYflNg8ld0iFFAs53NdO18Y7DYM9lR01pymwV3KfjFs0XNoMZWY7w
cFI7iSFp68feRL+pEktQKLDMnpkRiwnfqH3Rz01VN6qns2Qw9genAsddFEsiSJ16N2/GZl4F
SDyjITeWTwzol4pFYFM8t7zy6hVJZRDhk5gUaFN/LZTCTH2sOeNzdcq9l33BBHjCoyiaxqBB
lzk/iqVCSPI9pQBVCh</vt:lpwstr>
  </property>
  <property fmtid="{D5CDD505-2E9C-101B-9397-08002B2CF9AE}" pid="3" name="_2015_ms_pID_725343_00">
    <vt:lpwstr>_2015_ms_pID_725343</vt:lpwstr>
  </property>
  <property fmtid="{D5CDD505-2E9C-101B-9397-08002B2CF9AE}" pid="4" name="_2015_ms_pID_7253431">
    <vt:lpwstr>0PgOdhS+Id9gDd4KpjzHW7OS4CRH0AymVBweSfRkUsH9fGmu0oZrHT
bTQo7kwi3xQiQegPQdQAVYEUrG6EKCn5woXnO6bzK7Am8KpHw8F9wl+TyVpas6CznlzzKi4h
jWme0t7BVfKk90iMpgdnqTuaBU3aPcIb8sK19dRMxpSOUoKqR75QIYwJryXHqsL0Sz/WC4CS
87HeOKxaW16f4cMO5OHkTkuHkxcrMzTLSS6M</vt:lpwstr>
  </property>
  <property fmtid="{D5CDD505-2E9C-101B-9397-08002B2CF9AE}" pid="5" name="_2015_ms_pID_7253431_00">
    <vt:lpwstr>_2015_ms_pID_7253431</vt:lpwstr>
  </property>
  <property fmtid="{D5CDD505-2E9C-101B-9397-08002B2CF9AE}" pid="6" name="_2015_ms_pID_7253432">
    <vt:lpwstr>dg==</vt:lpwstr>
  </property>
  <property fmtid="{D5CDD505-2E9C-101B-9397-08002B2CF9AE}" pid="7" name="_readonly">
    <vt:lpwstr/>
  </property>
  <property fmtid="{D5CDD505-2E9C-101B-9397-08002B2CF9AE}" pid="8" name="_change">
    <vt:lpwstr/>
  </property>
  <property fmtid="{D5CDD505-2E9C-101B-9397-08002B2CF9AE}" pid="9" name="_full-control">
    <vt:lpwstr/>
  </property>
  <property fmtid="{D5CDD505-2E9C-101B-9397-08002B2CF9AE}" pid="10" name="sflag">
    <vt:lpwstr>1530088841</vt:lpwstr>
  </property>
  <property fmtid="{D5CDD505-2E9C-101B-9397-08002B2CF9AE}" pid="11" name="KSOProductBuildVer">
    <vt:lpwstr>2052-11.1.0.8515</vt:lpwstr>
  </property>
</Properties>
</file>