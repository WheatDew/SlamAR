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B14288">
      <w:pPr>
        <w:pStyle w:val="aff5"/>
        <w:outlineLvl w:val="0"/>
      </w:pPr>
      <w:r w:rsidRPr="00B14288">
        <w:t>Model_Button</w:t>
      </w:r>
      <w:r w:rsidR="00890B93" w:rsidRPr="00890B93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7755DC" w:rsidRPr="007755DC">
        <w:t>Model_Button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0418F">
        <w:rPr>
          <w:rFonts w:hint="eastAsia"/>
        </w:rPr>
        <w:t>6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0E3497" w:rsidRDefault="000E3497" w:rsidP="000E3497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0E3497">
        <w:lastRenderedPageBreak/>
        <w:t>Model_Button</w:t>
      </w:r>
      <w:r w:rsidR="00911E32" w:rsidRPr="000E3497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F02F7C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225E89">
        <w:rPr>
          <w:rFonts w:ascii="微软雅黑" w:eastAsia="微软雅黑" w:hAnsi="微软雅黑" w:hint="eastAsia"/>
          <w:color w:val="4D4D4D"/>
          <w:shd w:val="clear" w:color="auto" w:fill="FFFFFF"/>
        </w:rPr>
        <w:t>希望</w:t>
      </w:r>
      <w:r w:rsidR="00E449D5">
        <w:rPr>
          <w:rFonts w:ascii="微软雅黑" w:eastAsia="微软雅黑" w:hAnsi="微软雅黑" w:hint="eastAsia"/>
          <w:color w:val="4D4D4D"/>
          <w:shd w:val="clear" w:color="auto" w:fill="FFFFFF"/>
        </w:rPr>
        <w:t>提供</w:t>
      </w:r>
      <w:r w:rsidR="00D336FE">
        <w:rPr>
          <w:rFonts w:ascii="微软雅黑" w:eastAsia="微软雅黑" w:hAnsi="微软雅黑" w:hint="eastAsia"/>
          <w:color w:val="4D4D4D"/>
          <w:shd w:val="clear" w:color="auto" w:fill="FFFFFF"/>
        </w:rPr>
        <w:t>2D或者3D按钮，可以绑定</w:t>
      </w:r>
      <w:r w:rsidR="001F731D">
        <w:rPr>
          <w:rFonts w:ascii="微软雅黑" w:eastAsia="微软雅黑" w:hAnsi="微软雅黑" w:hint="eastAsia"/>
          <w:color w:val="4D4D4D"/>
          <w:shd w:val="clear" w:color="auto" w:fill="FFFFFF"/>
        </w:rPr>
        <w:t>触发</w:t>
      </w:r>
      <w:r w:rsidR="00D336FE">
        <w:rPr>
          <w:rFonts w:ascii="微软雅黑" w:eastAsia="微软雅黑" w:hAnsi="微软雅黑" w:hint="eastAsia"/>
          <w:color w:val="4D4D4D"/>
          <w:shd w:val="clear" w:color="auto" w:fill="FFFFFF"/>
        </w:rPr>
        <w:t>事件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581C85" w:rsidRDefault="00581C8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1857D4" w:rsidRDefault="001857D4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1：2D按钮</w:t>
      </w:r>
    </w:p>
    <w:p w:rsidR="008147E0" w:rsidRDefault="008147E0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直接点击菜单项GameObject-&gt;ShadowCreator-&gt;</w:t>
      </w:r>
      <w:r w:rsidR="00E47EC3">
        <w:rPr>
          <w:rFonts w:ascii="微软雅黑" w:eastAsia="微软雅黑" w:hAnsi="微软雅黑" w:hint="eastAsia"/>
          <w:sz w:val="20"/>
          <w:szCs w:val="20"/>
        </w:rPr>
        <w:t>UIButton</w:t>
      </w:r>
      <w:r>
        <w:rPr>
          <w:rFonts w:ascii="微软雅黑" w:eastAsia="微软雅黑" w:hAnsi="微软雅黑" w:hint="eastAsia"/>
          <w:sz w:val="20"/>
          <w:szCs w:val="20"/>
        </w:rPr>
        <w:t>，</w:t>
      </w:r>
    </w:p>
    <w:p w:rsidR="008147E0" w:rsidRDefault="008147E0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或在Hierarchy视图右击ShadowCreator-&gt;</w:t>
      </w:r>
      <w:r w:rsidR="00A40820">
        <w:rPr>
          <w:rFonts w:ascii="微软雅黑" w:eastAsia="微软雅黑" w:hAnsi="微软雅黑" w:hint="eastAsia"/>
          <w:sz w:val="20"/>
          <w:szCs w:val="20"/>
        </w:rPr>
        <w:t>UIButton</w:t>
      </w:r>
    </w:p>
    <w:p w:rsidR="008147E0" w:rsidRDefault="009725B2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2314D797" wp14:editId="0DDD91C7">
            <wp:extent cx="45624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E0" w:rsidRDefault="008147E0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点击后，Scene中会出现一个</w:t>
      </w:r>
      <w:r w:rsidR="00E95A9D">
        <w:rPr>
          <w:rFonts w:ascii="微软雅黑" w:eastAsia="微软雅黑" w:hAnsi="微软雅黑" w:hint="eastAsia"/>
          <w:sz w:val="20"/>
          <w:szCs w:val="20"/>
        </w:rPr>
        <w:t>UICanva</w:t>
      </w:r>
      <w:r w:rsidR="00DE5CDD">
        <w:rPr>
          <w:rFonts w:ascii="微软雅黑" w:eastAsia="微软雅黑" w:hAnsi="微软雅黑" w:hint="eastAsia"/>
          <w:sz w:val="20"/>
          <w:szCs w:val="20"/>
        </w:rPr>
        <w:t>s</w:t>
      </w:r>
      <w:r>
        <w:rPr>
          <w:rFonts w:ascii="微软雅黑" w:eastAsia="微软雅黑" w:hAnsi="微软雅黑" w:hint="eastAsia"/>
          <w:sz w:val="20"/>
          <w:szCs w:val="20"/>
        </w:rPr>
        <w:t>游戏对象</w:t>
      </w:r>
      <w:r w:rsidR="00585B42">
        <w:rPr>
          <w:rFonts w:ascii="微软雅黑" w:eastAsia="微软雅黑" w:hAnsi="微软雅黑" w:hint="eastAsia"/>
          <w:sz w:val="20"/>
          <w:szCs w:val="20"/>
        </w:rPr>
        <w:t>,</w:t>
      </w:r>
      <w:r w:rsidR="00585B42" w:rsidRPr="00585B42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585B42">
        <w:rPr>
          <w:rFonts w:ascii="微软雅黑" w:eastAsia="微软雅黑" w:hAnsi="微软雅黑" w:hint="eastAsia"/>
          <w:sz w:val="20"/>
          <w:szCs w:val="20"/>
        </w:rPr>
        <w:t>可以在UICanvas-&gt;Button游戏对象的UIButton组件上的OnClick添加点击2D按钮触发的事件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 w:rsidR="008147E0" w:rsidRDefault="00654DF3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760A2872" wp14:editId="6FBD5EA5">
            <wp:extent cx="5486400" cy="3089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7E" w:rsidRDefault="006D2C7E" w:rsidP="008147E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bookmarkStart w:id="3" w:name="_GoBack"/>
      <w:bookmarkEnd w:id="3"/>
      <w:r>
        <w:rPr>
          <w:rFonts w:ascii="微软雅黑" w:eastAsia="微软雅黑" w:hAnsi="微软雅黑" w:hint="eastAsia"/>
          <w:sz w:val="20"/>
          <w:szCs w:val="20"/>
        </w:rPr>
        <w:lastRenderedPageBreak/>
        <w:t>2：</w:t>
      </w:r>
      <w:r w:rsidR="00017E7D">
        <w:rPr>
          <w:rFonts w:ascii="微软雅黑" w:eastAsia="微软雅黑" w:hAnsi="微软雅黑" w:hint="eastAsia"/>
          <w:sz w:val="20"/>
          <w:szCs w:val="20"/>
        </w:rPr>
        <w:t>3</w:t>
      </w:r>
      <w:r w:rsidR="006B2474">
        <w:rPr>
          <w:rFonts w:ascii="微软雅黑" w:eastAsia="微软雅黑" w:hAnsi="微软雅黑" w:hint="eastAsia"/>
          <w:sz w:val="20"/>
          <w:szCs w:val="20"/>
        </w:rPr>
        <w:t>D按钮</w:t>
      </w:r>
    </w:p>
    <w:p w:rsidR="00E60985" w:rsidRDefault="00E60985" w:rsidP="00E60985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直接点击菜单项GameObject-&gt;ShadowCreator-&gt;</w:t>
      </w:r>
      <w:r w:rsidR="00DD0E4B">
        <w:rPr>
          <w:rFonts w:ascii="微软雅黑" w:eastAsia="微软雅黑" w:hAnsi="微软雅黑" w:hint="eastAsia"/>
          <w:sz w:val="20"/>
          <w:szCs w:val="20"/>
        </w:rPr>
        <w:t>SC</w:t>
      </w:r>
      <w:r>
        <w:rPr>
          <w:rFonts w:ascii="微软雅黑" w:eastAsia="微软雅黑" w:hAnsi="微软雅黑" w:hint="eastAsia"/>
          <w:sz w:val="20"/>
          <w:szCs w:val="20"/>
        </w:rPr>
        <w:t>Button，</w:t>
      </w:r>
    </w:p>
    <w:p w:rsidR="00E60985" w:rsidRDefault="00E60985" w:rsidP="00E60985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或在Hierarchy视图右击ShadowCreator-&gt;</w:t>
      </w:r>
      <w:r w:rsidR="00CC512C">
        <w:rPr>
          <w:rFonts w:ascii="微软雅黑" w:eastAsia="微软雅黑" w:hAnsi="微软雅黑" w:hint="eastAsia"/>
          <w:sz w:val="20"/>
          <w:szCs w:val="20"/>
        </w:rPr>
        <w:t>SCButton</w:t>
      </w:r>
    </w:p>
    <w:p w:rsidR="006C0965" w:rsidRDefault="00E66895" w:rsidP="008147E0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noProof/>
        </w:rPr>
        <w:drawing>
          <wp:inline distT="0" distB="0" distL="0" distR="0" wp14:anchorId="1F183E30" wp14:editId="7B3AD4B2">
            <wp:extent cx="450532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A5" w:rsidRDefault="00BF32A5" w:rsidP="008147E0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点击后，Scene中会出现一个</w:t>
      </w:r>
      <w:r w:rsidR="00E840FB">
        <w:rPr>
          <w:rFonts w:ascii="微软雅黑" w:eastAsia="微软雅黑" w:hAnsi="微软雅黑" w:hint="eastAsia"/>
          <w:sz w:val="20"/>
          <w:szCs w:val="20"/>
        </w:rPr>
        <w:t>SCButton</w:t>
      </w:r>
      <w:r>
        <w:rPr>
          <w:rFonts w:ascii="微软雅黑" w:eastAsia="微软雅黑" w:hAnsi="微软雅黑" w:hint="eastAsia"/>
          <w:sz w:val="20"/>
          <w:szCs w:val="20"/>
        </w:rPr>
        <w:t>游戏对象</w:t>
      </w:r>
      <w:r w:rsidR="00E623F5">
        <w:rPr>
          <w:rFonts w:ascii="微软雅黑" w:eastAsia="微软雅黑" w:hAnsi="微软雅黑" w:hint="eastAsia"/>
          <w:sz w:val="20"/>
          <w:szCs w:val="20"/>
        </w:rPr>
        <w:t>,</w:t>
      </w:r>
      <w:r w:rsidR="00E623F5" w:rsidRPr="00E623F5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E623F5">
        <w:rPr>
          <w:rFonts w:ascii="微软雅黑" w:eastAsia="微软雅黑" w:hAnsi="微软雅黑" w:hint="eastAsia"/>
          <w:sz w:val="20"/>
          <w:szCs w:val="20"/>
        </w:rPr>
        <w:t>可以在</w:t>
      </w:r>
      <w:r w:rsidR="000201A5">
        <w:rPr>
          <w:rFonts w:ascii="微软雅黑" w:eastAsia="微软雅黑" w:hAnsi="微软雅黑" w:hint="eastAsia"/>
          <w:sz w:val="20"/>
          <w:szCs w:val="20"/>
        </w:rPr>
        <w:t>SCButton</w:t>
      </w:r>
      <w:r w:rsidR="00E623F5">
        <w:rPr>
          <w:rFonts w:ascii="微软雅黑" w:eastAsia="微软雅黑" w:hAnsi="微软雅黑" w:hint="eastAsia"/>
          <w:sz w:val="20"/>
          <w:szCs w:val="20"/>
        </w:rPr>
        <w:t>组件上的OnClick</w:t>
      </w:r>
      <w:r w:rsidR="006B2983">
        <w:rPr>
          <w:rFonts w:ascii="微软雅黑" w:eastAsia="微软雅黑" w:hAnsi="微软雅黑" w:hint="eastAsia"/>
          <w:sz w:val="20"/>
          <w:szCs w:val="20"/>
        </w:rPr>
        <w:t>/OnEnter/OnDown/OnUp/OnExit</w:t>
      </w:r>
      <w:r w:rsidR="00480927">
        <w:rPr>
          <w:rFonts w:ascii="微软雅黑" w:eastAsia="微软雅黑" w:hAnsi="微软雅黑" w:hint="eastAsia"/>
          <w:sz w:val="20"/>
          <w:szCs w:val="20"/>
        </w:rPr>
        <w:t>上</w:t>
      </w:r>
      <w:r w:rsidR="00E623F5">
        <w:rPr>
          <w:rFonts w:ascii="微软雅黑" w:eastAsia="微软雅黑" w:hAnsi="微软雅黑" w:hint="eastAsia"/>
          <w:sz w:val="20"/>
          <w:szCs w:val="20"/>
        </w:rPr>
        <w:t>添加点击2D按钮触发的</w:t>
      </w:r>
      <w:r w:rsidR="006C7971">
        <w:rPr>
          <w:rFonts w:ascii="微软雅黑" w:eastAsia="微软雅黑" w:hAnsi="微软雅黑" w:hint="eastAsia"/>
          <w:sz w:val="20"/>
          <w:szCs w:val="20"/>
        </w:rPr>
        <w:t>各类</w:t>
      </w:r>
      <w:r w:rsidR="00E623F5">
        <w:rPr>
          <w:rFonts w:ascii="微软雅黑" w:eastAsia="微软雅黑" w:hAnsi="微软雅黑" w:hint="eastAsia"/>
          <w:sz w:val="20"/>
          <w:szCs w:val="20"/>
        </w:rPr>
        <w:t>事件</w:t>
      </w:r>
      <w:r w:rsidR="001E0C39">
        <w:rPr>
          <w:rFonts w:ascii="微软雅黑" w:eastAsia="微软雅黑" w:hAnsi="微软雅黑" w:hint="eastAsia"/>
          <w:sz w:val="20"/>
          <w:szCs w:val="20"/>
        </w:rPr>
        <w:t>:</w:t>
      </w:r>
    </w:p>
    <w:p w:rsidR="00E60985" w:rsidRDefault="00076262" w:rsidP="008147E0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noProof/>
        </w:rPr>
        <w:drawing>
          <wp:inline distT="0" distB="0" distL="0" distR="0" wp14:anchorId="36F26F72" wp14:editId="6CECA629">
            <wp:extent cx="5486400" cy="59594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49" w:rsidRDefault="00066549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333E66" w:rsidRDefault="00CE011D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1</w:t>
      </w:r>
      <w:r w:rsidR="007C093D">
        <w:rPr>
          <w:rFonts w:ascii="微软雅黑" w:eastAsia="微软雅黑" w:hAnsi="微软雅黑" w:hint="eastAsia"/>
          <w:sz w:val="20"/>
          <w:szCs w:val="20"/>
        </w:rPr>
        <w:t>：</w:t>
      </w:r>
      <w:r w:rsidR="00B63E74">
        <w:rPr>
          <w:rFonts w:ascii="微软雅黑" w:eastAsia="微软雅黑" w:hAnsi="微软雅黑" w:hint="eastAsia"/>
          <w:sz w:val="20"/>
          <w:szCs w:val="20"/>
        </w:rPr>
        <w:t>可参见例程：</w:t>
      </w:r>
    </w:p>
    <w:p w:rsidR="002175F5" w:rsidRDefault="001A3D69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Model_</w:t>
      </w:r>
      <w:r w:rsidR="00EB5E6D">
        <w:rPr>
          <w:rFonts w:ascii="微软雅黑" w:eastAsia="微软雅黑" w:hAnsi="微软雅黑" w:hint="eastAsia"/>
          <w:sz w:val="20"/>
          <w:szCs w:val="20"/>
        </w:rPr>
        <w:t>B</w:t>
      </w:r>
      <w:r w:rsidR="00137C1E">
        <w:rPr>
          <w:rFonts w:ascii="微软雅黑" w:eastAsia="微软雅黑" w:hAnsi="微软雅黑" w:hint="eastAsia"/>
          <w:sz w:val="20"/>
          <w:szCs w:val="20"/>
        </w:rPr>
        <w:t>utton</w:t>
      </w:r>
      <w:r w:rsidR="00F626FD">
        <w:rPr>
          <w:rFonts w:ascii="微软雅黑" w:eastAsia="微软雅黑" w:hAnsi="微软雅黑"/>
          <w:sz w:val="20"/>
          <w:szCs w:val="20"/>
        </w:rPr>
        <w:t>/</w:t>
      </w:r>
      <w:r w:rsidR="00F626FD">
        <w:rPr>
          <w:rFonts w:ascii="微软雅黑" w:eastAsia="微软雅黑" w:hAnsi="微软雅黑" w:hint="eastAsia"/>
          <w:sz w:val="20"/>
          <w:szCs w:val="20"/>
        </w:rPr>
        <w:t>Scene/</w:t>
      </w:r>
      <w:r w:rsidR="00C6197A" w:rsidRPr="00C6197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C6197A">
        <w:rPr>
          <w:rFonts w:ascii="微软雅黑" w:eastAsia="微软雅黑" w:hAnsi="微软雅黑" w:hint="eastAsia"/>
          <w:sz w:val="20"/>
          <w:szCs w:val="20"/>
        </w:rPr>
        <w:t>Model_</w:t>
      </w:r>
      <w:r w:rsidR="002916BB" w:rsidRPr="002916BB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2916BB">
        <w:rPr>
          <w:rFonts w:ascii="微软雅黑" w:eastAsia="微软雅黑" w:hAnsi="微软雅黑" w:hint="eastAsia"/>
          <w:sz w:val="20"/>
          <w:szCs w:val="20"/>
        </w:rPr>
        <w:t>Button</w:t>
      </w:r>
      <w:r w:rsidR="00F626FD">
        <w:rPr>
          <w:rFonts w:ascii="微软雅黑" w:eastAsia="微软雅黑" w:hAnsi="微软雅黑" w:hint="eastAsia"/>
          <w:sz w:val="20"/>
          <w:szCs w:val="20"/>
        </w:rPr>
        <w:t>.unity</w:t>
      </w:r>
    </w:p>
    <w:p w:rsidR="007F322B" w:rsidRPr="0011701B" w:rsidRDefault="007F322B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例程中并未绑定按键的各类事件</w:t>
      </w:r>
    </w:p>
    <w:p w:rsidR="0057191E" w:rsidRPr="0027470F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影创</w:t>
      </w:r>
      <w:r>
        <w:rPr>
          <w:rFonts w:ascii="新宋体" w:hAnsi="新宋体" w:cs="新宋体"/>
          <w:color w:val="000000"/>
          <w:sz w:val="19"/>
          <w:szCs w:val="19"/>
        </w:rPr>
        <w:t>-</w:t>
      </w:r>
      <w:r>
        <w:rPr>
          <w:rFonts w:ascii="新宋体" w:hAnsi="新宋体" w:cs="新宋体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新宋体" w:hAnsi="新宋体" w:cs="新宋体" w:hint="eastAsia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支持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Unity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Unity2019.2.3f1</w:t>
      </w:r>
      <w:r>
        <w:rPr>
          <w:rFonts w:ascii="新宋体" w:hAnsi="新宋体" w:cs="新宋体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新宋体" w:hAnsi="新宋体" w:cs="新宋体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新宋体" w:hAnsi="新宋体" w:cs="新宋体"/>
          <w:b/>
          <w:color w:val="000000"/>
          <w:sz w:val="19"/>
          <w:szCs w:val="19"/>
        </w:rPr>
        <w:t>依赖模块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F82412" w:rsidRPr="00136997" w:rsidRDefault="008357C0" w:rsidP="00F8241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</w:t>
      </w:r>
    </w:p>
    <w:p w:rsidR="00F82412" w:rsidRPr="00136997" w:rsidRDefault="00F82412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sectPr w:rsidR="00F82412" w:rsidRPr="00136997">
      <w:headerReference w:type="default" r:id="rId14"/>
      <w:footerReference w:type="default" r:id="rId15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C14" w:rsidRDefault="00C93C14">
      <w:r>
        <w:separator/>
      </w:r>
    </w:p>
  </w:endnote>
  <w:endnote w:type="continuationSeparator" w:id="0">
    <w:p w:rsidR="00C93C14" w:rsidRDefault="00C9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861614">
      <w:rPr>
        <w:noProof/>
      </w:rPr>
      <w:t>4</w:t>
    </w:r>
    <w:r>
      <w:fldChar w:fldCharType="end"/>
    </w:r>
    <w:r>
      <w:t xml:space="preserve"> , Total </w:t>
    </w:r>
    <w:fldSimple w:instr="numpages  \* MERGEFORMAT">
      <w:r w:rsidR="00861614">
        <w:rPr>
          <w:noProof/>
        </w:rPr>
        <w:t>6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861614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861614">
        <w:rPr>
          <w:noProof/>
        </w:rPr>
        <w:t>6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C14" w:rsidRDefault="00C93C14">
      <w:r>
        <w:separator/>
      </w:r>
    </w:p>
  </w:footnote>
  <w:footnote w:type="continuationSeparator" w:id="0">
    <w:p w:rsidR="00C93C14" w:rsidRDefault="00C93C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D7"/>
    <w:rsid w:val="000017FF"/>
    <w:rsid w:val="00001BDF"/>
    <w:rsid w:val="00002ACF"/>
    <w:rsid w:val="0000355B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4845"/>
    <w:rsid w:val="0001532E"/>
    <w:rsid w:val="0001576D"/>
    <w:rsid w:val="000163C4"/>
    <w:rsid w:val="0001789B"/>
    <w:rsid w:val="00017E7D"/>
    <w:rsid w:val="000201A5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549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2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3497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37C1E"/>
    <w:rsid w:val="00140174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7D4"/>
    <w:rsid w:val="00185948"/>
    <w:rsid w:val="001867CE"/>
    <w:rsid w:val="00186D74"/>
    <w:rsid w:val="00187532"/>
    <w:rsid w:val="001902E6"/>
    <w:rsid w:val="001906AF"/>
    <w:rsid w:val="00190E99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2A5F"/>
    <w:rsid w:val="001A32E2"/>
    <w:rsid w:val="001A3367"/>
    <w:rsid w:val="001A3D69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0C39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31D"/>
    <w:rsid w:val="001F747C"/>
    <w:rsid w:val="001F7E5E"/>
    <w:rsid w:val="0020025B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5F5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70F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6BB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11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6A7E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4B67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18F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27"/>
    <w:rsid w:val="0048098D"/>
    <w:rsid w:val="00480D6A"/>
    <w:rsid w:val="004818B4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72D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B7C4D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3E3"/>
    <w:rsid w:val="00516419"/>
    <w:rsid w:val="0051670F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5B42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4DF3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0EA"/>
    <w:rsid w:val="006925FF"/>
    <w:rsid w:val="006926EC"/>
    <w:rsid w:val="00692A26"/>
    <w:rsid w:val="00692EE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474"/>
    <w:rsid w:val="006B2983"/>
    <w:rsid w:val="006B2A0C"/>
    <w:rsid w:val="006B2F16"/>
    <w:rsid w:val="006B4582"/>
    <w:rsid w:val="006B48CF"/>
    <w:rsid w:val="006B5A8A"/>
    <w:rsid w:val="006B783F"/>
    <w:rsid w:val="006B7C66"/>
    <w:rsid w:val="006B7E25"/>
    <w:rsid w:val="006C096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971"/>
    <w:rsid w:val="006C7C13"/>
    <w:rsid w:val="006D066C"/>
    <w:rsid w:val="006D0DD4"/>
    <w:rsid w:val="006D1388"/>
    <w:rsid w:val="006D2C7E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57E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5F9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3A7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51FE"/>
    <w:rsid w:val="00775218"/>
    <w:rsid w:val="007755DC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93D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AE4"/>
    <w:rsid w:val="007F0BEA"/>
    <w:rsid w:val="007F15A4"/>
    <w:rsid w:val="007F2229"/>
    <w:rsid w:val="007F322B"/>
    <w:rsid w:val="007F3410"/>
    <w:rsid w:val="007F3F25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47E0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7C0"/>
    <w:rsid w:val="00835800"/>
    <w:rsid w:val="008358C4"/>
    <w:rsid w:val="00835D29"/>
    <w:rsid w:val="00836FCE"/>
    <w:rsid w:val="00842192"/>
    <w:rsid w:val="008433F9"/>
    <w:rsid w:val="00843805"/>
    <w:rsid w:val="00843E3F"/>
    <w:rsid w:val="00843EC7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614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0B93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D7F11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3518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6EB2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31B6"/>
    <w:rsid w:val="00966813"/>
    <w:rsid w:val="00967E7A"/>
    <w:rsid w:val="00970EB7"/>
    <w:rsid w:val="0097227F"/>
    <w:rsid w:val="009725B2"/>
    <w:rsid w:val="00973EC5"/>
    <w:rsid w:val="009741F9"/>
    <w:rsid w:val="009762FC"/>
    <w:rsid w:val="00976A90"/>
    <w:rsid w:val="00980A40"/>
    <w:rsid w:val="009815AB"/>
    <w:rsid w:val="009833BB"/>
    <w:rsid w:val="009837B8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A40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0820"/>
    <w:rsid w:val="00A41139"/>
    <w:rsid w:val="00A422F2"/>
    <w:rsid w:val="00A42676"/>
    <w:rsid w:val="00A42C1C"/>
    <w:rsid w:val="00A43A45"/>
    <w:rsid w:val="00A4479C"/>
    <w:rsid w:val="00A44D99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554"/>
    <w:rsid w:val="00A86ED7"/>
    <w:rsid w:val="00A87180"/>
    <w:rsid w:val="00A875FD"/>
    <w:rsid w:val="00A8772C"/>
    <w:rsid w:val="00A87DBA"/>
    <w:rsid w:val="00A90914"/>
    <w:rsid w:val="00A90D9F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288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63B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D9D"/>
    <w:rsid w:val="00BF32A5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6FC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9A6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97A"/>
    <w:rsid w:val="00C61CB9"/>
    <w:rsid w:val="00C61CE6"/>
    <w:rsid w:val="00C62937"/>
    <w:rsid w:val="00C632EA"/>
    <w:rsid w:val="00C633D5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4E1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C14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1FE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12C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011D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E7287"/>
    <w:rsid w:val="00CE74AA"/>
    <w:rsid w:val="00CE7A79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6FE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70D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97E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456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0E4B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CDD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062D"/>
    <w:rsid w:val="00E41435"/>
    <w:rsid w:val="00E41C93"/>
    <w:rsid w:val="00E429C1"/>
    <w:rsid w:val="00E43A73"/>
    <w:rsid w:val="00E442EB"/>
    <w:rsid w:val="00E449D5"/>
    <w:rsid w:val="00E46867"/>
    <w:rsid w:val="00E47EC3"/>
    <w:rsid w:val="00E504EC"/>
    <w:rsid w:val="00E513DA"/>
    <w:rsid w:val="00E51812"/>
    <w:rsid w:val="00E52022"/>
    <w:rsid w:val="00E527EA"/>
    <w:rsid w:val="00E539D6"/>
    <w:rsid w:val="00E54729"/>
    <w:rsid w:val="00E54D03"/>
    <w:rsid w:val="00E56C8C"/>
    <w:rsid w:val="00E57644"/>
    <w:rsid w:val="00E57AC8"/>
    <w:rsid w:val="00E605A0"/>
    <w:rsid w:val="00E60985"/>
    <w:rsid w:val="00E61BBD"/>
    <w:rsid w:val="00E623F5"/>
    <w:rsid w:val="00E626E3"/>
    <w:rsid w:val="00E62D47"/>
    <w:rsid w:val="00E62DA2"/>
    <w:rsid w:val="00E6360E"/>
    <w:rsid w:val="00E64A5F"/>
    <w:rsid w:val="00E6585D"/>
    <w:rsid w:val="00E66134"/>
    <w:rsid w:val="00E666B4"/>
    <w:rsid w:val="00E66895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DE7"/>
    <w:rsid w:val="00E75EF0"/>
    <w:rsid w:val="00E76F8E"/>
    <w:rsid w:val="00E81027"/>
    <w:rsid w:val="00E82EEC"/>
    <w:rsid w:val="00E83071"/>
    <w:rsid w:val="00E83A8D"/>
    <w:rsid w:val="00E840FB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5A9D"/>
    <w:rsid w:val="00E968E1"/>
    <w:rsid w:val="00E96DA2"/>
    <w:rsid w:val="00E97F32"/>
    <w:rsid w:val="00EA0360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5E6D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0E66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2412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6F6D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C377E5-4C92-4070-BE5D-56566220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FB73E4-5A5D-4ADB-B998-8D1AC767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178</TotalTime>
  <Pages>6</Pages>
  <Words>162</Words>
  <Characters>927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林国森</cp:lastModifiedBy>
  <cp:revision>311</cp:revision>
  <cp:lastPrinted>2019-06-18T09:08:00Z</cp:lastPrinted>
  <dcterms:created xsi:type="dcterms:W3CDTF">2020-05-07T06:37:00Z</dcterms:created>
  <dcterms:modified xsi:type="dcterms:W3CDTF">2020-05-08T08:31:00Z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