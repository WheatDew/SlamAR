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A050AE">
      <w:pPr>
        <w:pStyle w:val="aff5"/>
        <w:outlineLvl w:val="0"/>
      </w:pPr>
      <w:r w:rsidRPr="00A050AE">
        <w:t>Model_Vuforia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992043" w:rsidRPr="00992043">
        <w:t>Model_Vuforia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C2DA3" w:rsidRDefault="005C2DA3" w:rsidP="005C2D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5C2DA3">
        <w:lastRenderedPageBreak/>
        <w:t>Model_InputField3D</w:t>
      </w:r>
      <w:r w:rsidR="00911E32" w:rsidRPr="005C2DA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C21DB0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A2341F">
        <w:rPr>
          <w:rFonts w:ascii="微软雅黑" w:eastAsia="微软雅黑" w:hAnsi="微软雅黑" w:hint="eastAsia"/>
          <w:color w:val="4D4D4D"/>
          <w:shd w:val="clear" w:color="auto" w:fill="FFFFFF"/>
        </w:rPr>
        <w:t>使用第三方插件Vuforia时，识别到图片后的模型位置不对的解决方法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9044B0" w:rsidRPr="003944B5" w:rsidRDefault="001076FC">
      <w:pPr>
        <w:pStyle w:val="a5"/>
        <w:ind w:firstLineChars="0" w:firstLine="0"/>
        <w:rPr>
          <w:rFonts w:ascii="微软雅黑" w:eastAsia="微软雅黑" w:hAnsi="微软雅黑"/>
        </w:rPr>
      </w:pPr>
      <w:r w:rsidRPr="003944B5">
        <w:rPr>
          <w:rFonts w:ascii="微软雅黑" w:eastAsia="微软雅黑" w:hAnsi="微软雅黑" w:hint="eastAsia"/>
        </w:rPr>
        <w:t>此问题出现原因</w:t>
      </w:r>
      <w:r w:rsidR="00B81FAA">
        <w:rPr>
          <w:rFonts w:ascii="微软雅黑" w:eastAsia="微软雅黑" w:hAnsi="微软雅黑" w:hint="eastAsia"/>
        </w:rPr>
        <w:t>是</w:t>
      </w:r>
      <w:r w:rsidRPr="003944B5">
        <w:rPr>
          <w:rFonts w:ascii="微软雅黑" w:eastAsia="微软雅黑" w:hAnsi="微软雅黑" w:hint="eastAsia"/>
        </w:rPr>
        <w:t>Vuforia中的ARCamera的位置没有随着影创眼镜RGBCamera移动变化</w:t>
      </w:r>
      <w:r w:rsidR="009044B0" w:rsidRPr="003944B5">
        <w:rPr>
          <w:rFonts w:ascii="微软雅黑" w:eastAsia="微软雅黑" w:hAnsi="微软雅黑" w:hint="eastAsia"/>
        </w:rPr>
        <w:t>，用手机</w:t>
      </w:r>
      <w:r w:rsidR="002F737C" w:rsidRPr="003944B5">
        <w:rPr>
          <w:rFonts w:ascii="微软雅黑" w:eastAsia="微软雅黑" w:hAnsi="微软雅黑" w:hint="eastAsia"/>
        </w:rPr>
        <w:t>等</w:t>
      </w:r>
      <w:r w:rsidR="003B67B9">
        <w:rPr>
          <w:rFonts w:ascii="微软雅黑" w:eastAsia="微软雅黑" w:hAnsi="微软雅黑" w:hint="eastAsia"/>
        </w:rPr>
        <w:t>设备</w:t>
      </w:r>
      <w:bookmarkStart w:id="3" w:name="_GoBack"/>
      <w:bookmarkEnd w:id="3"/>
      <w:r w:rsidR="002F737C" w:rsidRPr="003944B5">
        <w:rPr>
          <w:rFonts w:ascii="微软雅黑" w:eastAsia="微软雅黑" w:hAnsi="微软雅黑" w:hint="eastAsia"/>
        </w:rPr>
        <w:t>时RGBCamera的位置永远</w:t>
      </w:r>
      <w:r w:rsidR="002E0106">
        <w:rPr>
          <w:rFonts w:ascii="微软雅黑" w:eastAsia="微软雅黑" w:hAnsi="微软雅黑" w:hint="eastAsia"/>
        </w:rPr>
        <w:t>在</w:t>
      </w:r>
      <w:r w:rsidR="002F737C" w:rsidRPr="003944B5">
        <w:rPr>
          <w:rFonts w:ascii="微软雅黑" w:eastAsia="微软雅黑" w:hAnsi="微软雅黑" w:hint="eastAsia"/>
        </w:rPr>
        <w:t>原点</w:t>
      </w:r>
      <w:r w:rsidR="00477619" w:rsidRPr="003944B5">
        <w:rPr>
          <w:rFonts w:ascii="微软雅黑" w:eastAsia="微软雅黑" w:hAnsi="微软雅黑" w:hint="eastAsia"/>
        </w:rPr>
        <w:t>，而影创眼镜的RGBCamera的位置会随着移动而变化</w:t>
      </w:r>
      <w:r w:rsidR="002F737C" w:rsidRPr="003944B5">
        <w:rPr>
          <w:rFonts w:ascii="微软雅黑" w:eastAsia="微软雅黑" w:hAnsi="微软雅黑" w:hint="eastAsia"/>
        </w:rPr>
        <w:t>。</w:t>
      </w:r>
    </w:p>
    <w:p w:rsidR="00CF5EBD" w:rsidRDefault="00CF5EBD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EF2FAE" w:rsidRPr="00106263" w:rsidRDefault="00351331" w:rsidP="00EF2FA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</w:t>
      </w:r>
      <w:r w:rsidR="00EF2FAE">
        <w:rPr>
          <w:rFonts w:ascii="微软雅黑" w:eastAsia="微软雅黑" w:hAnsi="微软雅黑" w:hint="eastAsia"/>
          <w:sz w:val="20"/>
          <w:szCs w:val="20"/>
        </w:rPr>
        <w:t>将Model_Vuforia/Scripts/VuforiaLocation</w:t>
      </w:r>
      <w:r w:rsidR="00A052A6">
        <w:rPr>
          <w:rFonts w:ascii="微软雅黑" w:eastAsia="微软雅黑" w:hAnsi="微软雅黑" w:hint="eastAsia"/>
          <w:sz w:val="20"/>
          <w:szCs w:val="20"/>
        </w:rPr>
        <w:t>.cs</w:t>
      </w:r>
      <w:r w:rsidR="00EF2FAE">
        <w:rPr>
          <w:rFonts w:ascii="微软雅黑" w:eastAsia="微软雅黑" w:hAnsi="微软雅黑" w:hint="eastAsia"/>
          <w:sz w:val="20"/>
          <w:szCs w:val="20"/>
        </w:rPr>
        <w:t>直接挂在到Vuforia的ARCamera上即可</w:t>
      </w:r>
    </w:p>
    <w:p w:rsidR="00BE0712" w:rsidRDefault="00BE0712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30DB2" w:rsidRDefault="0024396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无</w:t>
      </w: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r>
        <w:rPr>
          <w:rFonts w:ascii="新宋体" w:hAnsi="新宋体" w:cs="新宋体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无</w:t>
      </w:r>
    </w:p>
    <w:sectPr w:rsidR="00117E38" w:rsidRPr="00136997">
      <w:headerReference w:type="default" r:id="rId10"/>
      <w:footerReference w:type="default" r:id="rId11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1B" w:rsidRDefault="00152F1B">
      <w:r>
        <w:separator/>
      </w:r>
    </w:p>
  </w:endnote>
  <w:endnote w:type="continuationSeparator" w:id="0">
    <w:p w:rsidR="00152F1B" w:rsidRDefault="0015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3B67B9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3B67B9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3B67B9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3B67B9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1B" w:rsidRDefault="00152F1B">
      <w:r>
        <w:separator/>
      </w:r>
    </w:p>
  </w:footnote>
  <w:footnote w:type="continuationSeparator" w:id="0">
    <w:p w:rsidR="00152F1B" w:rsidRDefault="00152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076FC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2F1B"/>
    <w:rsid w:val="0015429B"/>
    <w:rsid w:val="00154C5E"/>
    <w:rsid w:val="00154F21"/>
    <w:rsid w:val="001557FA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60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106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7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777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44B5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B67B9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77619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394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3E6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68A9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44B0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2043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0AE"/>
    <w:rsid w:val="00A052A6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41F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1FAA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1DB0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B4A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A79"/>
    <w:rsid w:val="00CF11AC"/>
    <w:rsid w:val="00CF12B4"/>
    <w:rsid w:val="00CF1458"/>
    <w:rsid w:val="00CF1FA5"/>
    <w:rsid w:val="00CF3431"/>
    <w:rsid w:val="00CF4868"/>
    <w:rsid w:val="00CF5DA0"/>
    <w:rsid w:val="00CF5EBD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6F86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2FAE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2678E1-A0BF-40DB-9FDA-3CE8A216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14C01-9C75-4754-B66D-45F6B7F1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125</TotalTime>
  <Pages>5</Pages>
  <Words>127</Words>
  <Characters>724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245</cp:revision>
  <cp:lastPrinted>2019-06-18T09:08:00Z</cp:lastPrinted>
  <dcterms:created xsi:type="dcterms:W3CDTF">2020-05-07T06:37:00Z</dcterms:created>
  <dcterms:modified xsi:type="dcterms:W3CDTF">2020-05-08T08:39:00Z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